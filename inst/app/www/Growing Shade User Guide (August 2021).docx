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B54412" w14:textId="48293821" w:rsidR="0088128E" w:rsidRDefault="00D75D7C" w:rsidP="0088128E">
      <w:pPr>
        <w:pStyle w:val="CDTITLE"/>
      </w:pPr>
      <w:r>
        <w:t>Growing</w:t>
      </w:r>
      <w:r w:rsidR="003A56E9">
        <w:t xml:space="preserve"> shade</w:t>
      </w:r>
      <w:r w:rsidR="0088128E" w:rsidRPr="0088128E">
        <w:t xml:space="preserve"> </w:t>
      </w:r>
      <w:r w:rsidR="0088128E">
        <w:br/>
      </w:r>
      <w:r w:rsidR="006E650D">
        <w:t>Interactive</w:t>
      </w:r>
      <w:r w:rsidR="0088128E" w:rsidRPr="0088128E">
        <w:t xml:space="preserve"> Tool</w:t>
      </w:r>
    </w:p>
    <w:p w14:paraId="725FC3C5" w14:textId="775398D8" w:rsidR="00CC3E88" w:rsidRPr="0060703C" w:rsidRDefault="0088128E" w:rsidP="00CC3E88">
      <w:pPr>
        <w:jc w:val="right"/>
        <w:rPr>
          <w:rStyle w:val="title2ndline"/>
        </w:rPr>
      </w:pPr>
      <w:r>
        <w:rPr>
          <w:rStyle w:val="title2ndline"/>
        </w:rPr>
        <w:t>User Guide</w:t>
      </w:r>
    </w:p>
    <w:p w14:paraId="5EE65A4B" w14:textId="6AB4E5D2" w:rsidR="00CC3E88" w:rsidRDefault="00CC3E88" w:rsidP="00CC3E88">
      <w:pPr>
        <w:ind w:left="1800"/>
        <w:rPr>
          <w:color w:val="003F82"/>
          <w:sz w:val="44"/>
          <w:szCs w:val="44"/>
        </w:rPr>
      </w:pPr>
      <w:r>
        <w:rPr>
          <w:noProof/>
        </w:rPr>
        <w:drawing>
          <wp:anchor distT="0" distB="0" distL="114300" distR="114300" simplePos="0" relativeHeight="251649024" behindDoc="0" locked="0" layoutInCell="1" allowOverlap="1" wp14:anchorId="703C04D6" wp14:editId="328BF158">
            <wp:simplePos x="0" y="0"/>
            <wp:positionH relativeFrom="page">
              <wp:posOffset>-1129030</wp:posOffset>
            </wp:positionH>
            <wp:positionV relativeFrom="page">
              <wp:posOffset>3521075</wp:posOffset>
            </wp:positionV>
            <wp:extent cx="8258810" cy="398145"/>
            <wp:effectExtent l="0" t="0" r="0" b="8255"/>
            <wp:wrapThrough wrapText="bothSides">
              <wp:wrapPolygon edited="0">
                <wp:start x="0" y="0"/>
                <wp:lineTo x="0" y="20670"/>
                <wp:lineTo x="996" y="20670"/>
                <wp:lineTo x="21524" y="4134"/>
                <wp:lineTo x="21524" y="0"/>
                <wp:lineTo x="0" y="0"/>
              </wp:wrapPolygon>
            </wp:wrapThrough>
            <wp:docPr id="21" name="Picture 15" descr="White Bar Art" title="White Ba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a:extLst>
                        <a:ext uri="{28A0092B-C50C-407E-A947-70E740481C1C}">
                          <a14:useLocalDpi xmlns:a14="http://schemas.microsoft.com/office/drawing/2010/main" val="0"/>
                        </a:ext>
                      </a:extLst>
                    </a:blip>
                    <a:srcRect t="79324"/>
                    <a:stretch/>
                  </pic:blipFill>
                  <pic:spPr bwMode="auto">
                    <a:xfrm>
                      <a:off x="0" y="0"/>
                      <a:ext cx="8258810" cy="3981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w:drawing>
          <wp:anchor distT="0" distB="254" distL="114300" distR="114300" simplePos="0" relativeHeight="251646976" behindDoc="0" locked="0" layoutInCell="1" allowOverlap="0" wp14:anchorId="1212EA27" wp14:editId="3DB685E0">
            <wp:simplePos x="0" y="0"/>
            <wp:positionH relativeFrom="page">
              <wp:posOffset>-341630</wp:posOffset>
            </wp:positionH>
            <wp:positionV relativeFrom="page">
              <wp:posOffset>7296997</wp:posOffset>
            </wp:positionV>
            <wp:extent cx="7772400" cy="1699895"/>
            <wp:effectExtent l="0" t="0" r="0" b="1905"/>
            <wp:wrapNone/>
            <wp:docPr id="23" name="Picture 14" descr="Logo Art" title="Logo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title="Logo 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2400" cy="169989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3F82"/>
          <w:sz w:val="44"/>
          <w:szCs w:val="44"/>
        </w:rPr>
        <w:br w:type="page"/>
      </w:r>
    </w:p>
    <w:p w14:paraId="4622E7A8" w14:textId="77777777" w:rsidR="0098231D" w:rsidRPr="00B32133" w:rsidRDefault="00F714E1" w:rsidP="00F714E1">
      <w:pPr>
        <w:spacing w:before="1320" w:after="2520"/>
        <w:jc w:val="center"/>
        <w:rPr>
          <w:color w:val="003F82"/>
          <w:sz w:val="44"/>
          <w:szCs w:val="44"/>
        </w:rPr>
      </w:pPr>
      <w:r>
        <w:rPr>
          <w:color w:val="003F82"/>
          <w:sz w:val="44"/>
          <w:szCs w:val="44"/>
        </w:rPr>
        <w:lastRenderedPageBreak/>
        <w:br/>
      </w:r>
      <w:r>
        <w:rPr>
          <w:color w:val="003F82"/>
          <w:sz w:val="44"/>
          <w:szCs w:val="44"/>
        </w:rPr>
        <w:br/>
      </w:r>
      <w:r w:rsidR="002972C0" w:rsidRPr="002F4519">
        <w:rPr>
          <w:color w:val="003F82"/>
          <w:sz w:val="44"/>
          <w:szCs w:val="44"/>
        </w:rPr>
        <w:t>The Council’s mission is to foster</w:t>
      </w:r>
      <w:r w:rsidR="002972C0" w:rsidRPr="002F4519">
        <w:rPr>
          <w:color w:val="003F82"/>
          <w:sz w:val="44"/>
          <w:szCs w:val="44"/>
        </w:rPr>
        <w:br/>
        <w:t xml:space="preserve">efficient and economic growth for </w:t>
      </w:r>
      <w:r w:rsidR="002972C0" w:rsidRPr="002F4519">
        <w:rPr>
          <w:color w:val="003F82"/>
          <w:sz w:val="44"/>
          <w:szCs w:val="44"/>
        </w:rPr>
        <w:br/>
        <w:t>a</w:t>
      </w:r>
      <w:r w:rsidR="00B32133">
        <w:rPr>
          <w:color w:val="003F82"/>
          <w:sz w:val="44"/>
          <w:szCs w:val="44"/>
        </w:rPr>
        <w:t xml:space="preserve"> prosperous metropolitan region</w:t>
      </w:r>
    </w:p>
    <w:p w14:paraId="441DEDE6" w14:textId="77777777" w:rsidR="0098231D" w:rsidRDefault="008F256F" w:rsidP="00DC3578">
      <w:pPr>
        <w:pStyle w:val="Heading3"/>
      </w:pPr>
      <w:r>
        <w:rPr>
          <w:noProof/>
        </w:rPr>
        <mc:AlternateContent>
          <mc:Choice Requires="wps">
            <w:drawing>
              <wp:anchor distT="0" distB="0" distL="114300" distR="114300" simplePos="0" relativeHeight="251667456" behindDoc="0" locked="0" layoutInCell="1" allowOverlap="1" wp14:anchorId="722AC190" wp14:editId="1E3AB21A">
                <wp:simplePos x="0" y="0"/>
                <wp:positionH relativeFrom="column">
                  <wp:posOffset>0</wp:posOffset>
                </wp:positionH>
                <wp:positionV relativeFrom="paragraph">
                  <wp:posOffset>148590</wp:posOffset>
                </wp:positionV>
                <wp:extent cx="6400800" cy="25400"/>
                <wp:effectExtent l="0" t="0" r="25400" b="25400"/>
                <wp:wrapNone/>
                <wp:docPr id="16" name="Straight Connector 8"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25400"/>
                        </a:xfrm>
                        <a:prstGeom prst="line">
                          <a:avLst/>
                        </a:prstGeom>
                        <a:noFill/>
                        <a:ln w="6350" cap="flat" cmpd="sng" algn="ctr">
                          <a:solidFill>
                            <a:srgbClr val="50515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BB64BDD" id="Straight Connector 8" o:spid="_x0000_s1026" alt="Title: Horizontal Line"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1.7pt" to="7in,1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" strokecolor="#505150" strokeweight=".5pt">
                <o:lock v:ext="edit" shapetype="f"/>
              </v:line>
            </w:pict>
          </mc:Fallback>
        </mc:AlternateContent>
      </w:r>
    </w:p>
    <w:p w14:paraId="4B3C708A" w14:textId="77777777" w:rsidR="005C7A91" w:rsidRPr="00A92A74" w:rsidRDefault="005C7A91" w:rsidP="005C7A91">
      <w:pPr>
        <w:pStyle w:val="DocumentTitle"/>
        <w:spacing w:before="240" w:after="120"/>
        <w:jc w:val="left"/>
        <w:rPr>
          <w:rStyle w:val="StrongBlue"/>
          <w:b/>
          <w:sz w:val="24"/>
          <w:szCs w:val="24"/>
        </w:rPr>
      </w:pPr>
      <w:r>
        <w:rPr>
          <w:rStyle w:val="StrongBlue"/>
          <w:b/>
          <w:sz w:val="24"/>
          <w:szCs w:val="24"/>
        </w:rPr>
        <w:t>Metropolitan Council Members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Caption w:val="Council Members"/>
        <w:tblDescription w:val="Susan Haigh  Chair Katie Rodriguez  District 1 Lona Schreiber  District 2 Jennifer Munt  District 3 Gary Van Eyll  District 4 Steve Elkins  District 5 James Brimeyer  District 6 Gary L. Cunningham District 7 Adam Duininck  District 8&#10;Edward Reynoso  District 9 Marie McCarthy  District 10 Sandy Rummel  District 11 Harry Melander  District 12 Richard Kramer  District 13 Jon Commers  District 14 Steven T. Chávez District 15 Wendy Wulff  District 16"/>
      </w:tblPr>
      <w:tblGrid>
        <w:gridCol w:w="5035"/>
        <w:gridCol w:w="5035"/>
      </w:tblGrid>
      <w:tr w:rsidR="005C7A91" w:rsidRPr="005C7A91" w14:paraId="7D2AE832" w14:textId="77777777" w:rsidTr="00F82DF9">
        <w:trPr>
          <w:trHeight w:val="2313"/>
        </w:trPr>
        <w:tc>
          <w:tcPr>
            <w:tcW w:w="51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68B62BC2" w14:textId="0EDA4804" w:rsidR="005C7A91" w:rsidRPr="005C7A91" w:rsidRDefault="00F9690C" w:rsidP="001556E0">
            <w:pPr>
              <w:rPr>
                <w:color w:val="003F82"/>
              </w:rPr>
            </w:pPr>
            <w:r>
              <w:rPr>
                <w:color w:val="003F82"/>
              </w:rPr>
              <w:t xml:space="preserve">Charlie </w:t>
            </w:r>
            <w:proofErr w:type="spellStart"/>
            <w:r>
              <w:rPr>
                <w:color w:val="003F82"/>
              </w:rPr>
              <w:t>Zelle</w:t>
            </w:r>
            <w:proofErr w:type="spellEnd"/>
            <w:r w:rsidR="005C7A91" w:rsidRPr="005C7A91">
              <w:rPr>
                <w:color w:val="003F82"/>
              </w:rPr>
              <w:tab/>
            </w:r>
            <w:r w:rsidR="001E5871" w:rsidRPr="005C7A91">
              <w:rPr>
                <w:color w:val="003F82"/>
              </w:rPr>
              <w:tab/>
            </w:r>
            <w:r w:rsidR="001E5871" w:rsidRPr="005C7A91">
              <w:rPr>
                <w:color w:val="003F82"/>
              </w:rPr>
              <w:tab/>
            </w:r>
            <w:r w:rsidR="005C7A91" w:rsidRPr="005C7A91">
              <w:rPr>
                <w:color w:val="003F82"/>
              </w:rPr>
              <w:t>Chair</w:t>
            </w:r>
            <w:r w:rsidR="005C7A91" w:rsidRPr="005C7A91">
              <w:rPr>
                <w:color w:val="003F82"/>
              </w:rPr>
              <w:br/>
            </w:r>
            <w:r w:rsidR="001E5871" w:rsidRPr="001E5871">
              <w:rPr>
                <w:color w:val="003F82"/>
              </w:rPr>
              <w:t>Judy Johnson</w:t>
            </w:r>
            <w:r w:rsidR="005C7A91" w:rsidRPr="005C7A91">
              <w:rPr>
                <w:color w:val="003F82"/>
              </w:rPr>
              <w:tab/>
            </w:r>
            <w:r w:rsidR="005C7A91" w:rsidRPr="005C7A91">
              <w:rPr>
                <w:color w:val="003F82"/>
              </w:rPr>
              <w:tab/>
            </w:r>
            <w:r w:rsidR="001E5871" w:rsidRPr="005C7A91">
              <w:rPr>
                <w:color w:val="003F82"/>
              </w:rPr>
              <w:tab/>
            </w:r>
            <w:r w:rsidR="005C7A91" w:rsidRPr="005C7A91">
              <w:rPr>
                <w:color w:val="003F82"/>
              </w:rPr>
              <w:t>District 1</w:t>
            </w:r>
            <w:r w:rsidR="005C7A91" w:rsidRPr="005C7A91">
              <w:rPr>
                <w:color w:val="003F82"/>
              </w:rPr>
              <w:br/>
            </w:r>
            <w:r w:rsidR="001E5871" w:rsidRPr="001E5871">
              <w:rPr>
                <w:color w:val="003F82"/>
              </w:rPr>
              <w:t xml:space="preserve">Reva </w:t>
            </w:r>
            <w:proofErr w:type="spellStart"/>
            <w:r w:rsidR="001E5871" w:rsidRPr="001E5871">
              <w:rPr>
                <w:color w:val="003F82"/>
              </w:rPr>
              <w:t>Chamblis</w:t>
            </w:r>
            <w:proofErr w:type="spellEnd"/>
            <w:r w:rsidR="005C7A91" w:rsidRPr="005C7A91">
              <w:rPr>
                <w:color w:val="003F82"/>
              </w:rPr>
              <w:tab/>
            </w:r>
            <w:r w:rsidR="005C7A91" w:rsidRPr="005C7A91">
              <w:rPr>
                <w:color w:val="003F82"/>
              </w:rPr>
              <w:tab/>
              <w:t>District 2</w:t>
            </w:r>
            <w:r w:rsidR="005C7A91" w:rsidRPr="005C7A91">
              <w:rPr>
                <w:color w:val="003F82"/>
              </w:rPr>
              <w:br/>
            </w:r>
            <w:r w:rsidR="001E5871" w:rsidRPr="001E5871">
              <w:rPr>
                <w:color w:val="003F82"/>
              </w:rPr>
              <w:t>Christopher Ferguson</w:t>
            </w:r>
            <w:r w:rsidR="005C7A91" w:rsidRPr="005C7A91">
              <w:rPr>
                <w:color w:val="003F82"/>
              </w:rPr>
              <w:tab/>
            </w:r>
            <w:r w:rsidR="00F82DF9" w:rsidRPr="005C7A91">
              <w:rPr>
                <w:color w:val="003F82"/>
              </w:rPr>
              <w:tab/>
            </w:r>
            <w:r w:rsidR="005C7A91" w:rsidRPr="005C7A91">
              <w:rPr>
                <w:color w:val="003F82"/>
              </w:rPr>
              <w:t>District 3</w:t>
            </w:r>
            <w:r w:rsidR="005C7A91" w:rsidRPr="005C7A91">
              <w:rPr>
                <w:color w:val="003F82"/>
              </w:rPr>
              <w:br/>
            </w:r>
            <w:r w:rsidR="001556E0">
              <w:rPr>
                <w:color w:val="003F82"/>
              </w:rPr>
              <w:t>Deb Barber</w:t>
            </w:r>
            <w:r w:rsidR="005C7A91" w:rsidRPr="005C7A91">
              <w:rPr>
                <w:color w:val="003F82"/>
              </w:rPr>
              <w:tab/>
            </w:r>
            <w:r w:rsidR="005C7A91" w:rsidRPr="005C7A91">
              <w:rPr>
                <w:color w:val="003F82"/>
              </w:rPr>
              <w:tab/>
            </w:r>
            <w:r w:rsidR="00F82DF9" w:rsidRPr="005C7A91">
              <w:rPr>
                <w:color w:val="003F82"/>
              </w:rPr>
              <w:tab/>
            </w:r>
            <w:r w:rsidR="005C7A91" w:rsidRPr="005C7A91">
              <w:rPr>
                <w:color w:val="003F82"/>
              </w:rPr>
              <w:t>District 4</w:t>
            </w:r>
            <w:r w:rsidR="005C7A91" w:rsidRPr="005C7A91">
              <w:rPr>
                <w:color w:val="003F82"/>
              </w:rPr>
              <w:br/>
            </w:r>
            <w:r w:rsidR="001E5871" w:rsidRPr="001E5871">
              <w:rPr>
                <w:color w:val="003F82"/>
              </w:rPr>
              <w:t>Molly Cummings</w:t>
            </w:r>
            <w:r w:rsidR="005C7A91" w:rsidRPr="005C7A91">
              <w:rPr>
                <w:color w:val="003F82"/>
              </w:rPr>
              <w:tab/>
            </w:r>
            <w:r w:rsidR="005C7A91" w:rsidRPr="005C7A91">
              <w:rPr>
                <w:color w:val="003F82"/>
              </w:rPr>
              <w:tab/>
              <w:t>District 5</w:t>
            </w:r>
            <w:r w:rsidR="005C7A91" w:rsidRPr="005C7A91">
              <w:rPr>
                <w:color w:val="003F82"/>
              </w:rPr>
              <w:br/>
            </w:r>
            <w:proofErr w:type="spellStart"/>
            <w:r w:rsidR="001E5871" w:rsidRPr="001E5871">
              <w:rPr>
                <w:color w:val="003F82"/>
              </w:rPr>
              <w:t>Lynnea</w:t>
            </w:r>
            <w:proofErr w:type="spellEnd"/>
            <w:r w:rsidR="001E5871" w:rsidRPr="001E5871">
              <w:rPr>
                <w:color w:val="003F82"/>
              </w:rPr>
              <w:t xml:space="preserve"> Atlas-</w:t>
            </w:r>
            <w:proofErr w:type="spellStart"/>
            <w:r w:rsidR="001E5871" w:rsidRPr="001E5871">
              <w:rPr>
                <w:color w:val="003F82"/>
              </w:rPr>
              <w:t>Ingebretson</w:t>
            </w:r>
            <w:proofErr w:type="spellEnd"/>
            <w:r w:rsidR="001556E0" w:rsidRPr="005C7A91">
              <w:rPr>
                <w:color w:val="003F82"/>
              </w:rPr>
              <w:tab/>
            </w:r>
            <w:r w:rsidR="005C7A91" w:rsidRPr="005C7A91">
              <w:rPr>
                <w:color w:val="003F82"/>
              </w:rPr>
              <w:t>District 6</w:t>
            </w:r>
            <w:r w:rsidR="005C7A91" w:rsidRPr="005C7A91">
              <w:rPr>
                <w:color w:val="003F82"/>
              </w:rPr>
              <w:br/>
            </w:r>
            <w:r w:rsidR="001E5871" w:rsidRPr="001E5871">
              <w:rPr>
                <w:color w:val="003F82"/>
              </w:rPr>
              <w:t xml:space="preserve">Robert </w:t>
            </w:r>
            <w:proofErr w:type="spellStart"/>
            <w:r w:rsidR="001E5871" w:rsidRPr="001E5871">
              <w:rPr>
                <w:color w:val="003F82"/>
              </w:rPr>
              <w:t>Lilligren</w:t>
            </w:r>
            <w:proofErr w:type="spellEnd"/>
            <w:r w:rsidR="00F82DF9" w:rsidRPr="005C7A91">
              <w:rPr>
                <w:color w:val="003F82"/>
              </w:rPr>
              <w:tab/>
            </w:r>
            <w:r w:rsidR="001E5871" w:rsidRPr="005C7A91">
              <w:rPr>
                <w:color w:val="003F82"/>
              </w:rPr>
              <w:tab/>
            </w:r>
            <w:r w:rsidR="005C7A91" w:rsidRPr="005C7A91">
              <w:rPr>
                <w:color w:val="003F82"/>
              </w:rPr>
              <w:t>District 7</w:t>
            </w:r>
            <w:r w:rsidR="005C7A91" w:rsidRPr="005C7A91">
              <w:rPr>
                <w:color w:val="003F82"/>
              </w:rPr>
              <w:br/>
            </w:r>
            <w:r w:rsidR="001E5871" w:rsidRPr="001E5871">
              <w:rPr>
                <w:color w:val="003F82"/>
              </w:rPr>
              <w:t>Abdirahman Muse</w:t>
            </w:r>
            <w:r w:rsidR="001556E0">
              <w:rPr>
                <w:color w:val="003F82"/>
              </w:rPr>
              <w:tab/>
            </w:r>
            <w:r w:rsidR="001556E0">
              <w:rPr>
                <w:color w:val="003F82"/>
              </w:rPr>
              <w:tab/>
            </w:r>
            <w:r w:rsidR="005C7A91" w:rsidRPr="005C7A91">
              <w:rPr>
                <w:color w:val="003F82"/>
              </w:rPr>
              <w:t>District 8</w:t>
            </w:r>
          </w:p>
        </w:tc>
        <w:tc>
          <w:tcPr>
            <w:tcW w:w="51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2FB99236" w14:textId="77777777" w:rsidR="005C7A91" w:rsidRPr="005C7A91" w:rsidRDefault="001E5871" w:rsidP="005C7A91">
            <w:pPr>
              <w:rPr>
                <w:color w:val="003F82"/>
              </w:rPr>
            </w:pPr>
            <w:r w:rsidRPr="001E5871">
              <w:rPr>
                <w:color w:val="003F82"/>
              </w:rPr>
              <w:t xml:space="preserve">Raymond </w:t>
            </w:r>
            <w:proofErr w:type="spellStart"/>
            <w:r w:rsidRPr="001E5871">
              <w:rPr>
                <w:color w:val="003F82"/>
              </w:rPr>
              <w:t>Zeran</w:t>
            </w:r>
            <w:proofErr w:type="spellEnd"/>
            <w:r w:rsidR="00F82DF9" w:rsidRPr="005C7A91">
              <w:rPr>
                <w:color w:val="003F82"/>
              </w:rPr>
              <w:tab/>
            </w:r>
            <w:r w:rsidRPr="005C7A91">
              <w:rPr>
                <w:color w:val="003F82"/>
              </w:rPr>
              <w:tab/>
            </w:r>
            <w:r w:rsidR="005C7A91" w:rsidRPr="005C7A91">
              <w:rPr>
                <w:color w:val="003F82"/>
              </w:rPr>
              <w:t>District 9</w:t>
            </w:r>
            <w:r w:rsidR="005C7A91" w:rsidRPr="005C7A91">
              <w:rPr>
                <w:color w:val="003F82"/>
              </w:rPr>
              <w:br/>
            </w:r>
            <w:r w:rsidRPr="001E5871">
              <w:rPr>
                <w:color w:val="003F82"/>
              </w:rPr>
              <w:t>Peter Lindstrom</w:t>
            </w:r>
            <w:r w:rsidR="005C7A91" w:rsidRPr="005C7A91">
              <w:rPr>
                <w:color w:val="003F82"/>
              </w:rPr>
              <w:tab/>
            </w:r>
            <w:r w:rsidR="005C7A91" w:rsidRPr="005C7A91">
              <w:rPr>
                <w:color w:val="003F82"/>
              </w:rPr>
              <w:tab/>
              <w:t>District 10</w:t>
            </w:r>
            <w:r w:rsidR="005C7A91" w:rsidRPr="005C7A91">
              <w:rPr>
                <w:color w:val="003F82"/>
              </w:rPr>
              <w:br/>
            </w:r>
            <w:r w:rsidRPr="001E5871">
              <w:rPr>
                <w:color w:val="003F82"/>
              </w:rPr>
              <w:t>Susan Vento</w:t>
            </w:r>
            <w:r w:rsidR="005C7A91" w:rsidRPr="005C7A91">
              <w:rPr>
                <w:color w:val="003F82"/>
              </w:rPr>
              <w:tab/>
            </w:r>
            <w:r w:rsidR="005C7A91" w:rsidRPr="005C7A91">
              <w:rPr>
                <w:color w:val="003F82"/>
              </w:rPr>
              <w:tab/>
            </w:r>
            <w:r w:rsidRPr="005C7A91">
              <w:rPr>
                <w:color w:val="003F82"/>
              </w:rPr>
              <w:tab/>
            </w:r>
            <w:r w:rsidR="005C7A91" w:rsidRPr="005C7A91">
              <w:rPr>
                <w:color w:val="003F82"/>
              </w:rPr>
              <w:t>District 11</w:t>
            </w:r>
            <w:r w:rsidR="005C7A91" w:rsidRPr="005C7A91">
              <w:rPr>
                <w:color w:val="003F82"/>
              </w:rPr>
              <w:br/>
            </w:r>
            <w:r w:rsidRPr="001E5871">
              <w:rPr>
                <w:color w:val="003F82"/>
              </w:rPr>
              <w:t>Francisco J. Gonzalez</w:t>
            </w:r>
            <w:r w:rsidR="005C7A91" w:rsidRPr="005C7A91">
              <w:rPr>
                <w:color w:val="003F82"/>
              </w:rPr>
              <w:tab/>
              <w:t>District 12</w:t>
            </w:r>
            <w:r w:rsidR="005C7A91" w:rsidRPr="005C7A91">
              <w:rPr>
                <w:color w:val="003F82"/>
              </w:rPr>
              <w:br/>
            </w:r>
            <w:r w:rsidRPr="001E5871">
              <w:rPr>
                <w:color w:val="003F82"/>
              </w:rPr>
              <w:t>Chai Lee</w:t>
            </w:r>
            <w:r w:rsidR="005C7A91" w:rsidRPr="005C7A91">
              <w:rPr>
                <w:color w:val="003F82"/>
              </w:rPr>
              <w:tab/>
            </w:r>
            <w:r w:rsidR="005C7A91" w:rsidRPr="005C7A91">
              <w:rPr>
                <w:color w:val="003F82"/>
              </w:rPr>
              <w:tab/>
            </w:r>
            <w:r w:rsidRPr="005C7A91">
              <w:rPr>
                <w:color w:val="003F82"/>
              </w:rPr>
              <w:tab/>
            </w:r>
            <w:r w:rsidR="005C7A91" w:rsidRPr="005C7A91">
              <w:rPr>
                <w:color w:val="003F82"/>
              </w:rPr>
              <w:t>District 13</w:t>
            </w:r>
            <w:r w:rsidR="005C7A91" w:rsidRPr="005C7A91">
              <w:rPr>
                <w:color w:val="003F82"/>
              </w:rPr>
              <w:br/>
            </w:r>
            <w:r w:rsidRPr="001E5871">
              <w:rPr>
                <w:color w:val="003F82"/>
              </w:rPr>
              <w:t xml:space="preserve">Kris </w:t>
            </w:r>
            <w:proofErr w:type="spellStart"/>
            <w:r w:rsidRPr="001E5871">
              <w:rPr>
                <w:color w:val="003F82"/>
              </w:rPr>
              <w:t>Fredson</w:t>
            </w:r>
            <w:proofErr w:type="spellEnd"/>
            <w:r w:rsidR="005C7A91" w:rsidRPr="005C7A91">
              <w:rPr>
                <w:color w:val="003F82"/>
              </w:rPr>
              <w:tab/>
            </w:r>
            <w:r w:rsidR="00F82DF9" w:rsidRPr="005C7A91">
              <w:rPr>
                <w:color w:val="003F82"/>
              </w:rPr>
              <w:tab/>
            </w:r>
            <w:r w:rsidRPr="005C7A91">
              <w:rPr>
                <w:color w:val="003F82"/>
              </w:rPr>
              <w:tab/>
            </w:r>
            <w:r w:rsidR="005C7A91" w:rsidRPr="005C7A91">
              <w:rPr>
                <w:color w:val="003F82"/>
              </w:rPr>
              <w:t>District 14</w:t>
            </w:r>
            <w:r w:rsidR="005C7A91" w:rsidRPr="005C7A91">
              <w:rPr>
                <w:color w:val="003F82"/>
              </w:rPr>
              <w:br/>
            </w:r>
            <w:r w:rsidRPr="001E5871">
              <w:rPr>
                <w:color w:val="003F82"/>
              </w:rPr>
              <w:t>Phillip Sterner</w:t>
            </w:r>
            <w:r w:rsidR="005C7A91" w:rsidRPr="005C7A91">
              <w:rPr>
                <w:color w:val="003F82"/>
              </w:rPr>
              <w:tab/>
            </w:r>
            <w:r w:rsidR="00F82DF9" w:rsidRPr="005C7A91">
              <w:rPr>
                <w:color w:val="003F82"/>
              </w:rPr>
              <w:tab/>
            </w:r>
            <w:r w:rsidRPr="005C7A91">
              <w:rPr>
                <w:color w:val="003F82"/>
              </w:rPr>
              <w:tab/>
            </w:r>
            <w:r w:rsidR="005C7A91" w:rsidRPr="005C7A91">
              <w:rPr>
                <w:color w:val="003F82"/>
              </w:rPr>
              <w:t>District 15</w:t>
            </w:r>
            <w:r w:rsidR="005C7A91" w:rsidRPr="005C7A91">
              <w:rPr>
                <w:color w:val="003F82"/>
              </w:rPr>
              <w:br/>
              <w:t>Wendy Wulff</w:t>
            </w:r>
            <w:r w:rsidR="005C7A91" w:rsidRPr="005C7A91">
              <w:rPr>
                <w:color w:val="003F82"/>
              </w:rPr>
              <w:tab/>
            </w:r>
            <w:r w:rsidR="005C7A91" w:rsidRPr="005C7A91">
              <w:rPr>
                <w:color w:val="003F82"/>
              </w:rPr>
              <w:tab/>
            </w:r>
            <w:r w:rsidR="00F82DF9" w:rsidRPr="005C7A91">
              <w:rPr>
                <w:color w:val="003F82"/>
              </w:rPr>
              <w:tab/>
            </w:r>
            <w:r w:rsidR="005C7A91" w:rsidRPr="005C7A91">
              <w:rPr>
                <w:color w:val="003F82"/>
              </w:rPr>
              <w:t>District 16</w:t>
            </w:r>
          </w:p>
        </w:tc>
      </w:tr>
    </w:tbl>
    <w:p w14:paraId="721ACA69" w14:textId="77777777" w:rsidR="006676B1" w:rsidRDefault="008F256F" w:rsidP="00DC3578">
      <w:r>
        <w:rPr>
          <w:noProof/>
        </w:rPr>
        <mc:AlternateContent>
          <mc:Choice Requires="wps">
            <w:drawing>
              <wp:anchor distT="0" distB="0" distL="114300" distR="114300" simplePos="0" relativeHeight="251665408" behindDoc="0" locked="0" layoutInCell="1" allowOverlap="1" wp14:anchorId="4B04AEB8" wp14:editId="4CCF4D1C">
                <wp:simplePos x="0" y="0"/>
                <wp:positionH relativeFrom="column">
                  <wp:posOffset>-8255</wp:posOffset>
                </wp:positionH>
                <wp:positionV relativeFrom="paragraph">
                  <wp:posOffset>236220</wp:posOffset>
                </wp:positionV>
                <wp:extent cx="6401435" cy="25400"/>
                <wp:effectExtent l="0" t="0" r="24765" b="25400"/>
                <wp:wrapNone/>
                <wp:docPr id="11" name="Straight Connector 5"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1435" cy="25400"/>
                        </a:xfrm>
                        <a:prstGeom prst="line">
                          <a:avLst/>
                        </a:prstGeom>
                        <a:noFill/>
                        <a:ln w="6350" cap="flat" cmpd="sng" algn="ctr">
                          <a:solidFill>
                            <a:srgbClr val="50515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EDFB3B1" id="Straight Connector 5" o:spid="_x0000_s1026" alt="Title: Horizontal Line"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8.6pt" to="503.4pt,2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" strokecolor="#505150" strokeweight=".5pt">
                <o:lock v:ext="edit" shapetype="f"/>
              </v:line>
            </w:pict>
          </mc:Fallback>
        </mc:AlternateContent>
      </w:r>
    </w:p>
    <w:p w14:paraId="4A4CE8B8" w14:textId="005A1210" w:rsidR="006003FD" w:rsidRPr="00B32133" w:rsidRDefault="008F256F" w:rsidP="006E650D">
      <w:r>
        <w:rPr>
          <w:noProof/>
        </w:rPr>
        <w:drawing>
          <wp:anchor distT="0" distB="0" distL="114300" distR="114300" simplePos="0" relativeHeight="251664384" behindDoc="0" locked="0" layoutInCell="1" allowOverlap="1" wp14:anchorId="2509B05F" wp14:editId="47CE17D1">
            <wp:simplePos x="0" y="0"/>
            <wp:positionH relativeFrom="column">
              <wp:posOffset>-121285</wp:posOffset>
            </wp:positionH>
            <wp:positionV relativeFrom="paragraph">
              <wp:posOffset>110490</wp:posOffset>
            </wp:positionV>
            <wp:extent cx="2122805" cy="2225040"/>
            <wp:effectExtent l="0" t="0" r="10795" b="10160"/>
            <wp:wrapTight wrapText="bothSides">
              <wp:wrapPolygon edited="0">
                <wp:start x="0" y="0"/>
                <wp:lineTo x="0" y="21452"/>
                <wp:lineTo x="21451" y="21452"/>
                <wp:lineTo x="21451" y="0"/>
                <wp:lineTo x="0" y="0"/>
              </wp:wrapPolygon>
            </wp:wrapTight>
            <wp:docPr id="10" name="Picture 2" descr="7 County Map" title="7 County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title="7 County Map"/>
                    <pic:cNvPicPr>
                      <a:picLocks noChangeAspect="1" noChangeArrowheads="1"/>
                    </pic:cNvPicPr>
                  </pic:nvPicPr>
                  <pic:blipFill rotWithShape="1">
                    <a:blip r:embed="rId10">
                      <a:extLst>
                        <a:ext uri="{28A0092B-C50C-407E-A947-70E740481C1C}">
                          <a14:useLocalDpi xmlns:a14="http://schemas.microsoft.com/office/drawing/2010/main" val="0"/>
                        </a:ext>
                      </a:extLst>
                    </a:blip>
                    <a:srcRect l="11820" t="9630" r="10540" b="1110"/>
                    <a:stretch/>
                  </pic:blipFill>
                  <pic:spPr bwMode="auto">
                    <a:xfrm>
                      <a:off x="0" y="0"/>
                      <a:ext cx="2122805" cy="22250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8231D">
        <w:br/>
      </w:r>
      <w:r w:rsidR="00DC3578">
        <w:t xml:space="preserve">The Metropolitan Council is the regional planning organization </w:t>
      </w:r>
      <w:r w:rsidR="00221442">
        <w:br/>
      </w:r>
      <w:r w:rsidR="00DC3578">
        <w:t xml:space="preserve">for the seven-county Twin Cities area. The Council operates the regional bus and rail system, collects and treats wastewater, coordinates regional water resources, plans and helps fund regional parks, and administers federal funds that provide housing opportunities for low- and moderate-income individuals and families. The 17-member Council board is appointed by and serves </w:t>
      </w:r>
      <w:r w:rsidR="00E94146">
        <w:t>at the pleasure of the governo</w:t>
      </w:r>
      <w:r w:rsidR="00AC03F2">
        <w:t>r</w:t>
      </w:r>
      <w:r w:rsidR="00E94146">
        <w:t>.</w:t>
      </w:r>
    </w:p>
    <w:p w14:paraId="0388C027" w14:textId="77777777" w:rsidR="00B32133" w:rsidRDefault="00DC3578" w:rsidP="00B32133">
      <w:pPr>
        <w:pStyle w:val="Footer"/>
      </w:pPr>
      <w:r w:rsidRPr="0098231D">
        <w:rPr>
          <w:color w:val="003F82"/>
        </w:rPr>
        <w:t>On request, this publication will be made available in alternative format</w:t>
      </w:r>
      <w:r w:rsidR="006676B1" w:rsidRPr="0098231D">
        <w:rPr>
          <w:color w:val="003F82"/>
        </w:rPr>
        <w:t xml:space="preserve">s to people with disabilities. </w:t>
      </w:r>
      <w:r w:rsidRPr="0098231D">
        <w:rPr>
          <w:color w:val="003F82"/>
        </w:rPr>
        <w:t>Call Metropolitan Council information at 651-602-1140 or TTY 651-291-0904.</w:t>
      </w:r>
      <w:r w:rsidR="008F0351" w:rsidRPr="0098231D">
        <w:t xml:space="preserve"> </w:t>
      </w:r>
    </w:p>
    <w:p w14:paraId="30403B76" w14:textId="1A73B26D" w:rsidR="006E650D" w:rsidRDefault="006E650D">
      <w:pPr>
        <w:spacing w:after="0"/>
      </w:pPr>
      <w:r>
        <w:br w:type="page"/>
      </w:r>
    </w:p>
    <w:p w14:paraId="474E7BCF" w14:textId="43F30042" w:rsidR="006E650D" w:rsidRDefault="005217AF" w:rsidP="006E650D">
      <w:pPr>
        <w:pStyle w:val="Heading1"/>
      </w:pPr>
      <w:bookmarkStart w:id="0" w:name="_Toc66874019"/>
      <w:r w:rsidRPr="005217AF">
        <w:lastRenderedPageBreak/>
        <w:t>Introduction</w:t>
      </w:r>
    </w:p>
    <w:p w14:paraId="0120AE97" w14:textId="756594AF" w:rsidR="007F4EEC" w:rsidRDefault="007F4EEC" w:rsidP="0063524D">
      <w:pPr>
        <w:pStyle w:val="Heading2"/>
      </w:pPr>
      <w:r>
        <w:t xml:space="preserve">What </w:t>
      </w:r>
      <w:r w:rsidR="00AA2B25">
        <w:t xml:space="preserve">the </w:t>
      </w:r>
      <w:r w:rsidR="00D75D7C">
        <w:t>Growing</w:t>
      </w:r>
      <w:r w:rsidR="003A56E9">
        <w:t xml:space="preserve"> Shade</w:t>
      </w:r>
      <w:r w:rsidR="006E650D">
        <w:t xml:space="preserve"> Interactive</w:t>
      </w:r>
      <w:r>
        <w:t xml:space="preserve"> tool does</w:t>
      </w:r>
    </w:p>
    <w:p w14:paraId="16B8DF10" w14:textId="7C0FDF83" w:rsidR="003A56E9" w:rsidRDefault="003A56E9" w:rsidP="003A56E9">
      <w:r w:rsidRPr="003A56E9">
        <w:t>The Growing Shade project recognizes that trees provide critical ecosystem services and are important components of both natural and built environments. With a desire to create healthy places for people to live (mitigate heat islands and/or reduce home cooling costs, reduce localized flooding risk, improve mental health, etc.) and a resilient future (carbon sequestration, biodiversity, etc.), building or enhancing tree canopy cover is an actionable step.</w:t>
      </w:r>
    </w:p>
    <w:p w14:paraId="4D5235EA" w14:textId="29B6FA93" w:rsidR="003A56E9" w:rsidRPr="003A56E9" w:rsidRDefault="003A56E9" w:rsidP="003A56E9">
      <w:r w:rsidRPr="003A56E9">
        <w:t>This interactive provides stories and data to identify areas where an enhanced tree canopy could have a disproportionately positive benefit for people and environment. Stories provide a narrative to contextualize the importance of this work within our region. Users can customize data variables to reflect specific priorities towards identifying tree planting opportunities. Data is also provided towards helping stakeholders evaluate other considerations involved with tree plantings, such as cost-benefit analysis and species considerations.</w:t>
      </w:r>
    </w:p>
    <w:p w14:paraId="20D63D1E" w14:textId="02F56AD0" w:rsidR="007F4EEC" w:rsidRDefault="007F4EEC" w:rsidP="0063524D">
      <w:pPr>
        <w:pStyle w:val="Heading2"/>
      </w:pPr>
      <w:r>
        <w:t>What th</w:t>
      </w:r>
      <w:r w:rsidR="00AA2B25">
        <w:t xml:space="preserve">e </w:t>
      </w:r>
      <w:r w:rsidR="00D75D7C">
        <w:t>Growing</w:t>
      </w:r>
      <w:r w:rsidR="003A56E9">
        <w:t xml:space="preserve"> Shade</w:t>
      </w:r>
      <w:r w:rsidR="006E650D">
        <w:t xml:space="preserve"> Interactive </w:t>
      </w:r>
      <w:r>
        <w:t>tool cannot do</w:t>
      </w:r>
    </w:p>
    <w:p w14:paraId="50954BB4" w14:textId="77777777" w:rsidR="003A56E9" w:rsidRPr="003A56E9" w:rsidRDefault="003A56E9" w:rsidP="003A56E9">
      <w:r w:rsidRPr="003A56E9">
        <w:t xml:space="preserve">Users can create valuable, data-driven analyses through this tool. Our experience and research </w:t>
      </w:r>
      <w:proofErr w:type="gramStart"/>
      <w:r w:rsidRPr="003A56E9">
        <w:t>tells</w:t>
      </w:r>
      <w:proofErr w:type="gramEnd"/>
      <w:r w:rsidRPr="003A56E9">
        <w:t xml:space="preserve"> us that data cannot substitute for engagement with prioritized stakeholders to understand community-specific concerns or opportunities. The on-the-ground knowledge of residents and the expertise of practitioners are valuable sources of information necessary to enhance and refine the shared understanding of this data.</w:t>
      </w:r>
    </w:p>
    <w:p w14:paraId="52863EF3" w14:textId="1E726215" w:rsidR="00033A63" w:rsidRDefault="00AB546D" w:rsidP="00A84440">
      <w:pPr>
        <w:pStyle w:val="Heading1"/>
        <w:spacing w:line="259" w:lineRule="auto"/>
      </w:pPr>
      <w:r>
        <w:t xml:space="preserve">User Interface </w:t>
      </w:r>
      <w:r w:rsidR="003A56E9">
        <w:t>– ALL COMING LATER!!!</w:t>
      </w:r>
    </w:p>
    <w:bookmarkEnd w:id="0"/>
    <w:p w14:paraId="74271815" w14:textId="5E9A691C" w:rsidR="00A84440" w:rsidRDefault="00CE4E2E" w:rsidP="00AB546D">
      <w:pPr>
        <w:pStyle w:val="Heading2"/>
      </w:pPr>
      <w:r>
        <w:t>“</w:t>
      </w:r>
      <w:r w:rsidR="006E650D">
        <w:t>Home</w:t>
      </w:r>
      <w:r>
        <w:t>”</w:t>
      </w:r>
      <w:r w:rsidR="003D6EFA">
        <w:t xml:space="preserve"> tab</w:t>
      </w:r>
    </w:p>
    <w:p w14:paraId="4BA0F4FA" w14:textId="77777777" w:rsidR="007930F6" w:rsidRDefault="007930F6" w:rsidP="00A84440">
      <w:r>
        <w:rPr>
          <w:noProof/>
        </w:rPr>
        <mc:AlternateContent>
          <mc:Choice Requires="wpg">
            <w:drawing>
              <wp:anchor distT="0" distB="0" distL="114300" distR="114300" simplePos="0" relativeHeight="251723776" behindDoc="0" locked="0" layoutInCell="1" allowOverlap="1" wp14:anchorId="302C99A3" wp14:editId="688ED07F">
                <wp:simplePos x="0" y="0"/>
                <wp:positionH relativeFrom="column">
                  <wp:posOffset>1709518</wp:posOffset>
                </wp:positionH>
                <wp:positionV relativeFrom="paragraph">
                  <wp:posOffset>805180</wp:posOffset>
                </wp:positionV>
                <wp:extent cx="4827807" cy="1390015"/>
                <wp:effectExtent l="25400" t="50800" r="11430" b="6985"/>
                <wp:wrapNone/>
                <wp:docPr id="31" name="Group 31"/>
                <wp:cNvGraphicFramePr/>
                <a:graphic xmlns:a="http://schemas.openxmlformats.org/drawingml/2006/main">
                  <a:graphicData uri="http://schemas.microsoft.com/office/word/2010/wordprocessingGroup">
                    <wpg:wgp>
                      <wpg:cNvGrpSpPr/>
                      <wpg:grpSpPr>
                        <a:xfrm>
                          <a:off x="0" y="0"/>
                          <a:ext cx="4827807" cy="1390015"/>
                          <a:chOff x="263018" y="0"/>
                          <a:chExt cx="4828364" cy="1390467"/>
                        </a:xfrm>
                      </wpg:grpSpPr>
                      <wpg:grpSp>
                        <wpg:cNvPr id="32" name="Group 32"/>
                        <wpg:cNvGrpSpPr/>
                        <wpg:grpSpPr>
                          <a:xfrm>
                            <a:off x="263018" y="0"/>
                            <a:ext cx="4828364" cy="1390467"/>
                            <a:chOff x="263018" y="-47869"/>
                            <a:chExt cx="4828364" cy="1390467"/>
                          </a:xfrm>
                        </wpg:grpSpPr>
                        <wps:wsp>
                          <wps:cNvPr id="33" name="Text Box 33"/>
                          <wps:cNvSpPr txBox="1"/>
                          <wps:spPr>
                            <a:xfrm>
                              <a:off x="3833447" y="708855"/>
                              <a:ext cx="1257935" cy="633743"/>
                            </a:xfrm>
                            <a:prstGeom prst="rect">
                              <a:avLst/>
                            </a:prstGeom>
                            <a:solidFill>
                              <a:schemeClr val="lt1"/>
                            </a:solidFill>
                            <a:ln w="6350">
                              <a:solidFill>
                                <a:schemeClr val="tx1"/>
                              </a:solidFill>
                            </a:ln>
                          </wps:spPr>
                          <wps:txbx>
                            <w:txbxContent>
                              <w:p w14:paraId="4104D1AA" w14:textId="77777777" w:rsidR="007930F6" w:rsidRPr="00EC4944" w:rsidRDefault="007930F6" w:rsidP="007930F6">
                                <w:pPr>
                                  <w:pStyle w:val="Caption"/>
                                </w:pPr>
                                <w:r w:rsidRPr="00EC4944">
                                  <w:t>Click the tabs on top of the screen to begin using the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Arrow Connector 34"/>
                          <wps:cNvCnPr/>
                          <wps:spPr>
                            <a:xfrm flipH="1" flipV="1">
                              <a:off x="263018" y="-47869"/>
                              <a:ext cx="3565397" cy="111636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Straight Arrow Connector 48"/>
                        <wps:cNvCnPr/>
                        <wps:spPr>
                          <a:xfrm flipH="1" flipV="1">
                            <a:off x="1769794" y="1367"/>
                            <a:ext cx="2057189" cy="107272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302C99A3" id="Group 31" o:spid="_x0000_s1026" style="position:absolute;margin-left:134.6pt;margin-top:63.4pt;width:380.15pt;height:109.45pt;z-index:251723776;mso-width-relative:margin" coordorigin="2630" coordsize="48283,139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">
                <v:group id="Group 32" o:spid="_x0000_s1027" style="position:absolute;left:2630;width:48283;height:13904" coordorigin="2630,-478" coordsize="48283,139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type id="_x0000_t202" coordsize="21600,21600" o:spt="202" path="m,l,21600r21600,l21600,xe">
                    <v:stroke joinstyle="miter"/>
                    <v:path gradientshapeok="t" o:connecttype="rect"/>
                  </v:shapetype>
                  <v:shape id="Text Box 33" o:spid="_x0000_s1028" type="#_x0000_t202" style="position:absolute;left:38334;top:7088;width:12579;height:6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" fillcolor="white [3201]" strokecolor="black [3213]" strokeweight=".5pt">
                    <v:textbox>
                      <w:txbxContent>
                        <w:p w14:paraId="4104D1AA" w14:textId="77777777" w:rsidR="007930F6" w:rsidRPr="00EC4944" w:rsidRDefault="007930F6" w:rsidP="007930F6">
                          <w:pPr>
                            <w:pStyle w:val="Caption"/>
                          </w:pPr>
                          <w:r w:rsidRPr="00EC4944">
                            <w:t>Click the tabs on top of the screen to begin using the tool</w:t>
                          </w:r>
                        </w:p>
                      </w:txbxContent>
                    </v:textbox>
                  </v:shape>
                  <v:shapetype id="_x0000_t32" coordsize="21600,21600" o:spt="32" o:oned="t" path="m,l21600,21600e" filled="f">
                    <v:path arrowok="t" fillok="f" o:connecttype="none"/>
                    <o:lock v:ext="edit" shapetype="t"/>
                  </v:shapetype>
                  <v:shape id="Straight Arrow Connector 34" o:spid="_x0000_s1029" type="#_x0000_t32" style="position:absolute;left:2630;top:-478;width:35654;height:1116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" strokecolor="black [3213]" strokeweight="3pt">
                    <v:stroke endarrow="block"/>
                  </v:shape>
                </v:group>
                <v:shape id="Straight Arrow Connector 48" o:spid="_x0000_s1030" type="#_x0000_t32" style="position:absolute;left:17697;top:13;width:20572;height:1072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" strokecolor="black [3213]" strokeweight="3pt">
                  <v:stroke endarrow="block"/>
                </v:shape>
              </v:group>
            </w:pict>
          </mc:Fallback>
        </mc:AlternateContent>
      </w:r>
      <w:r w:rsidR="00A84440">
        <w:t xml:space="preserve">On the home page, find a general overview about what this tool does, and ways in which you might find this tool useful. To begin using the tool, notice the tabs on the top of the screen. This document goes through each tab in detail. </w:t>
      </w:r>
    </w:p>
    <w:p w14:paraId="1AD3DA50" w14:textId="1B1D3C59" w:rsidR="00A84440" w:rsidRDefault="007930F6" w:rsidP="00A84440">
      <w:r>
        <w:rPr>
          <w:noProof/>
        </w:rPr>
        <w:drawing>
          <wp:inline distT="0" distB="0" distL="0" distR="0" wp14:anchorId="22F23C89" wp14:editId="377A4C4D">
            <wp:extent cx="5437163" cy="3185163"/>
            <wp:effectExtent l="38100" t="38100" r="36830" b="40640"/>
            <wp:docPr id="30" name="Picture 30" descr="A picture containing text, person,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person, screenshot, different&#10;&#10;Description automatically generated"/>
                    <pic:cNvPicPr/>
                  </pic:nvPicPr>
                  <pic:blipFill>
                    <a:blip r:embed="rId11"/>
                    <a:stretch>
                      <a:fillRect/>
                    </a:stretch>
                  </pic:blipFill>
                  <pic:spPr>
                    <a:xfrm>
                      <a:off x="0" y="0"/>
                      <a:ext cx="5437163" cy="3185163"/>
                    </a:xfrm>
                    <a:prstGeom prst="rect">
                      <a:avLst/>
                    </a:prstGeom>
                    <a:ln w="28575">
                      <a:solidFill>
                        <a:schemeClr val="tx1"/>
                      </a:solidFill>
                    </a:ln>
                  </pic:spPr>
                </pic:pic>
              </a:graphicData>
            </a:graphic>
          </wp:inline>
        </w:drawing>
      </w:r>
    </w:p>
    <w:p w14:paraId="3CF18940" w14:textId="1092FB85" w:rsidR="00A84440" w:rsidRDefault="00A84440" w:rsidP="00A84440"/>
    <w:p w14:paraId="71C7DAAE" w14:textId="77777777" w:rsidR="007930F6" w:rsidRDefault="007930F6" w:rsidP="00A84440"/>
    <w:p w14:paraId="5BA8A4A1" w14:textId="69D5029F" w:rsidR="006E650D" w:rsidRPr="003D6EFA" w:rsidRDefault="006E650D" w:rsidP="006E650D">
      <w:pPr>
        <w:pStyle w:val="Heading2"/>
        <w:rPr>
          <w:rFonts w:eastAsia="MS Gothic"/>
          <w:b/>
          <w:bCs/>
          <w:szCs w:val="32"/>
        </w:rPr>
      </w:pPr>
      <w:r>
        <w:t>“Explore Census Data” tab</w:t>
      </w:r>
    </w:p>
    <w:p w14:paraId="2E655B7E" w14:textId="72FFA842" w:rsidR="00A84440" w:rsidRDefault="006E650D" w:rsidP="00A84440">
      <w:r>
        <w:t xml:space="preserve">This tab allows users to explore Census data in </w:t>
      </w:r>
      <w:proofErr w:type="gramStart"/>
      <w:r>
        <w:t>detail, but</w:t>
      </w:r>
      <w:proofErr w:type="gramEnd"/>
      <w:r>
        <w:t xml:space="preserve"> does not provide an interpretation. </w:t>
      </w:r>
    </w:p>
    <w:p w14:paraId="0173CEE3" w14:textId="21477F23" w:rsidR="00A84440" w:rsidRDefault="006E650D" w:rsidP="00A84440">
      <w:r>
        <w:t xml:space="preserve">To customize the map on the left of the screen, select the geography, topic, and subtopic which should be mapped. Click on any area to </w:t>
      </w:r>
      <w:r w:rsidR="00A84440">
        <w:t xml:space="preserve">see </w:t>
      </w:r>
      <w:r>
        <w:t>more information</w:t>
      </w:r>
      <w:r w:rsidR="00A84440">
        <w:t xml:space="preserve">. </w:t>
      </w:r>
      <w:r>
        <w:t>Please note that a “full screen” option can be enabled for the map</w:t>
      </w:r>
      <w:r w:rsidR="00A84440">
        <w:t xml:space="preserve">. </w:t>
      </w:r>
    </w:p>
    <w:p w14:paraId="576165C9" w14:textId="525D262A" w:rsidR="006E650D" w:rsidRDefault="006E650D" w:rsidP="006E650D">
      <w:r>
        <w:t xml:space="preserve">Data distribution information is shown within the plot on the right of the screen. This plot shows how trends have changed across years. Clicking on an area within the map </w:t>
      </w:r>
      <w:bookmarkStart w:id="1" w:name="_Toc66874021"/>
      <w:r>
        <w:t>will generate trend lines and text about the selected area. Information to help you understand the plot is provided.</w:t>
      </w:r>
    </w:p>
    <w:p w14:paraId="14AA00F5" w14:textId="24A39843" w:rsidR="006E650D" w:rsidRDefault="00A35A18" w:rsidP="006E650D">
      <w:r>
        <w:rPr>
          <w:noProof/>
        </w:rPr>
        <mc:AlternateContent>
          <mc:Choice Requires="wpg">
            <w:drawing>
              <wp:anchor distT="0" distB="0" distL="114300" distR="114300" simplePos="0" relativeHeight="251721728" behindDoc="0" locked="0" layoutInCell="1" allowOverlap="1" wp14:anchorId="331516EF" wp14:editId="2FF4E6C6">
                <wp:simplePos x="0" y="0"/>
                <wp:positionH relativeFrom="column">
                  <wp:posOffset>-10551</wp:posOffset>
                </wp:positionH>
                <wp:positionV relativeFrom="paragraph">
                  <wp:posOffset>68873</wp:posOffset>
                </wp:positionV>
                <wp:extent cx="6753519" cy="4189095"/>
                <wp:effectExtent l="0" t="0" r="15875" b="27305"/>
                <wp:wrapNone/>
                <wp:docPr id="29" name="Group 29" descr="a diagram showing how to use the &quot;explore census data&quot; tab"/>
                <wp:cNvGraphicFramePr/>
                <a:graphic xmlns:a="http://schemas.openxmlformats.org/drawingml/2006/main">
                  <a:graphicData uri="http://schemas.microsoft.com/office/word/2010/wordprocessingGroup">
                    <wpg:wgp>
                      <wpg:cNvGrpSpPr/>
                      <wpg:grpSpPr>
                        <a:xfrm>
                          <a:off x="0" y="0"/>
                          <a:ext cx="6753519" cy="4189095"/>
                          <a:chOff x="0" y="0"/>
                          <a:chExt cx="6753519" cy="4189095"/>
                        </a:xfrm>
                      </wpg:grpSpPr>
                      <wpg:grpSp>
                        <wpg:cNvPr id="17" name="Group 17"/>
                        <wpg:cNvGrpSpPr/>
                        <wpg:grpSpPr>
                          <a:xfrm>
                            <a:off x="0" y="0"/>
                            <a:ext cx="6753519" cy="4189095"/>
                            <a:chOff x="-42204" y="0"/>
                            <a:chExt cx="6753519" cy="4189632"/>
                          </a:xfrm>
                        </wpg:grpSpPr>
                        <wpg:grpSp>
                          <wpg:cNvPr id="47" name="Group 47"/>
                          <wpg:cNvGrpSpPr/>
                          <wpg:grpSpPr>
                            <a:xfrm>
                              <a:off x="-42204" y="14066"/>
                              <a:ext cx="6753519" cy="4175566"/>
                              <a:chOff x="84403" y="-561192"/>
                              <a:chExt cx="6753922" cy="4176881"/>
                            </a:xfrm>
                          </wpg:grpSpPr>
                          <pic:pic xmlns:pic="http://schemas.openxmlformats.org/drawingml/2006/picture">
                            <pic:nvPicPr>
                              <pic:cNvPr id="36" name="Picture 36" descr="Diagram, engineering drawing&#10;&#10;Description automatically generated"/>
                              <pic:cNvPicPr>
                                <a:picLocks noChangeAspect="1"/>
                              </pic:cNvPicPr>
                            </pic:nvPicPr>
                            <pic:blipFill>
                              <a:blip r:embed="rId12"/>
                              <a:stretch>
                                <a:fillRect/>
                              </a:stretch>
                            </pic:blipFill>
                            <pic:spPr>
                              <a:xfrm>
                                <a:off x="827259" y="0"/>
                                <a:ext cx="5135245" cy="3615689"/>
                              </a:xfrm>
                              <a:prstGeom prst="rect">
                                <a:avLst/>
                              </a:prstGeom>
                              <a:ln w="19050">
                                <a:solidFill>
                                  <a:schemeClr val="tx1"/>
                                </a:solidFill>
                              </a:ln>
                            </pic:spPr>
                          </pic:pic>
                          <wpg:grpSp>
                            <wpg:cNvPr id="46" name="Group 46"/>
                            <wpg:cNvGrpSpPr/>
                            <wpg:grpSpPr>
                              <a:xfrm>
                                <a:off x="84403" y="-561192"/>
                                <a:ext cx="6753922" cy="3094474"/>
                                <a:chOff x="84403" y="-638565"/>
                                <a:chExt cx="6753922" cy="3094474"/>
                              </a:xfrm>
                            </wpg:grpSpPr>
                            <wps:wsp>
                              <wps:cNvPr id="8" name="Straight Arrow Connector 8"/>
                              <wps:cNvCnPr/>
                              <wps:spPr>
                                <a:xfrm flipV="1">
                                  <a:off x="582442" y="1263357"/>
                                  <a:ext cx="372322" cy="36406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84403" y="1259059"/>
                                  <a:ext cx="675289" cy="430361"/>
                                </a:xfrm>
                                <a:prstGeom prst="rect">
                                  <a:avLst/>
                                </a:prstGeom>
                                <a:solidFill>
                                  <a:schemeClr val="lt1"/>
                                </a:solidFill>
                                <a:ln w="6350">
                                  <a:solidFill>
                                    <a:schemeClr val="tx1"/>
                                  </a:solidFill>
                                </a:ln>
                              </wps:spPr>
                              <wps:txbx>
                                <w:txbxContent>
                                  <w:p w14:paraId="18E2C47A" w14:textId="03B25060" w:rsidR="00A84440" w:rsidRPr="00EC4944" w:rsidRDefault="006E650D" w:rsidP="00A84440">
                                    <w:pPr>
                                      <w:pStyle w:val="Caption"/>
                                    </w:pPr>
                                    <w:r>
                                      <w:t>Enter full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a:stCxn id="12" idx="2"/>
                              </wps:cNvCnPr>
                              <wps:spPr>
                                <a:xfrm flipH="1">
                                  <a:off x="1482830" y="-293939"/>
                                  <a:ext cx="693674" cy="32354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Text Box 12"/>
                              <wps:cNvSpPr txBox="1"/>
                              <wps:spPr>
                                <a:xfrm>
                                  <a:off x="1482828" y="-638565"/>
                                  <a:ext cx="1387352" cy="344672"/>
                                </a:xfrm>
                                <a:prstGeom prst="rect">
                                  <a:avLst/>
                                </a:prstGeom>
                                <a:solidFill>
                                  <a:schemeClr val="lt1"/>
                                </a:solidFill>
                                <a:ln w="6350">
                                  <a:solidFill>
                                    <a:schemeClr val="tx1"/>
                                  </a:solidFill>
                                </a:ln>
                              </wps:spPr>
                              <wps:txbx>
                                <w:txbxContent>
                                  <w:p w14:paraId="3FDBB1DE" w14:textId="66F1A959" w:rsidR="00A84440" w:rsidRPr="00EC4944" w:rsidRDefault="00DC48C0" w:rsidP="00A84440">
                                    <w:pPr>
                                      <w:pStyle w:val="Caption"/>
                                    </w:pPr>
                                    <w:r>
                                      <w:t>Pick a geographic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Straight Arrow Connector 37"/>
                              <wps:cNvCnPr>
                                <a:stCxn id="14" idx="2"/>
                              </wps:cNvCnPr>
                              <wps:spPr>
                                <a:xfrm flipH="1">
                                  <a:off x="1238025" y="-197255"/>
                                  <a:ext cx="2665693" cy="62099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wps:cNvCnPr>
                                <a:stCxn id="14" idx="2"/>
                              </wps:cNvCnPr>
                              <wps:spPr>
                                <a:xfrm flipH="1">
                                  <a:off x="3024729" y="-197255"/>
                                  <a:ext cx="878989" cy="62099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a:stCxn id="15" idx="2"/>
                              </wps:cNvCnPr>
                              <wps:spPr>
                                <a:xfrm flipH="1">
                                  <a:off x="4494303" y="-308401"/>
                                  <a:ext cx="872542" cy="73200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H="1">
                                  <a:off x="4494111" y="1510909"/>
                                  <a:ext cx="1326587" cy="9450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H="1" flipV="1">
                                  <a:off x="5782017" y="911665"/>
                                  <a:ext cx="84215" cy="65422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Text Box 40"/>
                              <wps:cNvSpPr txBox="1"/>
                              <wps:spPr>
                                <a:xfrm>
                                  <a:off x="5781822" y="1259059"/>
                                  <a:ext cx="1056503" cy="549876"/>
                                </a:xfrm>
                                <a:prstGeom prst="rect">
                                  <a:avLst/>
                                </a:prstGeom>
                                <a:solidFill>
                                  <a:schemeClr val="lt1"/>
                                </a:solidFill>
                                <a:ln w="6350">
                                  <a:solidFill>
                                    <a:schemeClr val="tx1"/>
                                  </a:solidFill>
                                </a:ln>
                              </wps:spPr>
                              <wps:txbx>
                                <w:txbxContent>
                                  <w:p w14:paraId="5BAEFA3D" w14:textId="23AA3BA9" w:rsidR="006E650D" w:rsidRPr="00EC4944" w:rsidRDefault="006E650D" w:rsidP="006E650D">
                                    <w:pPr>
                                      <w:pStyle w:val="Caption"/>
                                    </w:pPr>
                                    <w:r>
                                      <w:t>Information about understanding the plot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4" name="Text Box 14"/>
                          <wps:cNvSpPr txBox="1"/>
                          <wps:spPr>
                            <a:xfrm>
                              <a:off x="3186333" y="0"/>
                              <a:ext cx="1181100" cy="455295"/>
                            </a:xfrm>
                            <a:prstGeom prst="rect">
                              <a:avLst/>
                            </a:prstGeom>
                            <a:solidFill>
                              <a:schemeClr val="lt1"/>
                            </a:solidFill>
                            <a:ln w="6350">
                              <a:solidFill>
                                <a:schemeClr val="tx1"/>
                              </a:solidFill>
                            </a:ln>
                          </wps:spPr>
                          <wps:txbx>
                            <w:txbxContent>
                              <w:p w14:paraId="46F3531C" w14:textId="209FB1BF" w:rsidR="00DC48C0" w:rsidRPr="00EC4944" w:rsidRDefault="00DC48C0" w:rsidP="00DC48C0">
                                <w:pPr>
                                  <w:pStyle w:val="Caption"/>
                                </w:pPr>
                                <w:r>
                                  <w:t>Pick a characteristic to analyze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4649373" y="0"/>
                              <a:ext cx="1181100" cy="344170"/>
                            </a:xfrm>
                            <a:prstGeom prst="rect">
                              <a:avLst/>
                            </a:prstGeom>
                            <a:solidFill>
                              <a:schemeClr val="lt1"/>
                            </a:solidFill>
                            <a:ln w="6350">
                              <a:solidFill>
                                <a:schemeClr val="tx1"/>
                              </a:solidFill>
                            </a:ln>
                          </wps:spPr>
                          <wps:txbx>
                            <w:txbxContent>
                              <w:p w14:paraId="2C7A046F" w14:textId="62A2CBC5" w:rsidR="00DC48C0" w:rsidRPr="00EC4944" w:rsidRDefault="00DC48C0" w:rsidP="00DC48C0">
                                <w:pPr>
                                  <w:pStyle w:val="Caption"/>
                                </w:pPr>
                                <w:r>
                                  <w:t>Pick a year to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Rectangle 18"/>
                        <wps:cNvSpPr/>
                        <wps:spPr>
                          <a:xfrm>
                            <a:off x="1236589" y="1876669"/>
                            <a:ext cx="1608455" cy="476885"/>
                          </a:xfrm>
                          <a:prstGeom prst="rect">
                            <a:avLst/>
                          </a:prstGeom>
                          <a:solidFill>
                            <a:schemeClr val="bg1">
                              <a:lumMod val="75000"/>
                              <a:alpha val="75000"/>
                            </a:schemeClr>
                          </a:solidFill>
                          <a:ln w="38100">
                            <a:solidFill>
                              <a:schemeClr val="dk1"/>
                            </a:solidFill>
                          </a:ln>
                        </wps:spPr>
                        <wps:style>
                          <a:lnRef idx="2">
                            <a:schemeClr val="dk1"/>
                          </a:lnRef>
                          <a:fillRef idx="1">
                            <a:schemeClr val="lt1"/>
                          </a:fillRef>
                          <a:effectRef idx="0">
                            <a:schemeClr val="dk1"/>
                          </a:effectRef>
                          <a:fontRef idx="minor">
                            <a:schemeClr val="dk1"/>
                          </a:fontRef>
                        </wps:style>
                        <wps:txbx>
                          <w:txbxContent>
                            <w:p w14:paraId="2F2952CF" w14:textId="0365464E" w:rsidR="00A35A18" w:rsidRDefault="00A35A18" w:rsidP="00A35A18">
                              <w:pPr>
                                <w:jc w:val="center"/>
                              </w:pPr>
                              <w:r>
                                <w:t>Explore spatial patterns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3740639" y="1876669"/>
                            <a:ext cx="1724660" cy="451617"/>
                          </a:xfrm>
                          <a:prstGeom prst="rect">
                            <a:avLst/>
                          </a:prstGeom>
                          <a:solidFill>
                            <a:schemeClr val="bg1">
                              <a:lumMod val="75000"/>
                              <a:alpha val="75000"/>
                            </a:schemeClr>
                          </a:solidFill>
                          <a:ln w="38100">
                            <a:solidFill>
                              <a:schemeClr val="dk1"/>
                            </a:solidFill>
                          </a:ln>
                        </wps:spPr>
                        <wps:style>
                          <a:lnRef idx="2">
                            <a:schemeClr val="dk1"/>
                          </a:lnRef>
                          <a:fillRef idx="1">
                            <a:schemeClr val="lt1"/>
                          </a:fillRef>
                          <a:effectRef idx="0">
                            <a:schemeClr val="dk1"/>
                          </a:effectRef>
                          <a:fontRef idx="minor">
                            <a:schemeClr val="dk1"/>
                          </a:fontRef>
                        </wps:style>
                        <wps:txbx>
                          <w:txbxContent>
                            <w:p w14:paraId="48228EAC" w14:textId="7627741B" w:rsidR="00A35A18" w:rsidRDefault="00A35A18" w:rsidP="00A35A18">
                              <w:pPr>
                                <w:jc w:val="center"/>
                              </w:pPr>
                              <w:r>
                                <w:t>Explore variation across geographic areas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1516EF" id="Group 29" o:spid="_x0000_s1031" alt="a diagram showing how to use the &quot;explore census data&quot; tab" style="position:absolute;margin-left:-.85pt;margin-top:5.4pt;width:531.75pt;height:329.85pt;z-index:251721728" coordsize="67535,418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">
                <v:group id="Group 17" o:spid="_x0000_s1032" style="position:absolute;width:67535;height:41890" coordorigin="-422" coordsize="67535,418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group id="Group 47" o:spid="_x0000_s1033" style="position:absolute;left:-422;top:140;width:67535;height:41756" coordorigin="844,-5611" coordsize="67539,41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34" type="#_x0000_t75" alt="Diagram, engineering drawing&#10;&#10;Description automatically generated" style="position:absolute;left:8272;width:51353;height:36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" stroked="t" strokecolor="black [3213]" strokeweight="1.5pt">
                      <v:imagedata r:id="rId13" o:title="Diagram, engineering drawing&#10;&#10;Description automatically generated"/>
                      <v:path arrowok="t"/>
                    </v:shape>
                    <v:group id="Group 46" o:spid="_x0000_s1035" style="position:absolute;left:844;top:-5611;width:67539;height:30943" coordorigin="844,-6385" coordsize="67539,309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v:shape id="Straight Arrow Connector 8" o:spid="_x0000_s1036" type="#_x0000_t32" style="position:absolute;left:5824;top:12633;width:3723;height:364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" strokecolor="black [3213]" strokeweight="3pt">
                        <v:stroke endarrow="block"/>
                      </v:shape>
                      <v:shape id="Text Box 6" o:spid="_x0000_s1037" type="#_x0000_t202" style="position:absolute;left:844;top:12590;width:6752;height:43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" fillcolor="white [3201]" strokecolor="black [3213]" strokeweight=".5pt">
                        <v:textbox>
                          <w:txbxContent>
                            <w:p w14:paraId="18E2C47A" w14:textId="03B25060" w:rsidR="00A84440" w:rsidRPr="00EC4944" w:rsidRDefault="006E650D" w:rsidP="00A84440">
                              <w:pPr>
                                <w:pStyle w:val="Caption"/>
                              </w:pPr>
                              <w:r>
                                <w:t>Enter full screen</w:t>
                              </w:r>
                            </w:p>
                          </w:txbxContent>
                        </v:textbox>
                      </v:shape>
                      <v:shape id="Straight Arrow Connector 13" o:spid="_x0000_s1038" type="#_x0000_t32" style="position:absolute;left:14828;top:-2939;width:6937;height:323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" strokecolor="black [3213]" strokeweight="3pt">
                        <v:stroke endarrow="block"/>
                      </v:shape>
                      <v:shape id="Text Box 12" o:spid="_x0000_s1039" type="#_x0000_t202" style="position:absolute;left:14828;top:-6385;width:13873;height:34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" fillcolor="white [3201]" strokecolor="black [3213]" strokeweight=".5pt">
                        <v:textbox>
                          <w:txbxContent>
                            <w:p w14:paraId="3FDBB1DE" w14:textId="66F1A959" w:rsidR="00A84440" w:rsidRPr="00EC4944" w:rsidRDefault="00DC48C0" w:rsidP="00A84440">
                              <w:pPr>
                                <w:pStyle w:val="Caption"/>
                              </w:pPr>
                              <w:r>
                                <w:t>Pick a geographic level</w:t>
                              </w:r>
                            </w:p>
                          </w:txbxContent>
                        </v:textbox>
                      </v:shape>
                      <v:shape id="Straight Arrow Connector 37" o:spid="_x0000_s1040" type="#_x0000_t32" style="position:absolute;left:12380;top:-1972;width:26657;height:620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" strokecolor="black [3213]" strokeweight="3pt">
                        <v:stroke endarrow="block"/>
                      </v:shape>
                      <v:shape id="Straight Arrow Connector 38" o:spid="_x0000_s1041" type="#_x0000_t32" style="position:absolute;left:30247;top:-1972;width:8790;height:620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" strokecolor="black [3213]" strokeweight="3pt">
                        <v:stroke endarrow="block"/>
                      </v:shape>
                      <v:shape id="Straight Arrow Connector 39" o:spid="_x0000_s1042" type="#_x0000_t32" style="position:absolute;left:44943;top:-3084;width:8725;height:732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" strokecolor="black [3213]" strokeweight="3pt">
                        <v:stroke endarrow="block"/>
                      </v:shape>
                      <v:shape id="Straight Arrow Connector 41" o:spid="_x0000_s1043" type="#_x0000_t32" style="position:absolute;left:44941;top:15109;width:13265;height:945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" strokecolor="black [3213]" strokeweight="3pt">
                        <v:stroke endarrow="block"/>
                      </v:shape>
                      <v:shape id="Straight Arrow Connector 42" o:spid="_x0000_s1044" type="#_x0000_t32" style="position:absolute;left:57820;top:9116;width:842;height:654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" strokecolor="black [3213]" strokeweight="3pt">
                        <v:stroke endarrow="block"/>
                      </v:shape>
                      <v:shape id="Text Box 40" o:spid="_x0000_s1045" type="#_x0000_t202" style="position:absolute;left:57818;top:12590;width:10565;height:5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" fillcolor="white [3201]" strokecolor="black [3213]" strokeweight=".5pt">
                        <v:textbox>
                          <w:txbxContent>
                            <w:p w14:paraId="5BAEFA3D" w14:textId="23AA3BA9" w:rsidR="006E650D" w:rsidRPr="00EC4944" w:rsidRDefault="006E650D" w:rsidP="006E650D">
                              <w:pPr>
                                <w:pStyle w:val="Caption"/>
                              </w:pPr>
                              <w:r>
                                <w:t>Information about understanding the plot</w:t>
                              </w:r>
                            </w:p>
                          </w:txbxContent>
                        </v:textbox>
                      </v:shape>
                    </v:group>
                  </v:group>
                  <v:shape id="Text Box 14" o:spid="_x0000_s1046" type="#_x0000_t202" style="position:absolute;left:31863;width:11811;height:4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" fillcolor="white [3201]" strokecolor="black [3213]" strokeweight=".5pt">
                    <v:textbox>
                      <w:txbxContent>
                        <w:p w14:paraId="46F3531C" w14:textId="209FB1BF" w:rsidR="00DC48C0" w:rsidRPr="00EC4944" w:rsidRDefault="00DC48C0" w:rsidP="00DC48C0">
                          <w:pPr>
                            <w:pStyle w:val="Caption"/>
                          </w:pPr>
                          <w:r>
                            <w:t>Pick a characteristic to analyze</w:t>
                          </w:r>
                        </w:p>
                      </w:txbxContent>
                    </v:textbox>
                  </v:shape>
                  <v:shape id="Text Box 15" o:spid="_x0000_s1047" type="#_x0000_t202" style="position:absolute;left:46493;width:11811;height:34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" fillcolor="white [3201]" strokecolor="black [3213]" strokeweight=".5pt">
                    <v:textbox>
                      <w:txbxContent>
                        <w:p w14:paraId="2C7A046F" w14:textId="62A2CBC5" w:rsidR="00DC48C0" w:rsidRPr="00EC4944" w:rsidRDefault="00DC48C0" w:rsidP="00DC48C0">
                          <w:pPr>
                            <w:pStyle w:val="Caption"/>
                          </w:pPr>
                          <w:r>
                            <w:t>Pick a year to map</w:t>
                          </w:r>
                        </w:p>
                      </w:txbxContent>
                    </v:textbox>
                  </v:shape>
                </v:group>
                <v:rect id="Rectangle 18" o:spid="_x0000_s1048" style="position:absolute;left:12365;top:18766;width:16085;height:47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" fillcolor="#bfbfbf [2412]" strokecolor="black [3200]" strokeweight="3pt">
                  <v:fill opacity="49087f"/>
                  <v:textbox>
                    <w:txbxContent>
                      <w:p w14:paraId="2F2952CF" w14:textId="0365464E" w:rsidR="00A35A18" w:rsidRDefault="00A35A18" w:rsidP="00A35A18">
                        <w:pPr>
                          <w:jc w:val="center"/>
                        </w:pPr>
                        <w:r>
                          <w:t>Explore spatial patterns here</w:t>
                        </w:r>
                      </w:p>
                    </w:txbxContent>
                  </v:textbox>
                </v:rect>
                <v:rect id="Rectangle 28" o:spid="_x0000_s1049" style="position:absolute;left:37406;top:18766;width:17246;height:45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" fillcolor="#bfbfbf [2412]" strokecolor="black [3200]" strokeweight="3pt">
                  <v:fill opacity="49087f"/>
                  <v:textbox>
                    <w:txbxContent>
                      <w:p w14:paraId="48228EAC" w14:textId="7627741B" w:rsidR="00A35A18" w:rsidRDefault="00A35A18" w:rsidP="00A35A18">
                        <w:pPr>
                          <w:jc w:val="center"/>
                        </w:pPr>
                        <w:r>
                          <w:t>Explore variation across geographic areas here</w:t>
                        </w:r>
                      </w:p>
                    </w:txbxContent>
                  </v:textbox>
                </v:rect>
              </v:group>
            </w:pict>
          </mc:Fallback>
        </mc:AlternateContent>
      </w:r>
    </w:p>
    <w:p w14:paraId="0E5CB5F2" w14:textId="3737F690" w:rsidR="006E650D" w:rsidRDefault="006E650D" w:rsidP="006E650D"/>
    <w:p w14:paraId="021D7B79" w14:textId="7A516FA9" w:rsidR="006E650D" w:rsidRDefault="006E650D" w:rsidP="006E650D"/>
    <w:p w14:paraId="39E5201C" w14:textId="0FC8EDDB" w:rsidR="006E650D" w:rsidRPr="006E650D" w:rsidRDefault="006E650D" w:rsidP="006E650D"/>
    <w:p w14:paraId="3EB66FDC" w14:textId="4DE2107B" w:rsidR="006E650D" w:rsidRDefault="006E650D" w:rsidP="00CE4E2E">
      <w:pPr>
        <w:pStyle w:val="Heading2"/>
      </w:pPr>
    </w:p>
    <w:p w14:paraId="749F197E" w14:textId="0D017052" w:rsidR="006E650D" w:rsidRDefault="006E650D" w:rsidP="006E650D"/>
    <w:p w14:paraId="5F671CBD" w14:textId="5EA7EF98" w:rsidR="006E650D" w:rsidRDefault="006E650D" w:rsidP="006E650D"/>
    <w:p w14:paraId="014697CA" w14:textId="16385231" w:rsidR="006E650D" w:rsidRDefault="006E650D" w:rsidP="006E650D"/>
    <w:p w14:paraId="1F95E6B6" w14:textId="21BE9CB3" w:rsidR="006E650D" w:rsidRDefault="006E650D" w:rsidP="006E650D"/>
    <w:p w14:paraId="7CE5E85E" w14:textId="1B106B77" w:rsidR="006E650D" w:rsidRDefault="006E650D" w:rsidP="006E650D"/>
    <w:p w14:paraId="5FF77DE2" w14:textId="4A47CE68" w:rsidR="006E650D" w:rsidRDefault="006E650D" w:rsidP="006E650D"/>
    <w:p w14:paraId="411B0AA0" w14:textId="45736627" w:rsidR="006E650D" w:rsidRDefault="006E650D" w:rsidP="006E650D"/>
    <w:p w14:paraId="7722D1B0" w14:textId="4ABD94A6" w:rsidR="006E650D" w:rsidRDefault="006E650D" w:rsidP="006E650D"/>
    <w:p w14:paraId="4B509C82" w14:textId="532FF3BA" w:rsidR="00D90527" w:rsidRDefault="00D90527" w:rsidP="006E650D"/>
    <w:p w14:paraId="7C4666CA" w14:textId="6F0FC372" w:rsidR="006E650D" w:rsidRDefault="006E650D" w:rsidP="006E650D"/>
    <w:p w14:paraId="4DAFD4A0" w14:textId="66B60811" w:rsidR="00A35A18" w:rsidRDefault="00A35A18" w:rsidP="006E650D"/>
    <w:p w14:paraId="70606A7C" w14:textId="3DE20FFB" w:rsidR="00A35A18" w:rsidRDefault="00A35A18" w:rsidP="006E650D"/>
    <w:p w14:paraId="248BF09E" w14:textId="77777777" w:rsidR="00A35A18" w:rsidRPr="006E650D" w:rsidRDefault="00A35A18" w:rsidP="006E650D"/>
    <w:p w14:paraId="248FF947" w14:textId="039AA076" w:rsidR="00A84440" w:rsidRPr="00CE4E2E" w:rsidRDefault="00CE4E2E" w:rsidP="00CE4E2E">
      <w:pPr>
        <w:pStyle w:val="Heading2"/>
        <w:rPr>
          <w:rFonts w:eastAsia="MS Gothic"/>
          <w:b/>
          <w:bCs/>
          <w:szCs w:val="32"/>
        </w:rPr>
      </w:pPr>
      <w:r>
        <w:lastRenderedPageBreak/>
        <w:t>“</w:t>
      </w:r>
      <w:bookmarkEnd w:id="1"/>
      <w:r w:rsidR="006E650D">
        <w:t>Technical documentation</w:t>
      </w:r>
      <w:r>
        <w:t>” tab</w:t>
      </w:r>
    </w:p>
    <w:p w14:paraId="425AE140" w14:textId="082C1677" w:rsidR="00A84440" w:rsidRDefault="007A5131" w:rsidP="00A84440">
      <w:r>
        <w:t>This tab provides</w:t>
      </w:r>
      <w:r w:rsidR="00A84440">
        <w:t xml:space="preserve"> information </w:t>
      </w:r>
      <w:r>
        <w:t>about how the data was collected and processed</w:t>
      </w:r>
      <w:r w:rsidR="00A84440">
        <w:t xml:space="preserve">. </w:t>
      </w:r>
    </w:p>
    <w:p w14:paraId="0EC75A00" w14:textId="77777777" w:rsidR="00845822" w:rsidRPr="00643D0D" w:rsidRDefault="00845822" w:rsidP="00845822">
      <w:pPr>
        <w:spacing w:before="7680"/>
        <w:jc w:val="right"/>
      </w:pPr>
      <w:bookmarkStart w:id="2" w:name="_LastPageContents"/>
      <w:r>
        <w:rPr>
          <w:noProof/>
        </w:rPr>
        <w:drawing>
          <wp:anchor distT="0" distB="0" distL="114300" distR="115570" simplePos="0" relativeHeight="251661312" behindDoc="0" locked="0" layoutInCell="1" allowOverlap="1" wp14:anchorId="004E2F96" wp14:editId="0D1DC4C5">
            <wp:simplePos x="0" y="0"/>
            <wp:positionH relativeFrom="page">
              <wp:posOffset>5326380</wp:posOffset>
            </wp:positionH>
            <wp:positionV relativeFrom="page">
              <wp:posOffset>3797300</wp:posOffset>
            </wp:positionV>
            <wp:extent cx="1858010" cy="1368425"/>
            <wp:effectExtent l="0" t="0" r="0" b="3175"/>
            <wp:wrapNone/>
            <wp:docPr id="9" name="Picture 12" descr="Metropoltian Council Logo " title="Metropoltian Council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title="Logo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8010" cy="1368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43D0D">
        <w:softHyphen/>
        <w:t>390 Robert St</w:t>
      </w:r>
      <w:r>
        <w:t>reet</w:t>
      </w:r>
      <w:r w:rsidRPr="00643D0D">
        <w:t xml:space="preserve"> N</w:t>
      </w:r>
      <w:r>
        <w:t>orth</w:t>
      </w:r>
      <w:r>
        <w:br/>
        <w:t>Saint</w:t>
      </w:r>
      <w:r w:rsidRPr="00643D0D">
        <w:t xml:space="preserve"> Paul, MN 55101-1805</w:t>
      </w:r>
    </w:p>
    <w:p w14:paraId="10D465A1" w14:textId="77777777" w:rsidR="00845822" w:rsidRDefault="00845822" w:rsidP="00845822">
      <w:pPr>
        <w:jc w:val="right"/>
      </w:pPr>
      <w:r w:rsidRPr="00643D0D">
        <w:t>651</w:t>
      </w:r>
      <w:r>
        <w:t>.602.</w:t>
      </w:r>
      <w:r w:rsidRPr="00643D0D">
        <w:t>1000</w:t>
      </w:r>
      <w:r>
        <w:br/>
      </w:r>
      <w:r w:rsidRPr="00643D0D">
        <w:t>TTY</w:t>
      </w:r>
      <w:r>
        <w:t xml:space="preserve"> 651.291.</w:t>
      </w:r>
      <w:r w:rsidRPr="00643D0D">
        <w:t>0904</w:t>
      </w:r>
      <w:r>
        <w:br/>
      </w:r>
      <w:hyperlink r:id="rId15" w:history="1">
        <w:r w:rsidRPr="000F7677">
          <w:t>public.info@metc.state.mn.us</w:t>
        </w:r>
      </w:hyperlink>
      <w:r w:rsidRPr="000F7677">
        <w:br/>
      </w:r>
      <w:r w:rsidRPr="00643D0D">
        <w:t>metrocouncil.org</w:t>
      </w:r>
    </w:p>
    <w:p w14:paraId="3F4B8ABC" w14:textId="77777777" w:rsidR="00845822" w:rsidRPr="003F56DE" w:rsidRDefault="00845822" w:rsidP="00845822">
      <w:pPr>
        <w:jc w:val="right"/>
        <w:rPr>
          <w:color w:val="003F82"/>
        </w:rPr>
      </w:pPr>
      <w:r w:rsidRPr="003F56DE">
        <w:rPr>
          <w:color w:val="003F82"/>
        </w:rPr>
        <w:t>Follow us on:</w:t>
      </w:r>
      <w:r w:rsidRPr="003F56DE">
        <w:rPr>
          <w:color w:val="003F82"/>
        </w:rPr>
        <w:br/>
        <w:t>twitter.com/</w:t>
      </w:r>
      <w:proofErr w:type="spellStart"/>
      <w:r w:rsidRPr="003F56DE">
        <w:rPr>
          <w:color w:val="003F82"/>
        </w:rPr>
        <w:t>metcouncilnews</w:t>
      </w:r>
      <w:proofErr w:type="spellEnd"/>
      <w:r w:rsidRPr="003F56DE">
        <w:rPr>
          <w:color w:val="003F82"/>
        </w:rPr>
        <w:br/>
        <w:t>facebook.com/</w:t>
      </w:r>
      <w:proofErr w:type="spellStart"/>
      <w:r w:rsidRPr="003F56DE">
        <w:rPr>
          <w:color w:val="003F82"/>
        </w:rPr>
        <w:t>MetropolitanCouncil</w:t>
      </w:r>
      <w:proofErr w:type="spellEnd"/>
      <w:r w:rsidRPr="003F56DE">
        <w:rPr>
          <w:color w:val="003F82"/>
        </w:rPr>
        <w:br/>
        <w:t>youtube.com/</w:t>
      </w:r>
      <w:proofErr w:type="spellStart"/>
      <w:r w:rsidRPr="003F56DE">
        <w:rPr>
          <w:color w:val="003F82"/>
        </w:rPr>
        <w:t>MetropolitanCouncil</w:t>
      </w:r>
      <w:proofErr w:type="spellEnd"/>
    </w:p>
    <w:p w14:paraId="50161F72" w14:textId="77777777" w:rsidR="00162286" w:rsidRPr="00CF3C99" w:rsidRDefault="008F256F" w:rsidP="00B32133">
      <w:r>
        <w:rPr>
          <w:noProof/>
        </w:rPr>
        <mc:AlternateContent>
          <mc:Choice Requires="wps">
            <w:drawing>
              <wp:anchor distT="4294967294" distB="4294967294" distL="114300" distR="114300" simplePos="0" relativeHeight="251662336" behindDoc="0" locked="0" layoutInCell="1" allowOverlap="1" wp14:anchorId="340B5ACE" wp14:editId="4A12664C">
                <wp:simplePos x="0" y="0"/>
                <wp:positionH relativeFrom="page">
                  <wp:posOffset>5537200</wp:posOffset>
                </wp:positionH>
                <wp:positionV relativeFrom="page">
                  <wp:posOffset>5377815</wp:posOffset>
                </wp:positionV>
                <wp:extent cx="1536700" cy="0"/>
                <wp:effectExtent l="0" t="0" r="12700" b="25400"/>
                <wp:wrapNone/>
                <wp:docPr id="7" name="Straight Connector 13"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36700" cy="0"/>
                        </a:xfrm>
                        <a:prstGeom prst="line">
                          <a:avLst/>
                        </a:prstGeom>
                        <a:noFill/>
                        <a:ln w="3175" cap="flat" cmpd="sng" algn="ctr">
                          <a:solidFill>
                            <a:srgbClr val="1F497D">
                              <a:lumMod val="50000"/>
                              <a:lumOff val="50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540BD36" id="Straight Connector 13" o:spid="_x0000_s1026" alt="Title: Horizontal Line" style="position:absolute;z-index:251662336;visibility:visible;mso-wrap-style:square;mso-width-percent:0;mso-height-percent:0;mso-wrap-distance-left:9pt;mso-wrap-distance-top:.mm;mso-wrap-distance-right:9pt;mso-wrap-distance-bottom:.mm;mso-position-horizontal:absolute;mso-position-horizontal-relative:page;mso-position-vertical:absolute;mso-position-vertical-relative:page;mso-width-percent:0;mso-height-percent:0;mso-width-relative:page;mso-height-relative:page" from="436pt,423.45pt" to="557pt,42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" strokecolor="#71a1dc" strokeweight=".25pt">
                <o:lock v:ext="edit" shapetype="f"/>
                <w10:wrap anchorx="page" anchory="page"/>
              </v:line>
            </w:pict>
          </mc:Fallback>
        </mc:AlternateContent>
      </w:r>
      <w:r>
        <w:rPr>
          <w:noProof/>
        </w:rPr>
        <w:drawing>
          <wp:anchor distT="0" distB="889" distL="114300" distR="114300" simplePos="0" relativeHeight="251660288" behindDoc="0" locked="0" layoutInCell="1" allowOverlap="1" wp14:anchorId="5C88F6F3" wp14:editId="3EEB5C4F">
            <wp:simplePos x="0" y="0"/>
            <wp:positionH relativeFrom="page">
              <wp:posOffset>75565</wp:posOffset>
            </wp:positionH>
            <wp:positionV relativeFrom="page">
              <wp:posOffset>7423785</wp:posOffset>
            </wp:positionV>
            <wp:extent cx="7772400" cy="1699641"/>
            <wp:effectExtent l="0" t="0" r="0" b="2540"/>
            <wp:wrapThrough wrapText="bothSides">
              <wp:wrapPolygon edited="0">
                <wp:start x="20965" y="4843"/>
                <wp:lineTo x="19835" y="5812"/>
                <wp:lineTo x="11082" y="10332"/>
                <wp:lineTo x="988" y="17112"/>
                <wp:lineTo x="282" y="18404"/>
                <wp:lineTo x="424" y="21309"/>
                <wp:lineTo x="21529" y="21309"/>
                <wp:lineTo x="21529" y="4843"/>
                <wp:lineTo x="20965" y="4843"/>
              </wp:wrapPolygon>
            </wp:wrapThrough>
            <wp:docPr id="1" name="Picture 64" descr="Blue Bar Art " title="Blue Bar 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title="Blue Bar Ar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72400" cy="169964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
    </w:p>
    <w:sectPr w:rsidR="00162286" w:rsidRPr="00CF3C99" w:rsidSect="00817EA5">
      <w:headerReference w:type="even" r:id="rId17"/>
      <w:headerReference w:type="default" r:id="rId18"/>
      <w:footerReference w:type="even" r:id="rId19"/>
      <w:footerReference w:type="default" r:id="rId20"/>
      <w:headerReference w:type="first" r:id="rId21"/>
      <w:footerReference w:type="first" r:id="rId22"/>
      <w:pgSz w:w="12240" w:h="15840"/>
      <w:pgMar w:top="1440" w:right="1080" w:bottom="1440" w:left="1080" w:header="576" w:footer="576" w:gutter="0"/>
      <w:pgNumType w:start="1" w:chapStyle="1" w:chapSep="e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FEBA1F" w14:textId="77777777" w:rsidR="006351F2" w:rsidRDefault="006351F2" w:rsidP="008C4FA3">
      <w:r>
        <w:separator/>
      </w:r>
    </w:p>
    <w:p w14:paraId="3D37393A" w14:textId="77777777" w:rsidR="006351F2" w:rsidRDefault="006351F2"/>
  </w:endnote>
  <w:endnote w:type="continuationSeparator" w:id="0">
    <w:p w14:paraId="7E65FC8A" w14:textId="77777777" w:rsidR="006351F2" w:rsidRDefault="006351F2" w:rsidP="008C4FA3">
      <w:r>
        <w:continuationSeparator/>
      </w:r>
    </w:p>
    <w:p w14:paraId="29964487" w14:textId="77777777" w:rsidR="006351F2" w:rsidRDefault="006351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Lucida Grande">
    <w:altName w:val="﷽﷽﷽﷽﷽﷽﷽﷽w Roman"/>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1D1DE" w14:textId="77777777" w:rsidR="00212022" w:rsidRDefault="002120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397A2" w14:textId="77777777" w:rsidR="00212022" w:rsidRDefault="002120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E0DA1" w14:textId="77777777" w:rsidR="00212022" w:rsidRDefault="002120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42004A" w14:textId="77777777" w:rsidR="006351F2" w:rsidRDefault="006351F2" w:rsidP="008C4FA3">
      <w:r>
        <w:separator/>
      </w:r>
    </w:p>
    <w:p w14:paraId="2F120375" w14:textId="77777777" w:rsidR="006351F2" w:rsidRDefault="006351F2"/>
  </w:footnote>
  <w:footnote w:type="continuationSeparator" w:id="0">
    <w:p w14:paraId="71706BA9" w14:textId="77777777" w:rsidR="006351F2" w:rsidRDefault="006351F2" w:rsidP="008C4FA3">
      <w:r>
        <w:continuationSeparator/>
      </w:r>
    </w:p>
    <w:p w14:paraId="00DF33CD" w14:textId="77777777" w:rsidR="006351F2" w:rsidRDefault="006351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0241D" w14:textId="77777777" w:rsidR="00212022" w:rsidRDefault="002120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2413D" w14:textId="77777777" w:rsidR="00212022" w:rsidRDefault="002120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7B172" w14:textId="77777777" w:rsidR="00212022" w:rsidRDefault="002120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F71202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7A6207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8084DF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FDE304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EE83CD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5E2429E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AA8B96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6890D3B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A31CD4A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684355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AD2E2DE"/>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4265F99"/>
    <w:multiLevelType w:val="hybridMultilevel"/>
    <w:tmpl w:val="5C627622"/>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2" w15:restartNumberingAfterBreak="0">
    <w:nsid w:val="0A924178"/>
    <w:multiLevelType w:val="hybridMultilevel"/>
    <w:tmpl w:val="B18252FE"/>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3" w15:restartNumberingAfterBreak="0">
    <w:nsid w:val="1073452A"/>
    <w:multiLevelType w:val="hybridMultilevel"/>
    <w:tmpl w:val="9AC87D96"/>
    <w:lvl w:ilvl="0" w:tplc="4740D670">
      <w:start w:val="1"/>
      <w:numFmt w:val="bullet"/>
      <w:pStyle w:val="Lis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4" w15:restartNumberingAfterBreak="0">
    <w:nsid w:val="12E345D9"/>
    <w:multiLevelType w:val="hybridMultilevel"/>
    <w:tmpl w:val="9EF0E7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94523E"/>
    <w:multiLevelType w:val="hybridMultilevel"/>
    <w:tmpl w:val="DB887DD4"/>
    <w:lvl w:ilvl="0" w:tplc="0409000F">
      <w:start w:val="1"/>
      <w:numFmt w:val="decimal"/>
      <w:lvlText w:val="%1."/>
      <w:lvlJc w:val="left"/>
      <w:pPr>
        <w:ind w:left="720" w:hanging="360"/>
      </w:pPr>
      <w:rPr>
        <w:rFonts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6" w15:restartNumberingAfterBreak="0">
    <w:nsid w:val="20910A71"/>
    <w:multiLevelType w:val="hybridMultilevel"/>
    <w:tmpl w:val="6EBEF3F4"/>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7" w15:restartNumberingAfterBreak="0">
    <w:nsid w:val="35617B32"/>
    <w:multiLevelType w:val="hybridMultilevel"/>
    <w:tmpl w:val="E7148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B4897"/>
    <w:multiLevelType w:val="hybridMultilevel"/>
    <w:tmpl w:val="1B38B19A"/>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19" w15:restartNumberingAfterBreak="0">
    <w:nsid w:val="480C2D24"/>
    <w:multiLevelType w:val="hybridMultilevel"/>
    <w:tmpl w:val="FCDC1AA0"/>
    <w:lvl w:ilvl="0" w:tplc="47AE4C24">
      <w:start w:val="1"/>
      <w:numFmt w:val="decimal"/>
      <w:pStyle w:val="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6B2E2D"/>
    <w:multiLevelType w:val="hybridMultilevel"/>
    <w:tmpl w:val="3DBCB3DC"/>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1" w15:restartNumberingAfterBreak="0">
    <w:nsid w:val="4F9248C6"/>
    <w:multiLevelType w:val="hybridMultilevel"/>
    <w:tmpl w:val="EC3A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4654CC"/>
    <w:multiLevelType w:val="hybridMultilevel"/>
    <w:tmpl w:val="C4381AAC"/>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3" w15:restartNumberingAfterBreak="0">
    <w:nsid w:val="504B05A7"/>
    <w:multiLevelType w:val="hybridMultilevel"/>
    <w:tmpl w:val="7298A92E"/>
    <w:lvl w:ilvl="0" w:tplc="E09673F6">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4" w15:restartNumberingAfterBreak="0">
    <w:nsid w:val="514F1895"/>
    <w:multiLevelType w:val="hybridMultilevel"/>
    <w:tmpl w:val="7376058A"/>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5" w15:restartNumberingAfterBreak="0">
    <w:nsid w:val="518C2888"/>
    <w:multiLevelType w:val="hybridMultilevel"/>
    <w:tmpl w:val="3D5C7504"/>
    <w:lvl w:ilvl="0" w:tplc="EF8ED3FA">
      <w:start w:val="1"/>
      <w:numFmt w:val="bullet"/>
      <w:lvlText w:val=""/>
      <w:lvlJc w:val="left"/>
      <w:pPr>
        <w:ind w:left="720" w:hanging="360"/>
      </w:pPr>
      <w:rPr>
        <w:rFonts w:ascii="Symbol" w:hAnsi="Symbol" w:hint="default"/>
        <w:color w:val="003F82"/>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6" w15:restartNumberingAfterBreak="0">
    <w:nsid w:val="5F5623D8"/>
    <w:multiLevelType w:val="hybridMultilevel"/>
    <w:tmpl w:val="B8728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7" w15:restartNumberingAfterBreak="0">
    <w:nsid w:val="65967B91"/>
    <w:multiLevelType w:val="hybridMultilevel"/>
    <w:tmpl w:val="9B7ED396"/>
    <w:lvl w:ilvl="0" w:tplc="7256E95A">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28" w15:restartNumberingAfterBreak="0">
    <w:nsid w:val="6A311FAC"/>
    <w:multiLevelType w:val="multilevel"/>
    <w:tmpl w:val="DE701C64"/>
    <w:lvl w:ilvl="0">
      <w:start w:val="1"/>
      <w:numFmt w:val="bullet"/>
      <w:lvlText w:val=""/>
      <w:lvlJc w:val="left"/>
      <w:pPr>
        <w:ind w:left="360" w:hanging="360"/>
      </w:pPr>
      <w:rPr>
        <w:rFonts w:ascii="Symbol" w:hAnsi="Symbol" w:hint="default"/>
        <w:color w:val="505150"/>
        <w:sz w:val="20"/>
        <w:szCs w:val="20"/>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800"/>
        </w:tabs>
        <w:ind w:left="1800" w:hanging="360"/>
      </w:pPr>
      <w:rPr>
        <w:rFonts w:ascii="Wingdings" w:hAnsi="Wingdings" w:hint="default"/>
      </w:rPr>
    </w:lvl>
    <w:lvl w:ilvl="5">
      <w:start w:val="1"/>
      <w:numFmt w:val="none"/>
      <w:lvlText w:val=""/>
      <w:lvlJc w:val="left"/>
      <w:pPr>
        <w:tabs>
          <w:tab w:val="num" w:pos="2160"/>
        </w:tabs>
        <w:ind w:left="2160" w:hanging="360"/>
      </w:pPr>
      <w:rPr>
        <w:rFonts w:hint="default"/>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29" w15:restartNumberingAfterBreak="0">
    <w:nsid w:val="70E30F6E"/>
    <w:multiLevelType w:val="hybridMultilevel"/>
    <w:tmpl w:val="D4C2A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E24E05"/>
    <w:multiLevelType w:val="hybridMultilevel"/>
    <w:tmpl w:val="D9FE7ECC"/>
    <w:lvl w:ilvl="0" w:tplc="9FFE549C">
      <w:start w:val="1"/>
      <w:numFmt w:val="bulle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num w:numId="1">
    <w:abstractNumId w:val="21"/>
  </w:num>
  <w:num w:numId="2">
    <w:abstractNumId w:val="14"/>
  </w:num>
  <w:num w:numId="3">
    <w:abstractNumId w:val="26"/>
  </w:num>
  <w:num w:numId="4">
    <w:abstractNumId w:val="25"/>
  </w:num>
  <w:num w:numId="5">
    <w:abstractNumId w:val="16"/>
  </w:num>
  <w:num w:numId="6">
    <w:abstractNumId w:val="11"/>
  </w:num>
  <w:num w:numId="7">
    <w:abstractNumId w:val="30"/>
  </w:num>
  <w:num w:numId="8">
    <w:abstractNumId w:val="18"/>
  </w:num>
  <w:num w:numId="9">
    <w:abstractNumId w:val="20"/>
  </w:num>
  <w:num w:numId="10">
    <w:abstractNumId w:val="15"/>
  </w:num>
  <w:num w:numId="11">
    <w:abstractNumId w:val="12"/>
  </w:num>
  <w:num w:numId="12">
    <w:abstractNumId w:val="22"/>
  </w:num>
  <w:num w:numId="13">
    <w:abstractNumId w:val="24"/>
  </w:num>
  <w:num w:numId="14">
    <w:abstractNumId w:val="27"/>
  </w:num>
  <w:num w:numId="15">
    <w:abstractNumId w:val="23"/>
  </w:num>
  <w:num w:numId="16">
    <w:abstractNumId w:val="10"/>
  </w:num>
  <w:num w:numId="17">
    <w:abstractNumId w:val="13"/>
  </w:num>
  <w:num w:numId="18">
    <w:abstractNumId w:val="13"/>
  </w:num>
  <w:num w:numId="19">
    <w:abstractNumId w:val="13"/>
  </w:num>
  <w:num w:numId="20">
    <w:abstractNumId w:val="28"/>
  </w:num>
  <w:num w:numId="21">
    <w:abstractNumId w:val="0"/>
  </w:num>
  <w:num w:numId="22">
    <w:abstractNumId w:val="0"/>
  </w:num>
  <w:num w:numId="23">
    <w:abstractNumId w:val="28"/>
  </w:num>
  <w:num w:numId="24">
    <w:abstractNumId w:val="8"/>
  </w:num>
  <w:num w:numId="25">
    <w:abstractNumId w:val="7"/>
  </w:num>
  <w:num w:numId="26">
    <w:abstractNumId w:val="6"/>
  </w:num>
  <w:num w:numId="27">
    <w:abstractNumId w:val="5"/>
  </w:num>
  <w:num w:numId="28">
    <w:abstractNumId w:val="9"/>
  </w:num>
  <w:num w:numId="29">
    <w:abstractNumId w:val="4"/>
  </w:num>
  <w:num w:numId="30">
    <w:abstractNumId w:val="3"/>
  </w:num>
  <w:num w:numId="31">
    <w:abstractNumId w:val="2"/>
  </w:num>
  <w:num w:numId="32">
    <w:abstractNumId w:val="1"/>
  </w:num>
  <w:num w:numId="33">
    <w:abstractNumId w:val="29"/>
  </w:num>
  <w:num w:numId="34">
    <w:abstractNumId w:val="19"/>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oNotDisplayPageBoundaries/>
  <w:activeWritingStyle w:appName="MSWord" w:lang="en-US" w:vendorID="64" w:dllVersion="6" w:nlCheck="1" w:checkStyle="1"/>
  <w:activeWritingStyle w:appName="MSWord" w:lang="en-US" w:vendorID="64" w:dllVersion="0" w:nlCheck="1" w:checkStyle="0"/>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PubVPasteboard_" w:val="9"/>
    <w:docVar w:name="ShowStaticGuides" w:val="1"/>
  </w:docVars>
  <w:rsids>
    <w:rsidRoot w:val="00FC54FE"/>
    <w:rsid w:val="00000775"/>
    <w:rsid w:val="00033A63"/>
    <w:rsid w:val="000363E0"/>
    <w:rsid w:val="00044DEF"/>
    <w:rsid w:val="00067DBB"/>
    <w:rsid w:val="000931F9"/>
    <w:rsid w:val="00095811"/>
    <w:rsid w:val="000973B5"/>
    <w:rsid w:val="000A2AB6"/>
    <w:rsid w:val="000A4F1C"/>
    <w:rsid w:val="000B01A8"/>
    <w:rsid w:val="000B263F"/>
    <w:rsid w:val="000C5C7F"/>
    <w:rsid w:val="000C66CE"/>
    <w:rsid w:val="000C728B"/>
    <w:rsid w:val="000D2DDA"/>
    <w:rsid w:val="000D4F6F"/>
    <w:rsid w:val="000F4C1A"/>
    <w:rsid w:val="000F7677"/>
    <w:rsid w:val="00121844"/>
    <w:rsid w:val="00123DF3"/>
    <w:rsid w:val="00124A37"/>
    <w:rsid w:val="00130080"/>
    <w:rsid w:val="001556E0"/>
    <w:rsid w:val="00162286"/>
    <w:rsid w:val="001A1B2E"/>
    <w:rsid w:val="001B0158"/>
    <w:rsid w:val="001C3CA4"/>
    <w:rsid w:val="001C4292"/>
    <w:rsid w:val="001D0005"/>
    <w:rsid w:val="001D02CE"/>
    <w:rsid w:val="001D1845"/>
    <w:rsid w:val="001E4D8B"/>
    <w:rsid w:val="001E4ED9"/>
    <w:rsid w:val="001E5871"/>
    <w:rsid w:val="001F10A3"/>
    <w:rsid w:val="001F18D6"/>
    <w:rsid w:val="001F50D6"/>
    <w:rsid w:val="00212022"/>
    <w:rsid w:val="00215B8D"/>
    <w:rsid w:val="0022004A"/>
    <w:rsid w:val="00221442"/>
    <w:rsid w:val="00226C98"/>
    <w:rsid w:val="002375F0"/>
    <w:rsid w:val="00253FEB"/>
    <w:rsid w:val="0027553B"/>
    <w:rsid w:val="0028086A"/>
    <w:rsid w:val="002972C0"/>
    <w:rsid w:val="002A4020"/>
    <w:rsid w:val="002F2EAD"/>
    <w:rsid w:val="002F3F00"/>
    <w:rsid w:val="002F4519"/>
    <w:rsid w:val="003007CF"/>
    <w:rsid w:val="00322CFA"/>
    <w:rsid w:val="00322F97"/>
    <w:rsid w:val="003500B7"/>
    <w:rsid w:val="00352223"/>
    <w:rsid w:val="0036754E"/>
    <w:rsid w:val="00377E74"/>
    <w:rsid w:val="003A08FC"/>
    <w:rsid w:val="003A32E1"/>
    <w:rsid w:val="003A56E9"/>
    <w:rsid w:val="003D6EFA"/>
    <w:rsid w:val="003F56DE"/>
    <w:rsid w:val="004064B6"/>
    <w:rsid w:val="004069E9"/>
    <w:rsid w:val="0041614B"/>
    <w:rsid w:val="004217DA"/>
    <w:rsid w:val="004325D3"/>
    <w:rsid w:val="004337FB"/>
    <w:rsid w:val="004353D9"/>
    <w:rsid w:val="00461B6A"/>
    <w:rsid w:val="00462AA7"/>
    <w:rsid w:val="00477BE4"/>
    <w:rsid w:val="004908E8"/>
    <w:rsid w:val="00490D6C"/>
    <w:rsid w:val="004C1678"/>
    <w:rsid w:val="004C2081"/>
    <w:rsid w:val="004D37EB"/>
    <w:rsid w:val="00501C82"/>
    <w:rsid w:val="005026DB"/>
    <w:rsid w:val="00511248"/>
    <w:rsid w:val="00516F64"/>
    <w:rsid w:val="005217AF"/>
    <w:rsid w:val="005303EC"/>
    <w:rsid w:val="00540F06"/>
    <w:rsid w:val="00546038"/>
    <w:rsid w:val="0056248D"/>
    <w:rsid w:val="0056551F"/>
    <w:rsid w:val="00571C84"/>
    <w:rsid w:val="00590913"/>
    <w:rsid w:val="0059703B"/>
    <w:rsid w:val="00597225"/>
    <w:rsid w:val="005B120F"/>
    <w:rsid w:val="005B51A0"/>
    <w:rsid w:val="005C0BE9"/>
    <w:rsid w:val="005C0CB3"/>
    <w:rsid w:val="005C2109"/>
    <w:rsid w:val="005C7A91"/>
    <w:rsid w:val="005D143E"/>
    <w:rsid w:val="005D4123"/>
    <w:rsid w:val="005E72E5"/>
    <w:rsid w:val="005F5D10"/>
    <w:rsid w:val="006003FD"/>
    <w:rsid w:val="00602365"/>
    <w:rsid w:val="00604DA8"/>
    <w:rsid w:val="0060703C"/>
    <w:rsid w:val="00613B45"/>
    <w:rsid w:val="006351F2"/>
    <w:rsid w:val="0063524D"/>
    <w:rsid w:val="006459AD"/>
    <w:rsid w:val="00652A73"/>
    <w:rsid w:val="00663F63"/>
    <w:rsid w:val="006676B1"/>
    <w:rsid w:val="00675351"/>
    <w:rsid w:val="00682FB0"/>
    <w:rsid w:val="00683605"/>
    <w:rsid w:val="00692376"/>
    <w:rsid w:val="006A49CF"/>
    <w:rsid w:val="006B258E"/>
    <w:rsid w:val="006C29CA"/>
    <w:rsid w:val="006C2F7E"/>
    <w:rsid w:val="006D1879"/>
    <w:rsid w:val="006E650D"/>
    <w:rsid w:val="0070353A"/>
    <w:rsid w:val="0070704F"/>
    <w:rsid w:val="00711226"/>
    <w:rsid w:val="00735236"/>
    <w:rsid w:val="00740D8E"/>
    <w:rsid w:val="00743E5F"/>
    <w:rsid w:val="00745C93"/>
    <w:rsid w:val="00754109"/>
    <w:rsid w:val="007651E6"/>
    <w:rsid w:val="007737C3"/>
    <w:rsid w:val="00785C9E"/>
    <w:rsid w:val="007930F6"/>
    <w:rsid w:val="007A2B0F"/>
    <w:rsid w:val="007A5131"/>
    <w:rsid w:val="007C5E12"/>
    <w:rsid w:val="007C7DE7"/>
    <w:rsid w:val="007E2F5F"/>
    <w:rsid w:val="007E6D1A"/>
    <w:rsid w:val="007E7D2E"/>
    <w:rsid w:val="007F0A8F"/>
    <w:rsid w:val="007F436A"/>
    <w:rsid w:val="007F4EEC"/>
    <w:rsid w:val="007F5106"/>
    <w:rsid w:val="007F7BFA"/>
    <w:rsid w:val="00810035"/>
    <w:rsid w:val="00816E08"/>
    <w:rsid w:val="00817EA5"/>
    <w:rsid w:val="00821EE1"/>
    <w:rsid w:val="0082253B"/>
    <w:rsid w:val="00822E65"/>
    <w:rsid w:val="00825F98"/>
    <w:rsid w:val="00836025"/>
    <w:rsid w:val="0083677B"/>
    <w:rsid w:val="008409C8"/>
    <w:rsid w:val="00845822"/>
    <w:rsid w:val="00847C70"/>
    <w:rsid w:val="00860266"/>
    <w:rsid w:val="0088128E"/>
    <w:rsid w:val="00890137"/>
    <w:rsid w:val="008A0D22"/>
    <w:rsid w:val="008A2774"/>
    <w:rsid w:val="008C3458"/>
    <w:rsid w:val="008C4755"/>
    <w:rsid w:val="008C4FA3"/>
    <w:rsid w:val="008D22FD"/>
    <w:rsid w:val="008D7D05"/>
    <w:rsid w:val="008F0351"/>
    <w:rsid w:val="008F256F"/>
    <w:rsid w:val="00902BA7"/>
    <w:rsid w:val="00910BBE"/>
    <w:rsid w:val="00925874"/>
    <w:rsid w:val="00925C89"/>
    <w:rsid w:val="00941478"/>
    <w:rsid w:val="00973EB9"/>
    <w:rsid w:val="00981601"/>
    <w:rsid w:val="0098231D"/>
    <w:rsid w:val="00996502"/>
    <w:rsid w:val="009B2F9C"/>
    <w:rsid w:val="009C0490"/>
    <w:rsid w:val="009C37A3"/>
    <w:rsid w:val="009C73C4"/>
    <w:rsid w:val="009D253E"/>
    <w:rsid w:val="009E3697"/>
    <w:rsid w:val="009F4A9E"/>
    <w:rsid w:val="00A17D4B"/>
    <w:rsid w:val="00A251B1"/>
    <w:rsid w:val="00A3036F"/>
    <w:rsid w:val="00A35A18"/>
    <w:rsid w:val="00A46A8A"/>
    <w:rsid w:val="00A52ABC"/>
    <w:rsid w:val="00A53BE4"/>
    <w:rsid w:val="00A614BB"/>
    <w:rsid w:val="00A63BB6"/>
    <w:rsid w:val="00A64D73"/>
    <w:rsid w:val="00A74EE6"/>
    <w:rsid w:val="00A84440"/>
    <w:rsid w:val="00A8657D"/>
    <w:rsid w:val="00A86A77"/>
    <w:rsid w:val="00A86E19"/>
    <w:rsid w:val="00A91ECD"/>
    <w:rsid w:val="00A92A74"/>
    <w:rsid w:val="00AA0DC0"/>
    <w:rsid w:val="00AA2B25"/>
    <w:rsid w:val="00AA70E0"/>
    <w:rsid w:val="00AB42ED"/>
    <w:rsid w:val="00AB546D"/>
    <w:rsid w:val="00AB5E72"/>
    <w:rsid w:val="00AC03F2"/>
    <w:rsid w:val="00AD1FE9"/>
    <w:rsid w:val="00AE1894"/>
    <w:rsid w:val="00AE71A9"/>
    <w:rsid w:val="00AF3DE5"/>
    <w:rsid w:val="00AF7BAB"/>
    <w:rsid w:val="00B1359F"/>
    <w:rsid w:val="00B2337C"/>
    <w:rsid w:val="00B32133"/>
    <w:rsid w:val="00B3384E"/>
    <w:rsid w:val="00B50B82"/>
    <w:rsid w:val="00B54B4D"/>
    <w:rsid w:val="00B55C3F"/>
    <w:rsid w:val="00B571BE"/>
    <w:rsid w:val="00B7047D"/>
    <w:rsid w:val="00B7568D"/>
    <w:rsid w:val="00B80232"/>
    <w:rsid w:val="00B86033"/>
    <w:rsid w:val="00B86E78"/>
    <w:rsid w:val="00B9369A"/>
    <w:rsid w:val="00BA000E"/>
    <w:rsid w:val="00BC532A"/>
    <w:rsid w:val="00BE2076"/>
    <w:rsid w:val="00BE79F4"/>
    <w:rsid w:val="00C13F97"/>
    <w:rsid w:val="00C16926"/>
    <w:rsid w:val="00C224C0"/>
    <w:rsid w:val="00C30C3D"/>
    <w:rsid w:val="00C3252B"/>
    <w:rsid w:val="00C36B9E"/>
    <w:rsid w:val="00C41D2A"/>
    <w:rsid w:val="00C73D5D"/>
    <w:rsid w:val="00C85D16"/>
    <w:rsid w:val="00C914BA"/>
    <w:rsid w:val="00C95456"/>
    <w:rsid w:val="00CB428C"/>
    <w:rsid w:val="00CB5780"/>
    <w:rsid w:val="00CC3E88"/>
    <w:rsid w:val="00CE4AC9"/>
    <w:rsid w:val="00CE4E2E"/>
    <w:rsid w:val="00CF1677"/>
    <w:rsid w:val="00CF3C99"/>
    <w:rsid w:val="00D00D74"/>
    <w:rsid w:val="00D01552"/>
    <w:rsid w:val="00D20730"/>
    <w:rsid w:val="00D20B56"/>
    <w:rsid w:val="00D2207A"/>
    <w:rsid w:val="00D32905"/>
    <w:rsid w:val="00D412AE"/>
    <w:rsid w:val="00D5278D"/>
    <w:rsid w:val="00D53019"/>
    <w:rsid w:val="00D55C82"/>
    <w:rsid w:val="00D60A6A"/>
    <w:rsid w:val="00D75D7C"/>
    <w:rsid w:val="00D84948"/>
    <w:rsid w:val="00D90527"/>
    <w:rsid w:val="00DC2EF1"/>
    <w:rsid w:val="00DC3578"/>
    <w:rsid w:val="00DC48C0"/>
    <w:rsid w:val="00DC600F"/>
    <w:rsid w:val="00DF29D9"/>
    <w:rsid w:val="00E0128D"/>
    <w:rsid w:val="00E017FC"/>
    <w:rsid w:val="00E0319B"/>
    <w:rsid w:val="00E05BFC"/>
    <w:rsid w:val="00E11F95"/>
    <w:rsid w:val="00E13AB8"/>
    <w:rsid w:val="00E5264D"/>
    <w:rsid w:val="00E575B5"/>
    <w:rsid w:val="00E62373"/>
    <w:rsid w:val="00E6285F"/>
    <w:rsid w:val="00E67A14"/>
    <w:rsid w:val="00E714D3"/>
    <w:rsid w:val="00E73B94"/>
    <w:rsid w:val="00E94146"/>
    <w:rsid w:val="00E94D69"/>
    <w:rsid w:val="00EA2A13"/>
    <w:rsid w:val="00EA37ED"/>
    <w:rsid w:val="00EB314A"/>
    <w:rsid w:val="00EB77C2"/>
    <w:rsid w:val="00EE74E7"/>
    <w:rsid w:val="00EF32F0"/>
    <w:rsid w:val="00F00DB1"/>
    <w:rsid w:val="00F16E9F"/>
    <w:rsid w:val="00F201E6"/>
    <w:rsid w:val="00F24B67"/>
    <w:rsid w:val="00F36C32"/>
    <w:rsid w:val="00F36ECA"/>
    <w:rsid w:val="00F4185C"/>
    <w:rsid w:val="00F439A3"/>
    <w:rsid w:val="00F549E3"/>
    <w:rsid w:val="00F54B99"/>
    <w:rsid w:val="00F574CF"/>
    <w:rsid w:val="00F67A73"/>
    <w:rsid w:val="00F714E1"/>
    <w:rsid w:val="00F757CF"/>
    <w:rsid w:val="00F82DF9"/>
    <w:rsid w:val="00F9478B"/>
    <w:rsid w:val="00F9690C"/>
    <w:rsid w:val="00FC2EF1"/>
    <w:rsid w:val="00FC4671"/>
    <w:rsid w:val="00FC54FE"/>
    <w:rsid w:val="00FE11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338EF0"/>
  <w15:docId w15:val="{4E284E0E-B3A1-4390-880B-E7632CFF7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lsdException w:name="Intense Reference" w:uiPriority="68"/>
    <w:lsdException w:name="Book Title" w:uiPriority="69" w:qFormat="1"/>
    <w:lsdException w:name="Bibliography" w:uiPriority="70"/>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Copy"/>
    <w:qFormat/>
    <w:rsid w:val="0070353A"/>
    <w:pPr>
      <w:spacing w:after="240"/>
    </w:pPr>
    <w:rPr>
      <w:rFonts w:ascii="Arial" w:hAnsi="Arial"/>
      <w:color w:val="505150"/>
      <w:sz w:val="22"/>
      <w:szCs w:val="22"/>
    </w:rPr>
  </w:style>
  <w:style w:type="paragraph" w:styleId="Heading1">
    <w:name w:val="heading 1"/>
    <w:aliases w:val="Heading1"/>
    <w:next w:val="Normal"/>
    <w:link w:val="Heading1Char"/>
    <w:qFormat/>
    <w:rsid w:val="005D4123"/>
    <w:pPr>
      <w:keepNext/>
      <w:spacing w:before="240"/>
      <w:outlineLvl w:val="0"/>
    </w:pPr>
    <w:rPr>
      <w:rFonts w:ascii="Arial" w:eastAsia="MS Gothic" w:hAnsi="Arial" w:cs="Arial"/>
      <w:b/>
      <w:bCs/>
      <w:color w:val="005DAA"/>
      <w:kern w:val="32"/>
      <w:sz w:val="28"/>
      <w:szCs w:val="32"/>
    </w:rPr>
  </w:style>
  <w:style w:type="paragraph" w:styleId="Heading2">
    <w:name w:val="heading 2"/>
    <w:aliases w:val="Heading2"/>
    <w:basedOn w:val="Heading1"/>
    <w:next w:val="Normal"/>
    <w:link w:val="Heading2Char"/>
    <w:qFormat/>
    <w:rsid w:val="005D4123"/>
    <w:pPr>
      <w:spacing w:before="120"/>
      <w:outlineLvl w:val="1"/>
    </w:pPr>
    <w:rPr>
      <w:rFonts w:eastAsia="MS PGothic"/>
      <w:b w:val="0"/>
      <w:bCs w:val="0"/>
      <w:i/>
      <w:iCs/>
      <w:szCs w:val="28"/>
    </w:rPr>
  </w:style>
  <w:style w:type="paragraph" w:styleId="Heading3">
    <w:name w:val="heading 3"/>
    <w:basedOn w:val="Heading2"/>
    <w:next w:val="Normal"/>
    <w:link w:val="Heading3Char"/>
    <w:qFormat/>
    <w:rsid w:val="005D4123"/>
    <w:pPr>
      <w:outlineLvl w:val="2"/>
    </w:pPr>
    <w:rPr>
      <w:b/>
      <w:bCs/>
      <w:i w:val="0"/>
      <w:sz w:val="24"/>
      <w:szCs w:val="26"/>
    </w:rPr>
  </w:style>
  <w:style w:type="paragraph" w:styleId="Heading4">
    <w:name w:val="heading 4"/>
    <w:basedOn w:val="Heading3"/>
    <w:next w:val="Normal"/>
    <w:link w:val="Heading4Char"/>
    <w:qFormat/>
    <w:rsid w:val="005D4123"/>
    <w:pPr>
      <w:outlineLvl w:val="3"/>
    </w:pPr>
    <w:rPr>
      <w:b w:val="0"/>
      <w:bCs w:val="0"/>
      <w:i/>
      <w:szCs w:val="28"/>
    </w:rPr>
  </w:style>
  <w:style w:type="paragraph" w:styleId="Heading5">
    <w:name w:val="heading 5"/>
    <w:basedOn w:val="Heading4"/>
    <w:next w:val="Normal"/>
    <w:link w:val="Heading5Char"/>
    <w:qFormat/>
    <w:rsid w:val="005D4123"/>
    <w:pPr>
      <w:outlineLvl w:val="4"/>
    </w:pPr>
    <w:rPr>
      <w:b/>
      <w:bCs/>
      <w:i w:val="0"/>
      <w:iCs w:val="0"/>
      <w:color w:val="505150"/>
      <w:szCs w:val="26"/>
      <w:u w:val="single"/>
    </w:rPr>
  </w:style>
  <w:style w:type="paragraph" w:styleId="Heading6">
    <w:name w:val="heading 6"/>
    <w:basedOn w:val="Heading5"/>
    <w:next w:val="Normal"/>
    <w:link w:val="Heading6Char"/>
    <w:qFormat/>
    <w:rsid w:val="00A86A77"/>
    <w:pPr>
      <w:outlineLvl w:val="5"/>
    </w:pPr>
    <w:rPr>
      <w:b w:val="0"/>
      <w:bCs w:val="0"/>
      <w:i/>
    </w:rPr>
  </w:style>
  <w:style w:type="paragraph" w:styleId="Heading7">
    <w:name w:val="heading 7"/>
    <w:basedOn w:val="Heading6"/>
    <w:next w:val="Normal"/>
    <w:link w:val="Heading7Char"/>
    <w:qFormat/>
    <w:rsid w:val="00A86A77"/>
    <w:pPr>
      <w:outlineLvl w:val="6"/>
    </w:pPr>
    <w:rPr>
      <w:rFonts w:eastAsia="Times New Roman"/>
      <w:sz w:val="20"/>
      <w:szCs w:val="24"/>
      <w:u w:val="none"/>
    </w:rPr>
  </w:style>
  <w:style w:type="paragraph" w:styleId="Heading8">
    <w:name w:val="heading 8"/>
    <w:basedOn w:val="Heading7"/>
    <w:next w:val="Normal"/>
    <w:link w:val="Heading8Char"/>
    <w:qFormat/>
    <w:rsid w:val="00A86A77"/>
    <w:pPr>
      <w:outlineLvl w:val="7"/>
    </w:pPr>
    <w:rPr>
      <w:b/>
      <w:i w:val="0"/>
      <w:iCs/>
    </w:rPr>
  </w:style>
  <w:style w:type="paragraph" w:styleId="Heading9">
    <w:name w:val="heading 9"/>
    <w:basedOn w:val="Heading8"/>
    <w:next w:val="Normal"/>
    <w:link w:val="Heading9Char"/>
    <w:qFormat/>
    <w:rsid w:val="00A86A77"/>
    <w:pPr>
      <w:outlineLvl w:val="8"/>
    </w:pPr>
    <w:rPr>
      <w:b w:val="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1 Char"/>
    <w:link w:val="Heading1"/>
    <w:rsid w:val="005D4123"/>
    <w:rPr>
      <w:rFonts w:ascii="Arial" w:eastAsia="MS Gothic" w:hAnsi="Arial" w:cs="Arial"/>
      <w:b/>
      <w:bCs/>
      <w:color w:val="005DAA"/>
      <w:kern w:val="32"/>
      <w:sz w:val="28"/>
      <w:szCs w:val="32"/>
    </w:rPr>
  </w:style>
  <w:style w:type="character" w:customStyle="1" w:styleId="Heading2Char">
    <w:name w:val="Heading 2 Char"/>
    <w:aliases w:val="Heading2 Char"/>
    <w:link w:val="Heading2"/>
    <w:rsid w:val="005D4123"/>
    <w:rPr>
      <w:rFonts w:ascii="Arial" w:eastAsia="MS PGothic" w:hAnsi="Arial" w:cs="Arial"/>
      <w:i/>
      <w:iCs/>
      <w:color w:val="005DAA"/>
      <w:kern w:val="32"/>
      <w:sz w:val="28"/>
      <w:szCs w:val="28"/>
    </w:rPr>
  </w:style>
  <w:style w:type="character" w:customStyle="1" w:styleId="Heading3Char">
    <w:name w:val="Heading 3 Char"/>
    <w:link w:val="Heading3"/>
    <w:rsid w:val="005D4123"/>
    <w:rPr>
      <w:rFonts w:ascii="Arial" w:eastAsia="MS PGothic" w:hAnsi="Arial" w:cs="Arial"/>
      <w:b/>
      <w:bCs/>
      <w:iCs/>
      <w:color w:val="005DAA"/>
      <w:kern w:val="32"/>
      <w:sz w:val="24"/>
      <w:szCs w:val="26"/>
    </w:rPr>
  </w:style>
  <w:style w:type="character" w:customStyle="1" w:styleId="Heading4Char">
    <w:name w:val="Heading 4 Char"/>
    <w:link w:val="Heading4"/>
    <w:rsid w:val="005D4123"/>
    <w:rPr>
      <w:rFonts w:ascii="Arial" w:eastAsia="MS PGothic" w:hAnsi="Arial" w:cs="Arial"/>
      <w:i/>
      <w:iCs/>
      <w:color w:val="005DAA"/>
      <w:kern w:val="32"/>
      <w:sz w:val="24"/>
      <w:szCs w:val="28"/>
    </w:rPr>
  </w:style>
  <w:style w:type="character" w:customStyle="1" w:styleId="Heading5Char">
    <w:name w:val="Heading 5 Char"/>
    <w:link w:val="Heading5"/>
    <w:rsid w:val="005D4123"/>
    <w:rPr>
      <w:rFonts w:ascii="Arial" w:eastAsia="MS PGothic" w:hAnsi="Arial" w:cs="Arial"/>
      <w:b/>
      <w:bCs/>
      <w:color w:val="505150"/>
      <w:kern w:val="32"/>
      <w:sz w:val="24"/>
      <w:szCs w:val="26"/>
      <w:u w:val="single"/>
    </w:rPr>
  </w:style>
  <w:style w:type="character" w:customStyle="1" w:styleId="Heading6Char">
    <w:name w:val="Heading 6 Char"/>
    <w:link w:val="Heading6"/>
    <w:rsid w:val="007F5106"/>
    <w:rPr>
      <w:rFonts w:ascii="Arial" w:eastAsia="MS PGothic" w:hAnsi="Arial" w:cs="Arial"/>
      <w:i/>
      <w:color w:val="505150"/>
      <w:kern w:val="32"/>
      <w:szCs w:val="26"/>
      <w:u w:val="single"/>
    </w:rPr>
  </w:style>
  <w:style w:type="character" w:customStyle="1" w:styleId="Heading7Char">
    <w:name w:val="Heading 7 Char"/>
    <w:link w:val="Heading7"/>
    <w:rsid w:val="00A86A77"/>
    <w:rPr>
      <w:rFonts w:ascii="Arial" w:hAnsi="Arial" w:cs="Arial"/>
      <w:i/>
      <w:color w:val="505150"/>
      <w:kern w:val="32"/>
      <w:sz w:val="20"/>
    </w:rPr>
  </w:style>
  <w:style w:type="character" w:customStyle="1" w:styleId="Heading8Char">
    <w:name w:val="Heading 8 Char"/>
    <w:link w:val="Heading8"/>
    <w:rsid w:val="00A86A77"/>
    <w:rPr>
      <w:rFonts w:ascii="Arial" w:hAnsi="Arial" w:cs="Arial"/>
      <w:b/>
      <w:iCs/>
      <w:color w:val="505150"/>
      <w:kern w:val="32"/>
      <w:sz w:val="20"/>
    </w:rPr>
  </w:style>
  <w:style w:type="character" w:customStyle="1" w:styleId="Heading9Char">
    <w:name w:val="Heading 9 Char"/>
    <w:link w:val="Heading9"/>
    <w:rsid w:val="00A86A77"/>
    <w:rPr>
      <w:rFonts w:ascii="Arial" w:hAnsi="Arial" w:cs="Arial"/>
      <w:iCs/>
      <w:color w:val="505150"/>
      <w:kern w:val="32"/>
      <w:sz w:val="20"/>
      <w:u w:val="single"/>
    </w:rPr>
  </w:style>
  <w:style w:type="paragraph" w:styleId="BalloonText">
    <w:name w:val="Balloon Text"/>
    <w:basedOn w:val="Normal"/>
    <w:link w:val="BalloonTextChar"/>
    <w:uiPriority w:val="99"/>
    <w:semiHidden/>
    <w:unhideWhenUsed/>
    <w:rsid w:val="00D55C82"/>
    <w:rPr>
      <w:rFonts w:ascii="Lucida Grande" w:hAnsi="Lucida Grande" w:cs="Lucida Grande"/>
      <w:sz w:val="18"/>
      <w:szCs w:val="18"/>
    </w:rPr>
  </w:style>
  <w:style w:type="character" w:customStyle="1" w:styleId="BalloonTextChar">
    <w:name w:val="Balloon Text Char"/>
    <w:link w:val="BalloonText"/>
    <w:uiPriority w:val="99"/>
    <w:semiHidden/>
    <w:rsid w:val="00D55C82"/>
    <w:rPr>
      <w:rFonts w:ascii="Lucida Grande" w:hAnsi="Lucida Grande" w:cs="Lucida Grande"/>
      <w:sz w:val="18"/>
      <w:szCs w:val="18"/>
    </w:rPr>
  </w:style>
  <w:style w:type="paragraph" w:styleId="DocumentMap">
    <w:name w:val="Document Map"/>
    <w:basedOn w:val="Normal"/>
    <w:link w:val="DocumentMapChar"/>
    <w:uiPriority w:val="99"/>
    <w:semiHidden/>
    <w:unhideWhenUsed/>
    <w:rsid w:val="000C5C7F"/>
    <w:rPr>
      <w:rFonts w:ascii="Lucida Grande" w:hAnsi="Lucida Grande" w:cs="Lucida Grande"/>
    </w:rPr>
  </w:style>
  <w:style w:type="character" w:customStyle="1" w:styleId="DocumentMapChar">
    <w:name w:val="Document Map Char"/>
    <w:link w:val="DocumentMap"/>
    <w:uiPriority w:val="99"/>
    <w:semiHidden/>
    <w:rsid w:val="000C5C7F"/>
    <w:rPr>
      <w:rFonts w:ascii="Lucida Grande" w:hAnsi="Lucida Grande" w:cs="Lucida Grande"/>
    </w:rPr>
  </w:style>
  <w:style w:type="paragraph" w:styleId="TOCHeading">
    <w:name w:val="TOC Heading"/>
    <w:basedOn w:val="Heading1"/>
    <w:next w:val="Normal"/>
    <w:uiPriority w:val="39"/>
    <w:unhideWhenUsed/>
    <w:qFormat/>
    <w:rsid w:val="005B51A0"/>
    <w:pPr>
      <w:keepLines/>
      <w:spacing w:line="276" w:lineRule="auto"/>
      <w:outlineLvl w:val="9"/>
    </w:pPr>
    <w:rPr>
      <w:rFonts w:cs="Times New Roman"/>
      <w:kern w:val="0"/>
      <w:szCs w:val="28"/>
    </w:rPr>
  </w:style>
  <w:style w:type="paragraph" w:customStyle="1" w:styleId="ListNumbered">
    <w:name w:val="List Numbered"/>
    <w:qFormat/>
    <w:rsid w:val="0070353A"/>
    <w:pPr>
      <w:numPr>
        <w:numId w:val="34"/>
      </w:numPr>
      <w:spacing w:after="60"/>
    </w:pPr>
    <w:rPr>
      <w:rFonts w:ascii="Arial" w:hAnsi="Arial"/>
      <w:color w:val="505150"/>
      <w:sz w:val="22"/>
      <w:szCs w:val="22"/>
    </w:rPr>
  </w:style>
  <w:style w:type="paragraph" w:styleId="Footer">
    <w:name w:val="footer"/>
    <w:basedOn w:val="Normal"/>
    <w:link w:val="FooterChar"/>
    <w:uiPriority w:val="99"/>
    <w:unhideWhenUsed/>
    <w:rsid w:val="000973B5"/>
    <w:pPr>
      <w:tabs>
        <w:tab w:val="center" w:pos="4320"/>
        <w:tab w:val="right" w:pos="8640"/>
      </w:tabs>
      <w:spacing w:after="0"/>
    </w:pPr>
    <w:rPr>
      <w:sz w:val="16"/>
    </w:rPr>
  </w:style>
  <w:style w:type="character" w:customStyle="1" w:styleId="FooterChar">
    <w:name w:val="Footer Char"/>
    <w:link w:val="Footer"/>
    <w:uiPriority w:val="99"/>
    <w:rsid w:val="000973B5"/>
    <w:rPr>
      <w:rFonts w:ascii="Arial" w:hAnsi="Arial"/>
      <w:color w:val="505150"/>
      <w:sz w:val="16"/>
      <w:szCs w:val="22"/>
    </w:rPr>
  </w:style>
  <w:style w:type="character" w:styleId="PageNumber">
    <w:name w:val="page number"/>
    <w:uiPriority w:val="99"/>
    <w:semiHidden/>
    <w:unhideWhenUsed/>
    <w:rsid w:val="007C5E12"/>
  </w:style>
  <w:style w:type="paragraph" w:styleId="Title">
    <w:name w:val="Title"/>
    <w:aliases w:val="Title no spacing"/>
    <w:basedOn w:val="Normal"/>
    <w:link w:val="TitleChar"/>
    <w:qFormat/>
    <w:rsid w:val="001E4ED9"/>
    <w:pPr>
      <w:outlineLvl w:val="0"/>
    </w:pPr>
    <w:rPr>
      <w:rFonts w:cs="Arial"/>
      <w:b/>
      <w:bCs/>
      <w:caps/>
      <w:color w:val="005DAA"/>
      <w:kern w:val="28"/>
      <w:sz w:val="44"/>
      <w:szCs w:val="32"/>
    </w:rPr>
  </w:style>
  <w:style w:type="character" w:customStyle="1" w:styleId="TitleChar">
    <w:name w:val="Title Char"/>
    <w:aliases w:val="Title no spacing Char"/>
    <w:link w:val="Title"/>
    <w:rsid w:val="001E4ED9"/>
    <w:rPr>
      <w:rFonts w:ascii="Arial" w:hAnsi="Arial" w:cs="Arial"/>
      <w:b/>
      <w:bCs/>
      <w:caps/>
      <w:color w:val="005DAA"/>
      <w:kern w:val="28"/>
      <w:sz w:val="44"/>
      <w:szCs w:val="32"/>
    </w:rPr>
  </w:style>
  <w:style w:type="paragraph" w:styleId="Subtitle">
    <w:name w:val="Subtitle"/>
    <w:aliases w:val="Quote Blue"/>
    <w:next w:val="Normal"/>
    <w:link w:val="SubtitleChar"/>
    <w:qFormat/>
    <w:rsid w:val="0070353A"/>
    <w:pPr>
      <w:numPr>
        <w:ilvl w:val="1"/>
      </w:numPr>
      <w:spacing w:before="240" w:after="240"/>
      <w:ind w:left="720"/>
    </w:pPr>
    <w:rPr>
      <w:rFonts w:ascii="Arial" w:eastAsia="MS PGothic" w:hAnsi="Arial"/>
      <w:i/>
      <w:iCs/>
      <w:color w:val="0054A4"/>
      <w:sz w:val="22"/>
      <w:szCs w:val="24"/>
    </w:rPr>
  </w:style>
  <w:style w:type="character" w:customStyle="1" w:styleId="SubtitleChar">
    <w:name w:val="Subtitle Char"/>
    <w:aliases w:val="Quote Blue Char"/>
    <w:link w:val="Subtitle"/>
    <w:rsid w:val="0070353A"/>
    <w:rPr>
      <w:rFonts w:ascii="Arial" w:eastAsia="MS PGothic" w:hAnsi="Arial"/>
      <w:i/>
      <w:iCs/>
      <w:color w:val="0054A4"/>
      <w:sz w:val="22"/>
      <w:szCs w:val="24"/>
    </w:rPr>
  </w:style>
  <w:style w:type="character" w:styleId="Emphasis">
    <w:name w:val="Emphasis"/>
    <w:qFormat/>
    <w:rsid w:val="00A86A77"/>
    <w:rPr>
      <w:rFonts w:ascii="Arial" w:hAnsi="Arial"/>
      <w:b w:val="0"/>
      <w:i/>
      <w:iCs/>
      <w:color w:val="505150"/>
      <w:sz w:val="22"/>
    </w:rPr>
  </w:style>
  <w:style w:type="character" w:customStyle="1" w:styleId="BlueEmphasisItalic">
    <w:name w:val="Blue Emphasis Italic"/>
    <w:uiPriority w:val="21"/>
    <w:qFormat/>
    <w:rsid w:val="00A86A77"/>
    <w:rPr>
      <w:rFonts w:ascii="Arial" w:hAnsi="Arial"/>
      <w:b/>
      <w:bCs/>
      <w:i/>
      <w:iCs/>
      <w:color w:val="005DAA"/>
      <w:sz w:val="22"/>
    </w:rPr>
  </w:style>
  <w:style w:type="character" w:customStyle="1" w:styleId="RedEmphasis">
    <w:name w:val="Red Emphasis"/>
    <w:uiPriority w:val="31"/>
    <w:qFormat/>
    <w:rsid w:val="005B51A0"/>
    <w:rPr>
      <w:rFonts w:ascii="Arial" w:hAnsi="Arial"/>
      <w:color w:val="CF1C20"/>
      <w:sz w:val="22"/>
      <w:u w:val="none"/>
    </w:rPr>
  </w:style>
  <w:style w:type="character" w:customStyle="1" w:styleId="BoldREDUnderline">
    <w:name w:val="Bold RED Underline"/>
    <w:uiPriority w:val="32"/>
    <w:qFormat/>
    <w:rsid w:val="00F54B99"/>
    <w:rPr>
      <w:rFonts w:ascii="Arial" w:hAnsi="Arial"/>
      <w:b/>
      <w:bCs/>
      <w:caps/>
      <w:color w:val="CF1C20"/>
      <w:spacing w:val="5"/>
      <w:sz w:val="22"/>
      <w:u w:val="single"/>
    </w:rPr>
  </w:style>
  <w:style w:type="character" w:customStyle="1" w:styleId="BookTitleBlue">
    <w:name w:val="Book Title Blue"/>
    <w:uiPriority w:val="33"/>
    <w:qFormat/>
    <w:rsid w:val="00F67A73"/>
    <w:rPr>
      <w:rFonts w:ascii="Arial" w:hAnsi="Arial"/>
      <w:b/>
      <w:bCs/>
      <w:smallCaps/>
      <w:color w:val="005DAA"/>
      <w:spacing w:val="5"/>
      <w:sz w:val="24"/>
    </w:rPr>
  </w:style>
  <w:style w:type="paragraph" w:customStyle="1" w:styleId="List-">
    <w:name w:val="List -"/>
    <w:basedOn w:val="Normal"/>
    <w:next w:val="List"/>
    <w:rsid w:val="0070353A"/>
    <w:pPr>
      <w:numPr>
        <w:numId w:val="19"/>
      </w:numPr>
      <w:spacing w:after="60"/>
    </w:pPr>
  </w:style>
  <w:style w:type="paragraph" w:styleId="List">
    <w:name w:val="List"/>
    <w:basedOn w:val="Normal"/>
    <w:uiPriority w:val="99"/>
    <w:semiHidden/>
    <w:unhideWhenUsed/>
    <w:rsid w:val="00910BBE"/>
    <w:pPr>
      <w:ind w:left="360" w:hanging="360"/>
    </w:pPr>
  </w:style>
  <w:style w:type="character" w:styleId="Hyperlink">
    <w:name w:val="Hyperlink"/>
    <w:uiPriority w:val="99"/>
    <w:unhideWhenUsed/>
    <w:rsid w:val="0070353A"/>
    <w:rPr>
      <w:i/>
      <w:color w:val="005DAA"/>
      <w:u w:val="single"/>
    </w:rPr>
  </w:style>
  <w:style w:type="character" w:styleId="FollowedHyperlink">
    <w:name w:val="FollowedHyperlink"/>
    <w:uiPriority w:val="99"/>
    <w:semiHidden/>
    <w:unhideWhenUsed/>
    <w:rsid w:val="0041614B"/>
    <w:rPr>
      <w:color w:val="99CC00"/>
      <w:u w:val="single"/>
    </w:rPr>
  </w:style>
  <w:style w:type="paragraph" w:customStyle="1" w:styleId="StrongWithSpacing">
    <w:name w:val="Strong With Spacing"/>
    <w:basedOn w:val="Normal"/>
    <w:qFormat/>
    <w:rsid w:val="005B51A0"/>
    <w:pPr>
      <w:spacing w:line="360" w:lineRule="auto"/>
    </w:pPr>
    <w:rPr>
      <w:b/>
    </w:rPr>
  </w:style>
  <w:style w:type="paragraph" w:styleId="HTMLAddress">
    <w:name w:val="HTML Address"/>
    <w:basedOn w:val="Normal"/>
    <w:link w:val="HTMLAddressChar"/>
    <w:uiPriority w:val="99"/>
    <w:semiHidden/>
    <w:unhideWhenUsed/>
    <w:rsid w:val="00123DF3"/>
    <w:rPr>
      <w:i/>
      <w:iCs/>
    </w:rPr>
  </w:style>
  <w:style w:type="character" w:customStyle="1" w:styleId="HTMLAddressChar">
    <w:name w:val="HTML Address Char"/>
    <w:link w:val="HTMLAddress"/>
    <w:uiPriority w:val="99"/>
    <w:semiHidden/>
    <w:rsid w:val="00123DF3"/>
    <w:rPr>
      <w:rFonts w:ascii="Arial" w:hAnsi="Arial"/>
      <w:i/>
      <w:iCs/>
      <w:color w:val="505150"/>
      <w:sz w:val="22"/>
      <w:szCs w:val="24"/>
    </w:rPr>
  </w:style>
  <w:style w:type="paragraph" w:styleId="TOC1">
    <w:name w:val="toc 1"/>
    <w:next w:val="Normal"/>
    <w:uiPriority w:val="39"/>
    <w:unhideWhenUsed/>
    <w:qFormat/>
    <w:rsid w:val="00F67A73"/>
    <w:rPr>
      <w:rFonts w:ascii="Arial" w:hAnsi="Arial"/>
      <w:color w:val="505150"/>
      <w:sz w:val="22"/>
      <w:szCs w:val="22"/>
    </w:rPr>
  </w:style>
  <w:style w:type="paragraph" w:styleId="TOC2">
    <w:name w:val="toc 2"/>
    <w:next w:val="Normal"/>
    <w:autoRedefine/>
    <w:uiPriority w:val="39"/>
    <w:unhideWhenUsed/>
    <w:rsid w:val="00F67A73"/>
    <w:pPr>
      <w:ind w:left="220"/>
    </w:pPr>
    <w:rPr>
      <w:rFonts w:ascii="Arial" w:hAnsi="Arial"/>
      <w:color w:val="505150"/>
      <w:sz w:val="22"/>
      <w:szCs w:val="22"/>
    </w:rPr>
  </w:style>
  <w:style w:type="paragraph" w:styleId="TOC3">
    <w:name w:val="toc 3"/>
    <w:next w:val="Normal"/>
    <w:uiPriority w:val="39"/>
    <w:unhideWhenUsed/>
    <w:qFormat/>
    <w:rsid w:val="00F67A73"/>
    <w:pPr>
      <w:ind w:left="440"/>
    </w:pPr>
    <w:rPr>
      <w:rFonts w:ascii="Arial" w:hAnsi="Arial"/>
      <w:color w:val="505150"/>
      <w:sz w:val="22"/>
      <w:szCs w:val="22"/>
    </w:rPr>
  </w:style>
  <w:style w:type="paragraph" w:styleId="TOC4">
    <w:name w:val="toc 4"/>
    <w:next w:val="Normal"/>
    <w:autoRedefine/>
    <w:uiPriority w:val="39"/>
    <w:unhideWhenUsed/>
    <w:qFormat/>
    <w:rsid w:val="00F54B99"/>
    <w:pPr>
      <w:ind w:left="660"/>
    </w:pPr>
    <w:rPr>
      <w:rFonts w:ascii="Arial" w:hAnsi="Arial"/>
      <w:color w:val="505150"/>
      <w:sz w:val="22"/>
      <w:szCs w:val="22"/>
    </w:rPr>
  </w:style>
  <w:style w:type="paragraph" w:styleId="TOC5">
    <w:name w:val="toc 5"/>
    <w:next w:val="Normal"/>
    <w:autoRedefine/>
    <w:uiPriority w:val="39"/>
    <w:unhideWhenUsed/>
    <w:qFormat/>
    <w:rsid w:val="00F54B99"/>
    <w:pPr>
      <w:ind w:left="880"/>
    </w:pPr>
    <w:rPr>
      <w:rFonts w:ascii="Arial" w:hAnsi="Arial"/>
      <w:color w:val="505150"/>
      <w:sz w:val="22"/>
      <w:szCs w:val="22"/>
    </w:rPr>
  </w:style>
  <w:style w:type="paragraph" w:styleId="TOC6">
    <w:name w:val="toc 6"/>
    <w:next w:val="Normal"/>
    <w:uiPriority w:val="39"/>
    <w:unhideWhenUsed/>
    <w:qFormat/>
    <w:rsid w:val="00F54B99"/>
    <w:pPr>
      <w:ind w:left="1100"/>
    </w:pPr>
    <w:rPr>
      <w:rFonts w:ascii="Arial" w:hAnsi="Arial"/>
      <w:color w:val="505150"/>
      <w:sz w:val="22"/>
      <w:szCs w:val="22"/>
    </w:rPr>
  </w:style>
  <w:style w:type="paragraph" w:styleId="TOC7">
    <w:name w:val="toc 7"/>
    <w:next w:val="Normal"/>
    <w:uiPriority w:val="39"/>
    <w:unhideWhenUsed/>
    <w:qFormat/>
    <w:rsid w:val="00F54B99"/>
    <w:pPr>
      <w:ind w:left="1320"/>
    </w:pPr>
    <w:rPr>
      <w:rFonts w:ascii="Arial" w:hAnsi="Arial"/>
      <w:color w:val="505150"/>
      <w:sz w:val="22"/>
      <w:szCs w:val="22"/>
    </w:rPr>
  </w:style>
  <w:style w:type="paragraph" w:styleId="TOC8">
    <w:name w:val="toc 8"/>
    <w:next w:val="Normal"/>
    <w:autoRedefine/>
    <w:uiPriority w:val="39"/>
    <w:unhideWhenUsed/>
    <w:qFormat/>
    <w:rsid w:val="00F54B99"/>
    <w:pPr>
      <w:ind w:left="1540"/>
    </w:pPr>
    <w:rPr>
      <w:rFonts w:ascii="Arial" w:hAnsi="Arial"/>
      <w:color w:val="505150"/>
      <w:sz w:val="22"/>
      <w:szCs w:val="22"/>
    </w:rPr>
  </w:style>
  <w:style w:type="paragraph" w:styleId="TOC9">
    <w:name w:val="toc 9"/>
    <w:next w:val="Normal"/>
    <w:autoRedefine/>
    <w:uiPriority w:val="39"/>
    <w:unhideWhenUsed/>
    <w:qFormat/>
    <w:rsid w:val="00F54B99"/>
    <w:pPr>
      <w:ind w:left="1760"/>
    </w:pPr>
    <w:rPr>
      <w:rFonts w:ascii="Arial" w:hAnsi="Arial"/>
      <w:color w:val="505150"/>
      <w:sz w:val="22"/>
      <w:szCs w:val="22"/>
    </w:rPr>
  </w:style>
  <w:style w:type="paragraph" w:styleId="ListBullet">
    <w:name w:val="List Bullet"/>
    <w:basedOn w:val="Normal"/>
    <w:uiPriority w:val="99"/>
    <w:unhideWhenUsed/>
    <w:rsid w:val="0070353A"/>
    <w:pPr>
      <w:numPr>
        <w:numId w:val="16"/>
      </w:numPr>
      <w:spacing w:after="60"/>
      <w:ind w:left="720"/>
    </w:pPr>
  </w:style>
  <w:style w:type="character" w:customStyle="1" w:styleId="StrongBlue">
    <w:name w:val="Strong Blue"/>
    <w:qFormat/>
    <w:rsid w:val="005B51A0"/>
    <w:rPr>
      <w:rFonts w:ascii="Arial" w:hAnsi="Arial"/>
      <w:b/>
      <w:bCs/>
      <w:i w:val="0"/>
      <w:color w:val="005DAA"/>
      <w:sz w:val="22"/>
    </w:rPr>
  </w:style>
  <w:style w:type="paragraph" w:styleId="Caption">
    <w:name w:val="caption"/>
    <w:basedOn w:val="Normal"/>
    <w:next w:val="Normal"/>
    <w:link w:val="CaptionChar"/>
    <w:qFormat/>
    <w:rsid w:val="00A86A77"/>
    <w:pPr>
      <w:spacing w:before="120" w:after="120"/>
    </w:pPr>
    <w:rPr>
      <w:b/>
      <w:bCs/>
      <w:sz w:val="16"/>
      <w:szCs w:val="24"/>
    </w:rPr>
  </w:style>
  <w:style w:type="character" w:customStyle="1" w:styleId="CaptionChar">
    <w:name w:val="Caption Char"/>
    <w:link w:val="Caption"/>
    <w:rsid w:val="00A86A77"/>
    <w:rPr>
      <w:rFonts w:ascii="Arial" w:hAnsi="Arial"/>
      <w:b/>
      <w:bCs/>
      <w:color w:val="505150"/>
      <w:sz w:val="16"/>
    </w:rPr>
  </w:style>
  <w:style w:type="paragraph" w:styleId="Header">
    <w:name w:val="header"/>
    <w:basedOn w:val="Normal"/>
    <w:link w:val="HeaderChar"/>
    <w:uiPriority w:val="99"/>
    <w:unhideWhenUsed/>
    <w:rsid w:val="000973B5"/>
    <w:pPr>
      <w:tabs>
        <w:tab w:val="center" w:pos="4680"/>
        <w:tab w:val="right" w:pos="9360"/>
      </w:tabs>
      <w:spacing w:after="0"/>
    </w:pPr>
  </w:style>
  <w:style w:type="character" w:customStyle="1" w:styleId="HeaderChar">
    <w:name w:val="Header Char"/>
    <w:link w:val="Header"/>
    <w:uiPriority w:val="99"/>
    <w:rsid w:val="000973B5"/>
    <w:rPr>
      <w:rFonts w:ascii="Arial" w:hAnsi="Arial"/>
      <w:color w:val="505150"/>
      <w:sz w:val="22"/>
      <w:szCs w:val="22"/>
    </w:rPr>
  </w:style>
  <w:style w:type="paragraph" w:customStyle="1" w:styleId="DocumentTitle">
    <w:name w:val="Document Title"/>
    <w:basedOn w:val="Normal"/>
    <w:qFormat/>
    <w:rsid w:val="000973B5"/>
    <w:pPr>
      <w:spacing w:after="0"/>
      <w:jc w:val="right"/>
    </w:pPr>
    <w:rPr>
      <w:b/>
      <w:color w:val="005DAA"/>
      <w:sz w:val="28"/>
    </w:rPr>
  </w:style>
  <w:style w:type="paragraph" w:customStyle="1" w:styleId="DocumentDate">
    <w:name w:val="Document Date"/>
    <w:basedOn w:val="Normal"/>
    <w:qFormat/>
    <w:rsid w:val="000973B5"/>
    <w:pPr>
      <w:spacing w:after="0"/>
      <w:jc w:val="right"/>
    </w:pPr>
    <w:rPr>
      <w:sz w:val="18"/>
    </w:rPr>
  </w:style>
  <w:style w:type="paragraph" w:customStyle="1" w:styleId="BlueAllCaps">
    <w:name w:val="Blue All Caps"/>
    <w:basedOn w:val="Normal"/>
    <w:qFormat/>
    <w:rsid w:val="000973B5"/>
    <w:pPr>
      <w:spacing w:after="0"/>
    </w:pPr>
    <w:rPr>
      <w:rFonts w:cs="Arial"/>
      <w:color w:val="005DAA"/>
      <w:sz w:val="16"/>
      <w:szCs w:val="16"/>
    </w:rPr>
  </w:style>
  <w:style w:type="paragraph" w:customStyle="1" w:styleId="DateBlueLarge">
    <w:name w:val="Date Blue Large"/>
    <w:basedOn w:val="Normal"/>
    <w:qFormat/>
    <w:rsid w:val="00162286"/>
    <w:rPr>
      <w:rFonts w:cs="Arial"/>
      <w:color w:val="002B5C"/>
      <w:sz w:val="32"/>
      <w:szCs w:val="32"/>
    </w:rPr>
  </w:style>
  <w:style w:type="paragraph" w:customStyle="1" w:styleId="CDTITLE">
    <w:name w:val="CD TITLE"/>
    <w:qFormat/>
    <w:rsid w:val="00981601"/>
    <w:pPr>
      <w:jc w:val="right"/>
    </w:pPr>
    <w:rPr>
      <w:rFonts w:ascii="Arial" w:hAnsi="Arial"/>
      <w:b/>
      <w:bCs/>
      <w:caps/>
      <w:color w:val="5F8A25"/>
      <w:sz w:val="52"/>
      <w:szCs w:val="44"/>
    </w:rPr>
  </w:style>
  <w:style w:type="paragraph" w:customStyle="1" w:styleId="RATITLE">
    <w:name w:val="RA TITLE"/>
    <w:basedOn w:val="CDTITLE"/>
    <w:qFormat/>
    <w:rsid w:val="00D53019"/>
    <w:rPr>
      <w:color w:val="003F82"/>
    </w:rPr>
  </w:style>
  <w:style w:type="paragraph" w:customStyle="1" w:styleId="ESTTITLE">
    <w:name w:val="ES TTITLE"/>
    <w:basedOn w:val="CDTITLE"/>
    <w:qFormat/>
    <w:rsid w:val="00B7568D"/>
    <w:rPr>
      <w:color w:val="007EA6"/>
    </w:rPr>
  </w:style>
  <w:style w:type="paragraph" w:customStyle="1" w:styleId="MTSTITLE">
    <w:name w:val="MTS TITLE"/>
    <w:basedOn w:val="CDTITLE"/>
    <w:qFormat/>
    <w:rsid w:val="007E7D2E"/>
    <w:rPr>
      <w:color w:val="BA1C20"/>
    </w:rPr>
  </w:style>
  <w:style w:type="character" w:styleId="Strong">
    <w:name w:val="Strong"/>
    <w:uiPriority w:val="22"/>
    <w:qFormat/>
    <w:rsid w:val="00981601"/>
    <w:rPr>
      <w:b/>
      <w:bCs/>
    </w:rPr>
  </w:style>
  <w:style w:type="character" w:styleId="BookTitle">
    <w:name w:val="Book Title"/>
    <w:uiPriority w:val="69"/>
    <w:qFormat/>
    <w:rsid w:val="00981601"/>
    <w:rPr>
      <w:b/>
      <w:bCs/>
      <w:smallCaps/>
      <w:spacing w:val="5"/>
    </w:rPr>
  </w:style>
  <w:style w:type="paragraph" w:styleId="Quote">
    <w:name w:val="Quote"/>
    <w:basedOn w:val="Normal"/>
    <w:next w:val="Normal"/>
    <w:link w:val="QuoteChar"/>
    <w:uiPriority w:val="73"/>
    <w:qFormat/>
    <w:rsid w:val="00E94146"/>
    <w:rPr>
      <w:i/>
      <w:iCs/>
      <w:color w:val="000000"/>
    </w:rPr>
  </w:style>
  <w:style w:type="character" w:customStyle="1" w:styleId="QuoteChar">
    <w:name w:val="Quote Char"/>
    <w:link w:val="Quote"/>
    <w:uiPriority w:val="73"/>
    <w:rsid w:val="00E94146"/>
    <w:rPr>
      <w:rFonts w:ascii="Arial" w:hAnsi="Arial"/>
      <w:i/>
      <w:iCs/>
      <w:color w:val="000000"/>
      <w:sz w:val="22"/>
      <w:szCs w:val="22"/>
    </w:rPr>
  </w:style>
  <w:style w:type="paragraph" w:styleId="ListParagraph">
    <w:name w:val="List Paragraph"/>
    <w:basedOn w:val="Normal"/>
    <w:uiPriority w:val="72"/>
    <w:qFormat/>
    <w:rsid w:val="00E94146"/>
    <w:pPr>
      <w:ind w:left="720"/>
      <w:contextualSpacing/>
    </w:pPr>
  </w:style>
  <w:style w:type="paragraph" w:styleId="Index1">
    <w:name w:val="index 1"/>
    <w:basedOn w:val="Normal"/>
    <w:next w:val="Normal"/>
    <w:autoRedefine/>
    <w:uiPriority w:val="99"/>
    <w:unhideWhenUsed/>
    <w:rsid w:val="00AE71A9"/>
    <w:pPr>
      <w:ind w:left="220" w:hanging="220"/>
    </w:pPr>
  </w:style>
  <w:style w:type="paragraph" w:styleId="Index2">
    <w:name w:val="index 2"/>
    <w:basedOn w:val="Normal"/>
    <w:next w:val="Normal"/>
    <w:autoRedefine/>
    <w:uiPriority w:val="99"/>
    <w:unhideWhenUsed/>
    <w:rsid w:val="00AE71A9"/>
    <w:pPr>
      <w:ind w:left="440" w:hanging="220"/>
    </w:pPr>
  </w:style>
  <w:style w:type="paragraph" w:styleId="Index3">
    <w:name w:val="index 3"/>
    <w:basedOn w:val="Normal"/>
    <w:next w:val="Normal"/>
    <w:autoRedefine/>
    <w:uiPriority w:val="99"/>
    <w:unhideWhenUsed/>
    <w:rsid w:val="00AE71A9"/>
    <w:pPr>
      <w:ind w:left="660" w:hanging="220"/>
    </w:pPr>
  </w:style>
  <w:style w:type="paragraph" w:styleId="Index4">
    <w:name w:val="index 4"/>
    <w:basedOn w:val="Normal"/>
    <w:next w:val="Normal"/>
    <w:autoRedefine/>
    <w:uiPriority w:val="99"/>
    <w:unhideWhenUsed/>
    <w:rsid w:val="00AE71A9"/>
    <w:pPr>
      <w:ind w:left="880" w:hanging="220"/>
    </w:pPr>
  </w:style>
  <w:style w:type="paragraph" w:styleId="Index5">
    <w:name w:val="index 5"/>
    <w:basedOn w:val="Normal"/>
    <w:next w:val="Normal"/>
    <w:autoRedefine/>
    <w:uiPriority w:val="99"/>
    <w:unhideWhenUsed/>
    <w:rsid w:val="00AE71A9"/>
    <w:pPr>
      <w:ind w:left="1100" w:hanging="220"/>
    </w:pPr>
  </w:style>
  <w:style w:type="paragraph" w:styleId="Index6">
    <w:name w:val="index 6"/>
    <w:basedOn w:val="Normal"/>
    <w:next w:val="Normal"/>
    <w:autoRedefine/>
    <w:uiPriority w:val="99"/>
    <w:unhideWhenUsed/>
    <w:rsid w:val="00AE71A9"/>
    <w:pPr>
      <w:ind w:left="1320" w:hanging="220"/>
    </w:pPr>
  </w:style>
  <w:style w:type="paragraph" w:styleId="Index7">
    <w:name w:val="index 7"/>
    <w:basedOn w:val="Normal"/>
    <w:next w:val="Normal"/>
    <w:autoRedefine/>
    <w:uiPriority w:val="99"/>
    <w:unhideWhenUsed/>
    <w:rsid w:val="00AE71A9"/>
    <w:pPr>
      <w:ind w:left="1540" w:hanging="220"/>
    </w:pPr>
  </w:style>
  <w:style w:type="paragraph" w:styleId="Index8">
    <w:name w:val="index 8"/>
    <w:basedOn w:val="Normal"/>
    <w:next w:val="Normal"/>
    <w:autoRedefine/>
    <w:uiPriority w:val="99"/>
    <w:unhideWhenUsed/>
    <w:rsid w:val="00AE71A9"/>
    <w:pPr>
      <w:ind w:left="1760" w:hanging="220"/>
    </w:pPr>
  </w:style>
  <w:style w:type="paragraph" w:styleId="Index9">
    <w:name w:val="index 9"/>
    <w:basedOn w:val="Normal"/>
    <w:next w:val="Normal"/>
    <w:autoRedefine/>
    <w:uiPriority w:val="99"/>
    <w:unhideWhenUsed/>
    <w:rsid w:val="00AE71A9"/>
    <w:pPr>
      <w:ind w:left="1980" w:hanging="220"/>
    </w:pPr>
  </w:style>
  <w:style w:type="paragraph" w:styleId="IndexHeading">
    <w:name w:val="index heading"/>
    <w:basedOn w:val="Normal"/>
    <w:next w:val="Index1"/>
    <w:uiPriority w:val="99"/>
    <w:unhideWhenUsed/>
    <w:rsid w:val="00AE71A9"/>
  </w:style>
  <w:style w:type="character" w:customStyle="1" w:styleId="title2ndline">
    <w:name w:val="title 2nd line"/>
    <w:basedOn w:val="Strong"/>
    <w:uiPriority w:val="1"/>
    <w:qFormat/>
    <w:rsid w:val="0060703C"/>
    <w:rPr>
      <w:rFonts w:ascii="Arial" w:hAnsi="Arial"/>
      <w:b/>
      <w:bCs/>
      <w:i/>
      <w:sz w:val="24"/>
    </w:rPr>
  </w:style>
  <w:style w:type="paragraph" w:styleId="NoSpacing">
    <w:name w:val="No Spacing"/>
    <w:uiPriority w:val="1"/>
    <w:qFormat/>
    <w:rsid w:val="003A08FC"/>
    <w:rPr>
      <w:rFonts w:ascii="Arial" w:hAnsi="Arial"/>
      <w:color w:val="505150"/>
      <w:sz w:val="22"/>
      <w:szCs w:val="22"/>
    </w:rPr>
  </w:style>
  <w:style w:type="table" w:styleId="TableGrid">
    <w:name w:val="Table Grid"/>
    <w:basedOn w:val="TableNormal"/>
    <w:uiPriority w:val="59"/>
    <w:rsid w:val="005C7A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023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706427">
      <w:bodyDiv w:val="1"/>
      <w:marLeft w:val="0"/>
      <w:marRight w:val="0"/>
      <w:marTop w:val="0"/>
      <w:marBottom w:val="0"/>
      <w:divBdr>
        <w:top w:val="none" w:sz="0" w:space="0" w:color="auto"/>
        <w:left w:val="none" w:sz="0" w:space="0" w:color="auto"/>
        <w:bottom w:val="none" w:sz="0" w:space="0" w:color="auto"/>
        <w:right w:val="none" w:sz="0" w:space="0" w:color="auto"/>
      </w:divBdr>
    </w:div>
    <w:div w:id="47070712">
      <w:bodyDiv w:val="1"/>
      <w:marLeft w:val="0"/>
      <w:marRight w:val="0"/>
      <w:marTop w:val="0"/>
      <w:marBottom w:val="0"/>
      <w:divBdr>
        <w:top w:val="none" w:sz="0" w:space="0" w:color="auto"/>
        <w:left w:val="none" w:sz="0" w:space="0" w:color="auto"/>
        <w:bottom w:val="none" w:sz="0" w:space="0" w:color="auto"/>
        <w:right w:val="none" w:sz="0" w:space="0" w:color="auto"/>
      </w:divBdr>
    </w:div>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497422948">
      <w:bodyDiv w:val="1"/>
      <w:marLeft w:val="0"/>
      <w:marRight w:val="0"/>
      <w:marTop w:val="0"/>
      <w:marBottom w:val="0"/>
      <w:divBdr>
        <w:top w:val="none" w:sz="0" w:space="0" w:color="auto"/>
        <w:left w:val="none" w:sz="0" w:space="0" w:color="auto"/>
        <w:bottom w:val="none" w:sz="0" w:space="0" w:color="auto"/>
        <w:right w:val="none" w:sz="0" w:space="0" w:color="auto"/>
      </w:divBdr>
    </w:div>
    <w:div w:id="781538305">
      <w:bodyDiv w:val="1"/>
      <w:marLeft w:val="0"/>
      <w:marRight w:val="0"/>
      <w:marTop w:val="0"/>
      <w:marBottom w:val="0"/>
      <w:divBdr>
        <w:top w:val="none" w:sz="0" w:space="0" w:color="auto"/>
        <w:left w:val="none" w:sz="0" w:space="0" w:color="auto"/>
        <w:bottom w:val="none" w:sz="0" w:space="0" w:color="auto"/>
        <w:right w:val="none" w:sz="0" w:space="0" w:color="auto"/>
      </w:divBdr>
    </w:div>
    <w:div w:id="977228499">
      <w:bodyDiv w:val="1"/>
      <w:marLeft w:val="0"/>
      <w:marRight w:val="0"/>
      <w:marTop w:val="0"/>
      <w:marBottom w:val="0"/>
      <w:divBdr>
        <w:top w:val="none" w:sz="0" w:space="0" w:color="auto"/>
        <w:left w:val="none" w:sz="0" w:space="0" w:color="auto"/>
        <w:bottom w:val="none" w:sz="0" w:space="0" w:color="auto"/>
        <w:right w:val="none" w:sz="0" w:space="0" w:color="auto"/>
      </w:divBdr>
    </w:div>
    <w:div w:id="1051072108">
      <w:bodyDiv w:val="1"/>
      <w:marLeft w:val="0"/>
      <w:marRight w:val="0"/>
      <w:marTop w:val="0"/>
      <w:marBottom w:val="0"/>
      <w:divBdr>
        <w:top w:val="none" w:sz="0" w:space="0" w:color="auto"/>
        <w:left w:val="none" w:sz="0" w:space="0" w:color="auto"/>
        <w:bottom w:val="none" w:sz="0" w:space="0" w:color="auto"/>
        <w:right w:val="none" w:sz="0" w:space="0" w:color="auto"/>
      </w:divBdr>
    </w:div>
    <w:div w:id="1560051314">
      <w:bodyDiv w:val="1"/>
      <w:marLeft w:val="0"/>
      <w:marRight w:val="0"/>
      <w:marTop w:val="0"/>
      <w:marBottom w:val="0"/>
      <w:divBdr>
        <w:top w:val="none" w:sz="0" w:space="0" w:color="auto"/>
        <w:left w:val="none" w:sz="0" w:space="0" w:color="auto"/>
        <w:bottom w:val="none" w:sz="0" w:space="0" w:color="auto"/>
        <w:right w:val="none" w:sz="0" w:space="0" w:color="auto"/>
      </w:divBdr>
    </w:div>
    <w:div w:id="1687905419">
      <w:bodyDiv w:val="1"/>
      <w:marLeft w:val="0"/>
      <w:marRight w:val="0"/>
      <w:marTop w:val="0"/>
      <w:marBottom w:val="0"/>
      <w:divBdr>
        <w:top w:val="none" w:sz="0" w:space="0" w:color="auto"/>
        <w:left w:val="none" w:sz="0" w:space="0" w:color="auto"/>
        <w:bottom w:val="none" w:sz="0" w:space="0" w:color="auto"/>
        <w:right w:val="none" w:sz="0" w:space="0" w:color="auto"/>
      </w:divBdr>
    </w:div>
    <w:div w:id="1801875749">
      <w:bodyDiv w:val="1"/>
      <w:marLeft w:val="0"/>
      <w:marRight w:val="0"/>
      <w:marTop w:val="0"/>
      <w:marBottom w:val="0"/>
      <w:divBdr>
        <w:top w:val="none" w:sz="0" w:space="0" w:color="auto"/>
        <w:left w:val="none" w:sz="0" w:space="0" w:color="auto"/>
        <w:bottom w:val="none" w:sz="0" w:space="0" w:color="auto"/>
        <w:right w:val="none" w:sz="0" w:space="0" w:color="auto"/>
      </w:divBdr>
    </w:div>
    <w:div w:id="1849446536">
      <w:bodyDiv w:val="1"/>
      <w:marLeft w:val="0"/>
      <w:marRight w:val="0"/>
      <w:marTop w:val="0"/>
      <w:marBottom w:val="0"/>
      <w:divBdr>
        <w:top w:val="none" w:sz="0" w:space="0" w:color="auto"/>
        <w:left w:val="none" w:sz="0" w:space="0" w:color="auto"/>
        <w:bottom w:val="none" w:sz="0" w:space="0" w:color="auto"/>
        <w:right w:val="none" w:sz="0" w:space="0" w:color="auto"/>
      </w:divBdr>
    </w:div>
    <w:div w:id="1855461377">
      <w:bodyDiv w:val="1"/>
      <w:marLeft w:val="0"/>
      <w:marRight w:val="0"/>
      <w:marTop w:val="0"/>
      <w:marBottom w:val="0"/>
      <w:divBdr>
        <w:top w:val="none" w:sz="0" w:space="0" w:color="auto"/>
        <w:left w:val="none" w:sz="0" w:space="0" w:color="auto"/>
        <w:bottom w:val="none" w:sz="0" w:space="0" w:color="auto"/>
        <w:right w:val="none" w:sz="0" w:space="0" w:color="auto"/>
      </w:divBdr>
    </w:div>
    <w:div w:id="1869952011">
      <w:bodyDiv w:val="1"/>
      <w:marLeft w:val="0"/>
      <w:marRight w:val="0"/>
      <w:marTop w:val="0"/>
      <w:marBottom w:val="0"/>
      <w:divBdr>
        <w:top w:val="none" w:sz="0" w:space="0" w:color="auto"/>
        <w:left w:val="none" w:sz="0" w:space="0" w:color="auto"/>
        <w:bottom w:val="none" w:sz="0" w:space="0" w:color="auto"/>
        <w:right w:val="none" w:sz="0" w:space="0" w:color="auto"/>
      </w:divBdr>
    </w:div>
    <w:div w:id="18839018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public.info@metc.state.mn.us" TargetMode="External"/><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Z:\Applic\Office03\TEMPLATE\Council\Repor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1174C3F4-725C-4128-B987-2892F5838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Z:\Applic\Office03\TEMPLATE\Council\Report Template.dotx</Template>
  <TotalTime>0</TotalTime>
  <Pages>5</Pages>
  <Words>625</Words>
  <Characters>3564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METROPOLITAN COUNCIL</Company>
  <LinksUpToDate>false</LinksUpToDate>
  <CharactersWithSpaces>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Ryba-Tures, Krysten</dc:creator>
  <cp:lastModifiedBy>Esch, Ellen</cp:lastModifiedBy>
  <cp:revision>2</cp:revision>
  <cp:lastPrinted>2021-08-18T20:48:00Z</cp:lastPrinted>
  <dcterms:created xsi:type="dcterms:W3CDTF">2021-08-18T20:48:00Z</dcterms:created>
  <dcterms:modified xsi:type="dcterms:W3CDTF">2021-08-18T20:48:00Z</dcterms:modified>
</cp:coreProperties>
</file>