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B54412" w14:textId="48293821" w:rsidR="0088128E" w:rsidRDefault="00D75D7C" w:rsidP="0088128E">
      <w:pPr>
        <w:pStyle w:val="CDTITLE"/>
      </w:pPr>
      <w:r>
        <w:t>Growing</w:t>
      </w:r>
      <w:r w:rsidR="003A56E9">
        <w:t xml:space="preserve"> shade</w:t>
      </w:r>
      <w:r w:rsidR="0088128E" w:rsidRPr="0088128E">
        <w:t xml:space="preserve"> </w:t>
      </w:r>
      <w:r w:rsidR="0088128E">
        <w:br/>
      </w:r>
      <w:r w:rsidR="006E650D">
        <w:t>Interactive</w:t>
      </w:r>
      <w:r w:rsidR="0088128E" w:rsidRPr="0088128E">
        <w:t xml:space="preserve"> Tool</w:t>
      </w:r>
    </w:p>
    <w:p w14:paraId="725FC3C5" w14:textId="775398D8" w:rsidR="00CC3E88" w:rsidRPr="0060703C" w:rsidRDefault="0088128E" w:rsidP="00CC3E88">
      <w:pPr>
        <w:jc w:val="right"/>
        <w:rPr>
          <w:rStyle w:val="title2ndline"/>
        </w:rPr>
      </w:pPr>
      <w:r>
        <w:rPr>
          <w:rStyle w:val="title2ndline"/>
        </w:rPr>
        <w:t>User Guide</w:t>
      </w:r>
    </w:p>
    <w:p w14:paraId="5EE65A4B" w14:textId="6AB4E5D2" w:rsidR="00CC3E88" w:rsidRDefault="00CC3E88" w:rsidP="00CC3E88">
      <w:pPr>
        <w:ind w:left="1800"/>
        <w:rPr>
          <w:color w:val="003F82"/>
          <w:sz w:val="44"/>
          <w:szCs w:val="44"/>
        </w:rPr>
      </w:pPr>
      <w:r>
        <w:rPr>
          <w:noProof/>
        </w:rPr>
        <w:drawing>
          <wp:anchor distT="0" distB="0" distL="114300" distR="114300" simplePos="0" relativeHeight="251646976" behindDoc="0" locked="0" layoutInCell="1" allowOverlap="1" wp14:anchorId="703C04D6" wp14:editId="21E18C8B">
            <wp:simplePos x="0" y="0"/>
            <wp:positionH relativeFrom="page">
              <wp:posOffset>-1129030</wp:posOffset>
            </wp:positionH>
            <wp:positionV relativeFrom="page">
              <wp:posOffset>3521075</wp:posOffset>
            </wp:positionV>
            <wp:extent cx="8258810" cy="398145"/>
            <wp:effectExtent l="0" t="0" r="0" b="8255"/>
            <wp:wrapThrough wrapText="bothSides">
              <wp:wrapPolygon edited="0">
                <wp:start x="0" y="0"/>
                <wp:lineTo x="0" y="20670"/>
                <wp:lineTo x="996" y="20670"/>
                <wp:lineTo x="21524" y="4134"/>
                <wp:lineTo x="21524" y="0"/>
                <wp:lineTo x="0" y="0"/>
              </wp:wrapPolygon>
            </wp:wrapThrough>
            <wp:docPr id="21" name="Picture 15" descr="White Bar Art" title="White Ba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a:extLst>
                        <a:ext uri="{28A0092B-C50C-407E-A947-70E740481C1C}">
                          <a14:useLocalDpi xmlns:a14="http://schemas.microsoft.com/office/drawing/2010/main" val="0"/>
                        </a:ext>
                      </a:extLst>
                    </a:blip>
                    <a:srcRect t="79324"/>
                    <a:stretch/>
                  </pic:blipFill>
                  <pic:spPr bwMode="auto">
                    <a:xfrm>
                      <a:off x="0" y="0"/>
                      <a:ext cx="8258810" cy="3981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w:drawing>
          <wp:anchor distT="0" distB="254" distL="114300" distR="114300" simplePos="0" relativeHeight="251644928" behindDoc="0" locked="0" layoutInCell="1" allowOverlap="0" wp14:anchorId="1212EA27" wp14:editId="64D97CFF">
            <wp:simplePos x="0" y="0"/>
            <wp:positionH relativeFrom="page">
              <wp:posOffset>-341630</wp:posOffset>
            </wp:positionH>
            <wp:positionV relativeFrom="page">
              <wp:posOffset>7296997</wp:posOffset>
            </wp:positionV>
            <wp:extent cx="7772400" cy="1699895"/>
            <wp:effectExtent l="0" t="0" r="0" b="1905"/>
            <wp:wrapNone/>
            <wp:docPr id="23" name="Picture 14" descr="Logo Art" title="Logo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title="Logo 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169989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3F82"/>
          <w:sz w:val="44"/>
          <w:szCs w:val="44"/>
        </w:rPr>
        <w:br w:type="page"/>
      </w:r>
    </w:p>
    <w:p w14:paraId="4622E7A8" w14:textId="77777777" w:rsidR="0098231D" w:rsidRPr="00B32133" w:rsidRDefault="00F714E1" w:rsidP="00F714E1">
      <w:pPr>
        <w:spacing w:before="1320" w:after="2520"/>
        <w:jc w:val="center"/>
        <w:rPr>
          <w:color w:val="003F82"/>
          <w:sz w:val="44"/>
          <w:szCs w:val="44"/>
        </w:rPr>
      </w:pPr>
      <w:r>
        <w:rPr>
          <w:color w:val="003F82"/>
          <w:sz w:val="44"/>
          <w:szCs w:val="44"/>
        </w:rPr>
        <w:lastRenderedPageBreak/>
        <w:br/>
      </w:r>
      <w:r>
        <w:rPr>
          <w:color w:val="003F82"/>
          <w:sz w:val="44"/>
          <w:szCs w:val="44"/>
        </w:rPr>
        <w:br/>
      </w:r>
      <w:r w:rsidR="002972C0" w:rsidRPr="002F4519">
        <w:rPr>
          <w:color w:val="003F82"/>
          <w:sz w:val="44"/>
          <w:szCs w:val="44"/>
        </w:rPr>
        <w:t>The Council’s mission is to foster</w:t>
      </w:r>
      <w:r w:rsidR="002972C0" w:rsidRPr="002F4519">
        <w:rPr>
          <w:color w:val="003F82"/>
          <w:sz w:val="44"/>
          <w:szCs w:val="44"/>
        </w:rPr>
        <w:br/>
        <w:t xml:space="preserve">efficient and economic growth for </w:t>
      </w:r>
      <w:r w:rsidR="002972C0" w:rsidRPr="002F4519">
        <w:rPr>
          <w:color w:val="003F82"/>
          <w:sz w:val="44"/>
          <w:szCs w:val="44"/>
        </w:rPr>
        <w:br/>
        <w:t>a</w:t>
      </w:r>
      <w:r w:rsidR="00B32133">
        <w:rPr>
          <w:color w:val="003F82"/>
          <w:sz w:val="44"/>
          <w:szCs w:val="44"/>
        </w:rPr>
        <w:t xml:space="preserve"> prosperous metropolitan region</w:t>
      </w:r>
    </w:p>
    <w:p w14:paraId="441DEDE6" w14:textId="77777777" w:rsidR="0098231D" w:rsidRDefault="008F256F" w:rsidP="00DC3578">
      <w:pPr>
        <w:pStyle w:val="Heading3"/>
      </w:pPr>
      <w:r>
        <w:rPr>
          <w:noProof/>
        </w:rPr>
        <mc:AlternateContent>
          <mc:Choice Requires="wps">
            <w:drawing>
              <wp:anchor distT="0" distB="0" distL="114300" distR="114300" simplePos="0" relativeHeight="251665408" behindDoc="0" locked="0" layoutInCell="1" allowOverlap="1" wp14:anchorId="722AC190" wp14:editId="069D2DF0">
                <wp:simplePos x="0" y="0"/>
                <wp:positionH relativeFrom="column">
                  <wp:posOffset>0</wp:posOffset>
                </wp:positionH>
                <wp:positionV relativeFrom="paragraph">
                  <wp:posOffset>148590</wp:posOffset>
                </wp:positionV>
                <wp:extent cx="6400800" cy="25400"/>
                <wp:effectExtent l="0" t="0" r="25400" b="25400"/>
                <wp:wrapNone/>
                <wp:docPr id="16" name="Straight Connector 8"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25400"/>
                        </a:xfrm>
                        <a:prstGeom prst="line">
                          <a:avLst/>
                        </a:prstGeom>
                        <a:noFill/>
                        <a:ln w="6350" cap="flat" cmpd="sng" algn="ctr">
                          <a:solidFill>
                            <a:srgbClr val="50515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416E640" id="Straight Connector 8" o:spid="_x0000_s1026" alt="Title: Horizontal Line"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1.7pt" to="7in,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" strokecolor="#505150" strokeweight=".5pt">
                <o:lock v:ext="edit" shapetype="f"/>
              </v:line>
            </w:pict>
          </mc:Fallback>
        </mc:AlternateContent>
      </w:r>
    </w:p>
    <w:p w14:paraId="4B3C708A" w14:textId="77777777" w:rsidR="005C7A91" w:rsidRPr="00A92A74" w:rsidRDefault="005C7A91" w:rsidP="005C7A91">
      <w:pPr>
        <w:pStyle w:val="DocumentTitle"/>
        <w:spacing w:before="240" w:after="120"/>
        <w:jc w:val="left"/>
        <w:rPr>
          <w:rStyle w:val="StrongBlue"/>
          <w:b/>
          <w:sz w:val="24"/>
          <w:szCs w:val="24"/>
        </w:rPr>
      </w:pPr>
      <w:r>
        <w:rPr>
          <w:rStyle w:val="StrongBlue"/>
          <w:b/>
          <w:sz w:val="24"/>
          <w:szCs w:val="24"/>
        </w:rPr>
        <w:t>Metropolitan Council Members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Caption w:val="Council Members"/>
        <w:tblDescription w:val="Susan Haigh  Chair Katie Rodriguez  District 1 Lona Schreiber  District 2 Jennifer Munt  District 3 Gary Van Eyll  District 4 Steve Elkins  District 5 James Brimeyer  District 6 Gary L. Cunningham District 7 Adam Duininck  District 8&#10;Edward Reynoso  District 9 Marie McCarthy  District 10 Sandy Rummel  District 11 Harry Melander  District 12 Richard Kramer  District 13 Jon Commers  District 14 Steven T. Chávez District 15 Wendy Wulff  District 16"/>
      </w:tblPr>
      <w:tblGrid>
        <w:gridCol w:w="5035"/>
        <w:gridCol w:w="5035"/>
      </w:tblGrid>
      <w:tr w:rsidR="005C7A91" w:rsidRPr="005C7A91" w14:paraId="7D2AE832" w14:textId="77777777" w:rsidTr="00F82DF9">
        <w:trPr>
          <w:trHeight w:val="2313"/>
        </w:trPr>
        <w:tc>
          <w:tcPr>
            <w:tcW w:w="51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68B62BC2" w14:textId="0EDA4804" w:rsidR="005C7A91" w:rsidRPr="005C7A91" w:rsidRDefault="00F9690C" w:rsidP="001556E0">
            <w:pPr>
              <w:rPr>
                <w:color w:val="003F82"/>
              </w:rPr>
            </w:pPr>
            <w:r>
              <w:rPr>
                <w:color w:val="003F82"/>
              </w:rPr>
              <w:t xml:space="preserve">Charlie </w:t>
            </w:r>
            <w:proofErr w:type="spellStart"/>
            <w:r>
              <w:rPr>
                <w:color w:val="003F82"/>
              </w:rPr>
              <w:t>Zelle</w:t>
            </w:r>
            <w:proofErr w:type="spellEnd"/>
            <w:r w:rsidR="005C7A91" w:rsidRPr="005C7A91">
              <w:rPr>
                <w:color w:val="003F82"/>
              </w:rPr>
              <w:tab/>
            </w:r>
            <w:r w:rsidR="001E5871" w:rsidRPr="005C7A91">
              <w:rPr>
                <w:color w:val="003F82"/>
              </w:rPr>
              <w:tab/>
            </w:r>
            <w:r w:rsidR="001E5871" w:rsidRPr="005C7A91">
              <w:rPr>
                <w:color w:val="003F82"/>
              </w:rPr>
              <w:tab/>
            </w:r>
            <w:r w:rsidR="005C7A91" w:rsidRPr="005C7A91">
              <w:rPr>
                <w:color w:val="003F82"/>
              </w:rPr>
              <w:t>Chair</w:t>
            </w:r>
            <w:r w:rsidR="005C7A91" w:rsidRPr="005C7A91">
              <w:rPr>
                <w:color w:val="003F82"/>
              </w:rPr>
              <w:br/>
            </w:r>
            <w:r w:rsidR="001E5871" w:rsidRPr="001E5871">
              <w:rPr>
                <w:color w:val="003F82"/>
              </w:rPr>
              <w:t>Judy Johnson</w:t>
            </w:r>
            <w:r w:rsidR="005C7A91" w:rsidRPr="005C7A91">
              <w:rPr>
                <w:color w:val="003F82"/>
              </w:rPr>
              <w:tab/>
            </w:r>
            <w:r w:rsidR="005C7A91" w:rsidRPr="005C7A91">
              <w:rPr>
                <w:color w:val="003F82"/>
              </w:rPr>
              <w:tab/>
            </w:r>
            <w:r w:rsidR="001E5871" w:rsidRPr="005C7A91">
              <w:rPr>
                <w:color w:val="003F82"/>
              </w:rPr>
              <w:tab/>
            </w:r>
            <w:r w:rsidR="005C7A91" w:rsidRPr="005C7A91">
              <w:rPr>
                <w:color w:val="003F82"/>
              </w:rPr>
              <w:t>District 1</w:t>
            </w:r>
            <w:r w:rsidR="005C7A91" w:rsidRPr="005C7A91">
              <w:rPr>
                <w:color w:val="003F82"/>
              </w:rPr>
              <w:br/>
            </w:r>
            <w:r w:rsidR="001E5871" w:rsidRPr="001E5871">
              <w:rPr>
                <w:color w:val="003F82"/>
              </w:rPr>
              <w:t xml:space="preserve">Reva </w:t>
            </w:r>
            <w:proofErr w:type="spellStart"/>
            <w:r w:rsidR="001E5871" w:rsidRPr="001E5871">
              <w:rPr>
                <w:color w:val="003F82"/>
              </w:rPr>
              <w:t>Chamblis</w:t>
            </w:r>
            <w:proofErr w:type="spellEnd"/>
            <w:r w:rsidR="005C7A91" w:rsidRPr="005C7A91">
              <w:rPr>
                <w:color w:val="003F82"/>
              </w:rPr>
              <w:tab/>
            </w:r>
            <w:r w:rsidR="005C7A91" w:rsidRPr="005C7A91">
              <w:rPr>
                <w:color w:val="003F82"/>
              </w:rPr>
              <w:tab/>
              <w:t>District 2</w:t>
            </w:r>
            <w:r w:rsidR="005C7A91" w:rsidRPr="005C7A91">
              <w:rPr>
                <w:color w:val="003F82"/>
              </w:rPr>
              <w:br/>
            </w:r>
            <w:r w:rsidR="001E5871" w:rsidRPr="001E5871">
              <w:rPr>
                <w:color w:val="003F82"/>
              </w:rPr>
              <w:t>Christopher Ferguson</w:t>
            </w:r>
            <w:r w:rsidR="005C7A91" w:rsidRPr="005C7A91">
              <w:rPr>
                <w:color w:val="003F82"/>
              </w:rPr>
              <w:tab/>
            </w:r>
            <w:r w:rsidR="00F82DF9" w:rsidRPr="005C7A91">
              <w:rPr>
                <w:color w:val="003F82"/>
              </w:rPr>
              <w:tab/>
            </w:r>
            <w:r w:rsidR="005C7A91" w:rsidRPr="005C7A91">
              <w:rPr>
                <w:color w:val="003F82"/>
              </w:rPr>
              <w:t>District 3</w:t>
            </w:r>
            <w:r w:rsidR="005C7A91" w:rsidRPr="005C7A91">
              <w:rPr>
                <w:color w:val="003F82"/>
              </w:rPr>
              <w:br/>
            </w:r>
            <w:r w:rsidR="001556E0">
              <w:rPr>
                <w:color w:val="003F82"/>
              </w:rPr>
              <w:t>Deb Barber</w:t>
            </w:r>
            <w:r w:rsidR="005C7A91" w:rsidRPr="005C7A91">
              <w:rPr>
                <w:color w:val="003F82"/>
              </w:rPr>
              <w:tab/>
            </w:r>
            <w:r w:rsidR="005C7A91" w:rsidRPr="005C7A91">
              <w:rPr>
                <w:color w:val="003F82"/>
              </w:rPr>
              <w:tab/>
            </w:r>
            <w:r w:rsidR="00F82DF9" w:rsidRPr="005C7A91">
              <w:rPr>
                <w:color w:val="003F82"/>
              </w:rPr>
              <w:tab/>
            </w:r>
            <w:r w:rsidR="005C7A91" w:rsidRPr="005C7A91">
              <w:rPr>
                <w:color w:val="003F82"/>
              </w:rPr>
              <w:t>District 4</w:t>
            </w:r>
            <w:r w:rsidR="005C7A91" w:rsidRPr="005C7A91">
              <w:rPr>
                <w:color w:val="003F82"/>
              </w:rPr>
              <w:br/>
            </w:r>
            <w:r w:rsidR="001E5871" w:rsidRPr="001E5871">
              <w:rPr>
                <w:color w:val="003F82"/>
              </w:rPr>
              <w:t>Molly Cummings</w:t>
            </w:r>
            <w:r w:rsidR="005C7A91" w:rsidRPr="005C7A91">
              <w:rPr>
                <w:color w:val="003F82"/>
              </w:rPr>
              <w:tab/>
            </w:r>
            <w:r w:rsidR="005C7A91" w:rsidRPr="005C7A91">
              <w:rPr>
                <w:color w:val="003F82"/>
              </w:rPr>
              <w:tab/>
              <w:t>District 5</w:t>
            </w:r>
            <w:r w:rsidR="005C7A91" w:rsidRPr="005C7A91">
              <w:rPr>
                <w:color w:val="003F82"/>
              </w:rPr>
              <w:br/>
            </w:r>
            <w:proofErr w:type="spellStart"/>
            <w:r w:rsidR="001E5871" w:rsidRPr="001E5871">
              <w:rPr>
                <w:color w:val="003F82"/>
              </w:rPr>
              <w:t>Lynnea</w:t>
            </w:r>
            <w:proofErr w:type="spellEnd"/>
            <w:r w:rsidR="001E5871" w:rsidRPr="001E5871">
              <w:rPr>
                <w:color w:val="003F82"/>
              </w:rPr>
              <w:t xml:space="preserve"> Atlas-</w:t>
            </w:r>
            <w:proofErr w:type="spellStart"/>
            <w:r w:rsidR="001E5871" w:rsidRPr="001E5871">
              <w:rPr>
                <w:color w:val="003F82"/>
              </w:rPr>
              <w:t>Ingebretson</w:t>
            </w:r>
            <w:proofErr w:type="spellEnd"/>
            <w:r w:rsidR="001556E0" w:rsidRPr="005C7A91">
              <w:rPr>
                <w:color w:val="003F82"/>
              </w:rPr>
              <w:tab/>
            </w:r>
            <w:r w:rsidR="005C7A91" w:rsidRPr="005C7A91">
              <w:rPr>
                <w:color w:val="003F82"/>
              </w:rPr>
              <w:t>District 6</w:t>
            </w:r>
            <w:r w:rsidR="005C7A91" w:rsidRPr="005C7A91">
              <w:rPr>
                <w:color w:val="003F82"/>
              </w:rPr>
              <w:br/>
            </w:r>
            <w:r w:rsidR="001E5871" w:rsidRPr="001E5871">
              <w:rPr>
                <w:color w:val="003F82"/>
              </w:rPr>
              <w:t xml:space="preserve">Robert </w:t>
            </w:r>
            <w:proofErr w:type="spellStart"/>
            <w:r w:rsidR="001E5871" w:rsidRPr="001E5871">
              <w:rPr>
                <w:color w:val="003F82"/>
              </w:rPr>
              <w:t>Lilligren</w:t>
            </w:r>
            <w:proofErr w:type="spellEnd"/>
            <w:r w:rsidR="00F82DF9" w:rsidRPr="005C7A91">
              <w:rPr>
                <w:color w:val="003F82"/>
              </w:rPr>
              <w:tab/>
            </w:r>
            <w:r w:rsidR="001E5871" w:rsidRPr="005C7A91">
              <w:rPr>
                <w:color w:val="003F82"/>
              </w:rPr>
              <w:tab/>
            </w:r>
            <w:r w:rsidR="005C7A91" w:rsidRPr="005C7A91">
              <w:rPr>
                <w:color w:val="003F82"/>
              </w:rPr>
              <w:t>District 7</w:t>
            </w:r>
            <w:r w:rsidR="005C7A91" w:rsidRPr="005C7A91">
              <w:rPr>
                <w:color w:val="003F82"/>
              </w:rPr>
              <w:br/>
            </w:r>
            <w:r w:rsidR="001E5871" w:rsidRPr="001E5871">
              <w:rPr>
                <w:color w:val="003F82"/>
              </w:rPr>
              <w:t>Abdirahman Muse</w:t>
            </w:r>
            <w:r w:rsidR="001556E0">
              <w:rPr>
                <w:color w:val="003F82"/>
              </w:rPr>
              <w:tab/>
            </w:r>
            <w:r w:rsidR="001556E0">
              <w:rPr>
                <w:color w:val="003F82"/>
              </w:rPr>
              <w:tab/>
            </w:r>
            <w:r w:rsidR="005C7A91" w:rsidRPr="005C7A91">
              <w:rPr>
                <w:color w:val="003F82"/>
              </w:rPr>
              <w:t>District 8</w:t>
            </w:r>
          </w:p>
        </w:tc>
        <w:tc>
          <w:tcPr>
            <w:tcW w:w="51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2FB99236" w14:textId="77777777" w:rsidR="005C7A91" w:rsidRPr="005C7A91" w:rsidRDefault="001E5871" w:rsidP="005C7A91">
            <w:pPr>
              <w:rPr>
                <w:color w:val="003F82"/>
              </w:rPr>
            </w:pPr>
            <w:r w:rsidRPr="001E5871">
              <w:rPr>
                <w:color w:val="003F82"/>
              </w:rPr>
              <w:t xml:space="preserve">Raymond </w:t>
            </w:r>
            <w:proofErr w:type="spellStart"/>
            <w:r w:rsidRPr="001E5871">
              <w:rPr>
                <w:color w:val="003F82"/>
              </w:rPr>
              <w:t>Zeran</w:t>
            </w:r>
            <w:proofErr w:type="spellEnd"/>
            <w:r w:rsidR="00F82DF9" w:rsidRPr="005C7A91">
              <w:rPr>
                <w:color w:val="003F82"/>
              </w:rPr>
              <w:tab/>
            </w:r>
            <w:r w:rsidRPr="005C7A91">
              <w:rPr>
                <w:color w:val="003F82"/>
              </w:rPr>
              <w:tab/>
            </w:r>
            <w:r w:rsidR="005C7A91" w:rsidRPr="005C7A91">
              <w:rPr>
                <w:color w:val="003F82"/>
              </w:rPr>
              <w:t>District 9</w:t>
            </w:r>
            <w:r w:rsidR="005C7A91" w:rsidRPr="005C7A91">
              <w:rPr>
                <w:color w:val="003F82"/>
              </w:rPr>
              <w:br/>
            </w:r>
            <w:r w:rsidRPr="001E5871">
              <w:rPr>
                <w:color w:val="003F82"/>
              </w:rPr>
              <w:t>Peter Lindstrom</w:t>
            </w:r>
            <w:r w:rsidR="005C7A91" w:rsidRPr="005C7A91">
              <w:rPr>
                <w:color w:val="003F82"/>
              </w:rPr>
              <w:tab/>
            </w:r>
            <w:r w:rsidR="005C7A91" w:rsidRPr="005C7A91">
              <w:rPr>
                <w:color w:val="003F82"/>
              </w:rPr>
              <w:tab/>
              <w:t>District 10</w:t>
            </w:r>
            <w:r w:rsidR="005C7A91" w:rsidRPr="005C7A91">
              <w:rPr>
                <w:color w:val="003F82"/>
              </w:rPr>
              <w:br/>
            </w:r>
            <w:r w:rsidRPr="001E5871">
              <w:rPr>
                <w:color w:val="003F82"/>
              </w:rPr>
              <w:t>Susan Vento</w:t>
            </w:r>
            <w:r w:rsidR="005C7A91" w:rsidRPr="005C7A91">
              <w:rPr>
                <w:color w:val="003F82"/>
              </w:rPr>
              <w:tab/>
            </w:r>
            <w:r w:rsidR="005C7A91" w:rsidRPr="005C7A91">
              <w:rPr>
                <w:color w:val="003F82"/>
              </w:rPr>
              <w:tab/>
            </w:r>
            <w:r w:rsidRPr="005C7A91">
              <w:rPr>
                <w:color w:val="003F82"/>
              </w:rPr>
              <w:tab/>
            </w:r>
            <w:r w:rsidR="005C7A91" w:rsidRPr="005C7A91">
              <w:rPr>
                <w:color w:val="003F82"/>
              </w:rPr>
              <w:t>District 11</w:t>
            </w:r>
            <w:r w:rsidR="005C7A91" w:rsidRPr="005C7A91">
              <w:rPr>
                <w:color w:val="003F82"/>
              </w:rPr>
              <w:br/>
            </w:r>
            <w:r w:rsidRPr="001E5871">
              <w:rPr>
                <w:color w:val="003F82"/>
              </w:rPr>
              <w:t>Francisco J. Gonzalez</w:t>
            </w:r>
            <w:r w:rsidR="005C7A91" w:rsidRPr="005C7A91">
              <w:rPr>
                <w:color w:val="003F82"/>
              </w:rPr>
              <w:tab/>
              <w:t>District 12</w:t>
            </w:r>
            <w:r w:rsidR="005C7A91" w:rsidRPr="005C7A91">
              <w:rPr>
                <w:color w:val="003F82"/>
              </w:rPr>
              <w:br/>
            </w:r>
            <w:r w:rsidRPr="001E5871">
              <w:rPr>
                <w:color w:val="003F82"/>
              </w:rPr>
              <w:t>Chai Lee</w:t>
            </w:r>
            <w:r w:rsidR="005C7A91" w:rsidRPr="005C7A91">
              <w:rPr>
                <w:color w:val="003F82"/>
              </w:rPr>
              <w:tab/>
            </w:r>
            <w:r w:rsidR="005C7A91" w:rsidRPr="005C7A91">
              <w:rPr>
                <w:color w:val="003F82"/>
              </w:rPr>
              <w:tab/>
            </w:r>
            <w:r w:rsidRPr="005C7A91">
              <w:rPr>
                <w:color w:val="003F82"/>
              </w:rPr>
              <w:tab/>
            </w:r>
            <w:r w:rsidR="005C7A91" w:rsidRPr="005C7A91">
              <w:rPr>
                <w:color w:val="003F82"/>
              </w:rPr>
              <w:t>District 13</w:t>
            </w:r>
            <w:r w:rsidR="005C7A91" w:rsidRPr="005C7A91">
              <w:rPr>
                <w:color w:val="003F82"/>
              </w:rPr>
              <w:br/>
            </w:r>
            <w:r w:rsidRPr="001E5871">
              <w:rPr>
                <w:color w:val="003F82"/>
              </w:rPr>
              <w:t xml:space="preserve">Kris </w:t>
            </w:r>
            <w:proofErr w:type="spellStart"/>
            <w:r w:rsidRPr="001E5871">
              <w:rPr>
                <w:color w:val="003F82"/>
              </w:rPr>
              <w:t>Fredson</w:t>
            </w:r>
            <w:proofErr w:type="spellEnd"/>
            <w:r w:rsidR="005C7A91" w:rsidRPr="005C7A91">
              <w:rPr>
                <w:color w:val="003F82"/>
              </w:rPr>
              <w:tab/>
            </w:r>
            <w:r w:rsidR="00F82DF9" w:rsidRPr="005C7A91">
              <w:rPr>
                <w:color w:val="003F82"/>
              </w:rPr>
              <w:tab/>
            </w:r>
            <w:r w:rsidRPr="005C7A91">
              <w:rPr>
                <w:color w:val="003F82"/>
              </w:rPr>
              <w:tab/>
            </w:r>
            <w:r w:rsidR="005C7A91" w:rsidRPr="005C7A91">
              <w:rPr>
                <w:color w:val="003F82"/>
              </w:rPr>
              <w:t>District 14</w:t>
            </w:r>
            <w:r w:rsidR="005C7A91" w:rsidRPr="005C7A91">
              <w:rPr>
                <w:color w:val="003F82"/>
              </w:rPr>
              <w:br/>
            </w:r>
            <w:r w:rsidRPr="001E5871">
              <w:rPr>
                <w:color w:val="003F82"/>
              </w:rPr>
              <w:t>Phillip Sterner</w:t>
            </w:r>
            <w:r w:rsidR="005C7A91" w:rsidRPr="005C7A91">
              <w:rPr>
                <w:color w:val="003F82"/>
              </w:rPr>
              <w:tab/>
            </w:r>
            <w:r w:rsidR="00F82DF9" w:rsidRPr="005C7A91">
              <w:rPr>
                <w:color w:val="003F82"/>
              </w:rPr>
              <w:tab/>
            </w:r>
            <w:r w:rsidRPr="005C7A91">
              <w:rPr>
                <w:color w:val="003F82"/>
              </w:rPr>
              <w:tab/>
            </w:r>
            <w:r w:rsidR="005C7A91" w:rsidRPr="005C7A91">
              <w:rPr>
                <w:color w:val="003F82"/>
              </w:rPr>
              <w:t>District 15</w:t>
            </w:r>
            <w:r w:rsidR="005C7A91" w:rsidRPr="005C7A91">
              <w:rPr>
                <w:color w:val="003F82"/>
              </w:rPr>
              <w:br/>
              <w:t>Wendy Wulff</w:t>
            </w:r>
            <w:r w:rsidR="005C7A91" w:rsidRPr="005C7A91">
              <w:rPr>
                <w:color w:val="003F82"/>
              </w:rPr>
              <w:tab/>
            </w:r>
            <w:r w:rsidR="005C7A91" w:rsidRPr="005C7A91">
              <w:rPr>
                <w:color w:val="003F82"/>
              </w:rPr>
              <w:tab/>
            </w:r>
            <w:r w:rsidR="00F82DF9" w:rsidRPr="005C7A91">
              <w:rPr>
                <w:color w:val="003F82"/>
              </w:rPr>
              <w:tab/>
            </w:r>
            <w:r w:rsidR="005C7A91" w:rsidRPr="005C7A91">
              <w:rPr>
                <w:color w:val="003F82"/>
              </w:rPr>
              <w:t>District 16</w:t>
            </w:r>
          </w:p>
        </w:tc>
      </w:tr>
    </w:tbl>
    <w:p w14:paraId="721ACA69" w14:textId="77777777" w:rsidR="006676B1" w:rsidRDefault="008F256F" w:rsidP="00DC3578">
      <w:r>
        <w:rPr>
          <w:noProof/>
        </w:rPr>
        <mc:AlternateContent>
          <mc:Choice Requires="wps">
            <w:drawing>
              <wp:anchor distT="0" distB="0" distL="114300" distR="114300" simplePos="0" relativeHeight="251663360" behindDoc="0" locked="0" layoutInCell="1" allowOverlap="1" wp14:anchorId="4B04AEB8" wp14:editId="56F807DC">
                <wp:simplePos x="0" y="0"/>
                <wp:positionH relativeFrom="column">
                  <wp:posOffset>-8255</wp:posOffset>
                </wp:positionH>
                <wp:positionV relativeFrom="paragraph">
                  <wp:posOffset>236220</wp:posOffset>
                </wp:positionV>
                <wp:extent cx="6401435" cy="25400"/>
                <wp:effectExtent l="0" t="0" r="24765" b="25400"/>
                <wp:wrapNone/>
                <wp:docPr id="11" name="Straight Connector 5"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1435" cy="25400"/>
                        </a:xfrm>
                        <a:prstGeom prst="line">
                          <a:avLst/>
                        </a:prstGeom>
                        <a:noFill/>
                        <a:ln w="6350" cap="flat" cmpd="sng" algn="ctr">
                          <a:solidFill>
                            <a:srgbClr val="50515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9566706" id="Straight Connector 5" o:spid="_x0000_s1026" alt="Title: Horizontal Line"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8.6pt" to="503.4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" strokecolor="#505150" strokeweight=".5pt">
                <o:lock v:ext="edit" shapetype="f"/>
              </v:line>
            </w:pict>
          </mc:Fallback>
        </mc:AlternateContent>
      </w:r>
    </w:p>
    <w:p w14:paraId="4A4CE8B8" w14:textId="005A1210" w:rsidR="006003FD" w:rsidRPr="00B32133" w:rsidRDefault="008F256F" w:rsidP="006E650D">
      <w:r>
        <w:rPr>
          <w:noProof/>
        </w:rPr>
        <w:drawing>
          <wp:anchor distT="0" distB="0" distL="114300" distR="114300" simplePos="0" relativeHeight="251662336" behindDoc="0" locked="0" layoutInCell="1" allowOverlap="1" wp14:anchorId="2509B05F" wp14:editId="04525B31">
            <wp:simplePos x="0" y="0"/>
            <wp:positionH relativeFrom="column">
              <wp:posOffset>-121285</wp:posOffset>
            </wp:positionH>
            <wp:positionV relativeFrom="paragraph">
              <wp:posOffset>110490</wp:posOffset>
            </wp:positionV>
            <wp:extent cx="2122805" cy="2225040"/>
            <wp:effectExtent l="0" t="0" r="10795" b="10160"/>
            <wp:wrapTight wrapText="bothSides">
              <wp:wrapPolygon edited="0">
                <wp:start x="0" y="0"/>
                <wp:lineTo x="0" y="21452"/>
                <wp:lineTo x="21451" y="21452"/>
                <wp:lineTo x="21451" y="0"/>
                <wp:lineTo x="0" y="0"/>
              </wp:wrapPolygon>
            </wp:wrapTight>
            <wp:docPr id="10" name="Picture 2" descr="7 County Map" title="7 County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title="7 County Map"/>
                    <pic:cNvPicPr>
                      <a:picLocks noChangeAspect="1" noChangeArrowheads="1"/>
                    </pic:cNvPicPr>
                  </pic:nvPicPr>
                  <pic:blipFill rotWithShape="1">
                    <a:blip r:embed="rId10">
                      <a:extLst>
                        <a:ext uri="{28A0092B-C50C-407E-A947-70E740481C1C}">
                          <a14:useLocalDpi xmlns:a14="http://schemas.microsoft.com/office/drawing/2010/main" val="0"/>
                        </a:ext>
                      </a:extLst>
                    </a:blip>
                    <a:srcRect l="11820" t="9630" r="10540" b="1110"/>
                    <a:stretch/>
                  </pic:blipFill>
                  <pic:spPr bwMode="auto">
                    <a:xfrm>
                      <a:off x="0" y="0"/>
                      <a:ext cx="2122805" cy="22250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8231D">
        <w:br/>
      </w:r>
      <w:r w:rsidR="00DC3578">
        <w:t xml:space="preserve">The Metropolitan Council is the regional planning organization </w:t>
      </w:r>
      <w:r w:rsidR="00221442">
        <w:br/>
      </w:r>
      <w:r w:rsidR="00DC3578">
        <w:t xml:space="preserve">for the seven-county Twin Cities area. The Council operates the regional bus and rail system, collects and treats wastewater, coordinates regional water resources, plans and helps fund regional parks, and administers federal funds that provide housing opportunities for low- and moderate-income individuals and families. The 17-member Council board is appointed by and serves </w:t>
      </w:r>
      <w:r w:rsidR="00E94146">
        <w:t>at the pleasure of the governo</w:t>
      </w:r>
      <w:r w:rsidR="00AC03F2">
        <w:t>r</w:t>
      </w:r>
      <w:r w:rsidR="00E94146">
        <w:t>.</w:t>
      </w:r>
    </w:p>
    <w:p w14:paraId="0388C027" w14:textId="77777777" w:rsidR="00B32133" w:rsidRDefault="00DC3578" w:rsidP="00B32133">
      <w:pPr>
        <w:pStyle w:val="Footer"/>
      </w:pPr>
      <w:r w:rsidRPr="0098231D">
        <w:rPr>
          <w:color w:val="003F82"/>
        </w:rPr>
        <w:t>On request, this publication will be made available in alternative format</w:t>
      </w:r>
      <w:r w:rsidR="006676B1" w:rsidRPr="0098231D">
        <w:rPr>
          <w:color w:val="003F82"/>
        </w:rPr>
        <w:t xml:space="preserve">s to people with disabilities. </w:t>
      </w:r>
      <w:r w:rsidRPr="0098231D">
        <w:rPr>
          <w:color w:val="003F82"/>
        </w:rPr>
        <w:t>Call Metropolitan Council information at 651-602-1140 or TTY 651-291-0904.</w:t>
      </w:r>
      <w:r w:rsidR="008F0351" w:rsidRPr="0098231D">
        <w:t xml:space="preserve"> </w:t>
      </w:r>
    </w:p>
    <w:p w14:paraId="30403B76" w14:textId="1A73B26D" w:rsidR="006E650D" w:rsidRDefault="006E650D">
      <w:pPr>
        <w:spacing w:after="0"/>
      </w:pPr>
      <w:r>
        <w:br w:type="page"/>
      </w:r>
    </w:p>
    <w:p w14:paraId="474E7BCF" w14:textId="43F30042" w:rsidR="006E650D" w:rsidRDefault="005217AF" w:rsidP="006E650D">
      <w:pPr>
        <w:pStyle w:val="Heading1"/>
      </w:pPr>
      <w:bookmarkStart w:id="0" w:name="_Toc66874019"/>
      <w:r w:rsidRPr="005217AF">
        <w:lastRenderedPageBreak/>
        <w:t>Introduction</w:t>
      </w:r>
    </w:p>
    <w:p w14:paraId="0120AE97" w14:textId="756594AF" w:rsidR="007F4EEC" w:rsidRDefault="007F4EEC" w:rsidP="0063524D">
      <w:pPr>
        <w:pStyle w:val="Heading2"/>
      </w:pPr>
      <w:r>
        <w:t xml:space="preserve">What </w:t>
      </w:r>
      <w:r w:rsidR="00AA2B25">
        <w:t xml:space="preserve">the </w:t>
      </w:r>
      <w:r w:rsidR="00D75D7C">
        <w:t>Growing</w:t>
      </w:r>
      <w:r w:rsidR="003A56E9">
        <w:t xml:space="preserve"> Shade</w:t>
      </w:r>
      <w:r w:rsidR="006E650D">
        <w:t xml:space="preserve"> Interactive</w:t>
      </w:r>
      <w:r>
        <w:t xml:space="preserve"> tool does</w:t>
      </w:r>
    </w:p>
    <w:p w14:paraId="16B8DF10" w14:textId="7C0FDF83" w:rsidR="003A56E9" w:rsidRDefault="003A56E9" w:rsidP="003A56E9">
      <w:r w:rsidRPr="003A56E9">
        <w:t>The Growing Shade project recognizes that trees provide critical ecosystem services and are important components of both natural and built environments. With a desire to create healthy places for people to live (mitigate heat islands and/or reduce home cooling costs, reduce localized flooding risk, improve mental health, etc.) and a resilient future (carbon sequestration, biodiversity, etc.), building or enhancing tree canopy cover is an actionable step.</w:t>
      </w:r>
    </w:p>
    <w:p w14:paraId="4D5235EA" w14:textId="29B6FA93" w:rsidR="003A56E9" w:rsidRPr="003A56E9" w:rsidRDefault="003A56E9" w:rsidP="003A56E9">
      <w:r w:rsidRPr="003A56E9">
        <w:t>This interactive provides stories and data to identify areas where an enhanced tree canopy could have a disproportionately positive benefit for people and environment. Stories provide a narrative to contextualize the importance of this work within our region. Users can customize data variables to reflect specific priorities towards identifying tree planting opportunities. Data is also provided towards helping stakeholders evaluate other considerations involved with tree plantings, such as cost-benefit analysis and species considerations.</w:t>
      </w:r>
    </w:p>
    <w:p w14:paraId="20D63D1E" w14:textId="02F56AD0" w:rsidR="007F4EEC" w:rsidRDefault="007F4EEC" w:rsidP="0063524D">
      <w:pPr>
        <w:pStyle w:val="Heading2"/>
      </w:pPr>
      <w:r>
        <w:t>What th</w:t>
      </w:r>
      <w:r w:rsidR="00AA2B25">
        <w:t xml:space="preserve">e </w:t>
      </w:r>
      <w:r w:rsidR="00D75D7C">
        <w:t>Growing</w:t>
      </w:r>
      <w:r w:rsidR="003A56E9">
        <w:t xml:space="preserve"> Shade</w:t>
      </w:r>
      <w:r w:rsidR="006E650D">
        <w:t xml:space="preserve"> Interactive </w:t>
      </w:r>
      <w:r>
        <w:t>tool cannot do</w:t>
      </w:r>
    </w:p>
    <w:p w14:paraId="50954BB4" w14:textId="77777777" w:rsidR="003A56E9" w:rsidRPr="003A56E9" w:rsidRDefault="003A56E9" w:rsidP="003A56E9">
      <w:r w:rsidRPr="003A56E9">
        <w:t xml:space="preserve">Users can create valuable, data-driven analyses through this tool. Our experience and research </w:t>
      </w:r>
      <w:proofErr w:type="gramStart"/>
      <w:r w:rsidRPr="003A56E9">
        <w:t>tells</w:t>
      </w:r>
      <w:proofErr w:type="gramEnd"/>
      <w:r w:rsidRPr="003A56E9">
        <w:t xml:space="preserve"> us that data cannot substitute for engagement with prioritized stakeholders to understand community-specific concerns or opportunities. The on-the-ground knowledge of residents and the expertise of practitioners are valuable sources of information necessary to enhance and refine the shared understanding of this data.</w:t>
      </w:r>
    </w:p>
    <w:p w14:paraId="52863EF3" w14:textId="21970389" w:rsidR="00033A63" w:rsidRDefault="00AB546D" w:rsidP="00A84440">
      <w:pPr>
        <w:pStyle w:val="Heading1"/>
        <w:spacing w:line="259" w:lineRule="auto"/>
      </w:pPr>
      <w:r>
        <w:t>User Interface</w:t>
      </w:r>
    </w:p>
    <w:bookmarkEnd w:id="0"/>
    <w:p w14:paraId="74271815" w14:textId="5E9A691C" w:rsidR="00A84440" w:rsidRDefault="00CE4E2E" w:rsidP="00AB546D">
      <w:pPr>
        <w:pStyle w:val="Heading2"/>
      </w:pPr>
      <w:r>
        <w:t>“</w:t>
      </w:r>
      <w:r w:rsidR="006E650D">
        <w:t>Home</w:t>
      </w:r>
      <w:r>
        <w:t>”</w:t>
      </w:r>
      <w:r w:rsidR="003D6EFA">
        <w:t xml:space="preserve"> tab</w:t>
      </w:r>
    </w:p>
    <w:p w14:paraId="4BA0F4FA" w14:textId="083EFA15" w:rsidR="007930F6" w:rsidRDefault="00A84440" w:rsidP="00A84440">
      <w:r>
        <w:t xml:space="preserve">On the home page, find a general overview about what this tool does, and ways in which you might find this tool useful. To begin using the tool, notice the tabs on the top of the screen. This document goes through each tab in detail. </w:t>
      </w:r>
    </w:p>
    <w:p w14:paraId="1AD3DA50" w14:textId="6D49BBF6" w:rsidR="00A84440" w:rsidRDefault="00AF019D" w:rsidP="00AF019D">
      <w:pPr>
        <w:jc w:val="center"/>
      </w:pPr>
      <w:r>
        <w:rPr>
          <w:noProof/>
        </w:rPr>
        <mc:AlternateContent>
          <mc:Choice Requires="wps">
            <w:drawing>
              <wp:anchor distT="0" distB="0" distL="114300" distR="114300" simplePos="0" relativeHeight="251744256" behindDoc="0" locked="0" layoutInCell="1" allowOverlap="1" wp14:anchorId="40BCB8A4" wp14:editId="6681193A">
                <wp:simplePos x="0" y="0"/>
                <wp:positionH relativeFrom="column">
                  <wp:posOffset>3784850</wp:posOffset>
                </wp:positionH>
                <wp:positionV relativeFrom="paragraph">
                  <wp:posOffset>296990</wp:posOffset>
                </wp:positionV>
                <wp:extent cx="1496035" cy="941049"/>
                <wp:effectExtent l="25400" t="25400" r="28575" b="24765"/>
                <wp:wrapNone/>
                <wp:docPr id="50" name="Straight Arrow Connector 50"/>
                <wp:cNvGraphicFramePr/>
                <a:graphic xmlns:a="http://schemas.openxmlformats.org/drawingml/2006/main">
                  <a:graphicData uri="http://schemas.microsoft.com/office/word/2010/wordprocessingShape">
                    <wps:wsp>
                      <wps:cNvCnPr/>
                      <wps:spPr>
                        <a:xfrm flipH="1" flipV="1">
                          <a:off x="0" y="0"/>
                          <a:ext cx="1496035" cy="94104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EAE6B8" id="_x0000_t32" coordsize="21600,21600" o:spt="32" o:oned="t" path="m,l21600,21600e" filled="f">
                <v:path arrowok="t" fillok="f" o:connecttype="none"/>
                <o:lock v:ext="edit" shapetype="t"/>
              </v:shapetype>
              <v:shape id="Straight Arrow Connector 50" o:spid="_x0000_s1026" type="#_x0000_t32" style="position:absolute;margin-left:298pt;margin-top:23.4pt;width:117.8pt;height:74.1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" strokecolor="black [3213]" strokeweight="3pt">
                <v:stroke endarrow="block"/>
              </v:shape>
            </w:pict>
          </mc:Fallback>
        </mc:AlternateContent>
      </w:r>
      <w:r>
        <w:rPr>
          <w:noProof/>
        </w:rPr>
        <mc:AlternateContent>
          <mc:Choice Requires="wpg">
            <w:drawing>
              <wp:anchor distT="0" distB="0" distL="114300" distR="114300" simplePos="0" relativeHeight="251721728" behindDoc="0" locked="0" layoutInCell="1" allowOverlap="1" wp14:anchorId="302C99A3" wp14:editId="01B1A948">
                <wp:simplePos x="0" y="0"/>
                <wp:positionH relativeFrom="column">
                  <wp:posOffset>2535473</wp:posOffset>
                </wp:positionH>
                <wp:positionV relativeFrom="paragraph">
                  <wp:posOffset>304627</wp:posOffset>
                </wp:positionV>
                <wp:extent cx="4002158" cy="1253726"/>
                <wp:effectExtent l="0" t="38100" r="11430" b="16510"/>
                <wp:wrapNone/>
                <wp:docPr id="31" name="Group 31"/>
                <wp:cNvGraphicFramePr/>
                <a:graphic xmlns:a="http://schemas.openxmlformats.org/drawingml/2006/main">
                  <a:graphicData uri="http://schemas.microsoft.com/office/word/2010/wordprocessingGroup">
                    <wpg:wgp>
                      <wpg:cNvGrpSpPr/>
                      <wpg:grpSpPr>
                        <a:xfrm>
                          <a:off x="0" y="0"/>
                          <a:ext cx="4002158" cy="1253726"/>
                          <a:chOff x="1088743" y="135847"/>
                          <a:chExt cx="4002639" cy="1254620"/>
                        </a:xfrm>
                      </wpg:grpSpPr>
                      <wpg:grpSp>
                        <wpg:cNvPr id="32" name="Group 32"/>
                        <wpg:cNvGrpSpPr/>
                        <wpg:grpSpPr>
                          <a:xfrm>
                            <a:off x="1088743" y="135847"/>
                            <a:ext cx="4002639" cy="1254620"/>
                            <a:chOff x="1088743" y="87978"/>
                            <a:chExt cx="4002639" cy="1254620"/>
                          </a:xfrm>
                        </wpg:grpSpPr>
                        <wps:wsp>
                          <wps:cNvPr id="33" name="Text Box 33"/>
                          <wps:cNvSpPr txBox="1"/>
                          <wps:spPr>
                            <a:xfrm>
                              <a:off x="3833447" y="708855"/>
                              <a:ext cx="1257935" cy="633743"/>
                            </a:xfrm>
                            <a:prstGeom prst="rect">
                              <a:avLst/>
                            </a:prstGeom>
                            <a:solidFill>
                              <a:schemeClr val="lt1"/>
                            </a:solidFill>
                            <a:ln w="6350">
                              <a:solidFill>
                                <a:schemeClr val="tx1"/>
                              </a:solidFill>
                            </a:ln>
                          </wps:spPr>
                          <wps:txbx>
                            <w:txbxContent>
                              <w:p w14:paraId="4104D1AA" w14:textId="77777777" w:rsidR="007930F6" w:rsidRPr="00EC4944" w:rsidRDefault="007930F6" w:rsidP="007930F6">
                                <w:pPr>
                                  <w:pStyle w:val="Caption"/>
                                </w:pPr>
                                <w:r w:rsidRPr="00EC4944">
                                  <w:t>Click the tabs on top of the screen to begin using the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a:stCxn id="33" idx="1"/>
                          </wps:cNvCnPr>
                          <wps:spPr>
                            <a:xfrm flipH="1" flipV="1">
                              <a:off x="1088743" y="87978"/>
                              <a:ext cx="2744248" cy="93774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Straight Arrow Connector 48"/>
                        <wps:cNvCnPr/>
                        <wps:spPr>
                          <a:xfrm flipH="1" flipV="1">
                            <a:off x="1769728" y="135847"/>
                            <a:ext cx="2056991" cy="93824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2C99A3" id="Group 31" o:spid="_x0000_s1026" style="position:absolute;left:0;text-align:left;margin-left:199.65pt;margin-top:24pt;width:315.15pt;height:98.7pt;z-index:251721728;mso-width-relative:margin;mso-height-relative:margin" coordorigin="10887,1358" coordsize="40026,125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">
                <v:group id="Group 32" o:spid="_x0000_s1027" style="position:absolute;left:10887;top:1358;width:40026;height:12546" coordorigin="10887,879" coordsize="40026,12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type id="_x0000_t202" coordsize="21600,21600" o:spt="202" path="m,l,21600r21600,l21600,xe">
                    <v:stroke joinstyle="miter"/>
                    <v:path gradientshapeok="t" o:connecttype="rect"/>
                  </v:shapetype>
                  <v:shape id="Text Box 33" o:spid="_x0000_s1028" type="#_x0000_t202" style="position:absolute;left:38334;top:7088;width:12579;height:6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" fillcolor="white [3201]" strokecolor="black [3213]" strokeweight=".5pt">
                    <v:textbox>
                      <w:txbxContent>
                        <w:p w14:paraId="4104D1AA" w14:textId="77777777" w:rsidR="007930F6" w:rsidRPr="00EC4944" w:rsidRDefault="007930F6" w:rsidP="007930F6">
                          <w:pPr>
                            <w:pStyle w:val="Caption"/>
                          </w:pPr>
                          <w:r w:rsidRPr="00EC4944">
                            <w:t>Click the tabs on top of the screen to begin using the tool</w:t>
                          </w:r>
                        </w:p>
                      </w:txbxContent>
                    </v:textbox>
                  </v:shape>
                  <v:shape id="Straight Arrow Connector 34" o:spid="_x0000_s1029" type="#_x0000_t32" style="position:absolute;left:10887;top:879;width:27442;height:937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" strokecolor="black [3213]" strokeweight="3pt">
                    <v:stroke endarrow="block"/>
                  </v:shape>
                </v:group>
                <v:shape id="Straight Arrow Connector 48" o:spid="_x0000_s1030" type="#_x0000_t32" style="position:absolute;left:17697;top:1358;width:20570;height:938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" strokecolor="black [3213]" strokeweight="3pt">
                  <v:stroke endarrow="block"/>
                </v:shape>
              </v:group>
            </w:pict>
          </mc:Fallback>
        </mc:AlternateContent>
      </w:r>
      <w:r>
        <w:rPr>
          <w:noProof/>
        </w:rPr>
        <w:drawing>
          <wp:inline distT="0" distB="0" distL="0" distR="0" wp14:anchorId="4FD9BFE2" wp14:editId="17B7CF27">
            <wp:extent cx="4363771" cy="2835152"/>
            <wp:effectExtent l="38100" t="38100" r="43180" b="3556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11"/>
                    <a:stretch>
                      <a:fillRect/>
                    </a:stretch>
                  </pic:blipFill>
                  <pic:spPr>
                    <a:xfrm>
                      <a:off x="0" y="0"/>
                      <a:ext cx="4380368" cy="2845935"/>
                    </a:xfrm>
                    <a:prstGeom prst="rect">
                      <a:avLst/>
                    </a:prstGeom>
                    <a:ln w="28575">
                      <a:solidFill>
                        <a:schemeClr val="tx1"/>
                      </a:solidFill>
                    </a:ln>
                  </pic:spPr>
                </pic:pic>
              </a:graphicData>
            </a:graphic>
          </wp:inline>
        </w:drawing>
      </w:r>
    </w:p>
    <w:p w14:paraId="3CF18940" w14:textId="1092FB85" w:rsidR="00A84440" w:rsidRDefault="00A84440" w:rsidP="00A84440"/>
    <w:p w14:paraId="71C7DAAE" w14:textId="77777777" w:rsidR="007930F6" w:rsidRDefault="007930F6" w:rsidP="00A84440"/>
    <w:p w14:paraId="668B4D70" w14:textId="79C0B45E" w:rsidR="003A216A" w:rsidRDefault="003A216A" w:rsidP="006E650D">
      <w:pPr>
        <w:pStyle w:val="Heading2"/>
      </w:pPr>
      <w:r>
        <w:t>“Narrative” tab</w:t>
      </w:r>
    </w:p>
    <w:p w14:paraId="132F6124" w14:textId="77777777" w:rsidR="004F238C" w:rsidRDefault="003A216A" w:rsidP="003A216A">
      <w:r>
        <w:t xml:space="preserve">This tab shares stories about the intersections of Minnesotans and the tree canopy. People whose work and passions impact the tree canopy. And people who are impacted by the tree canopy. </w:t>
      </w:r>
    </w:p>
    <w:p w14:paraId="70D46C43" w14:textId="3C61BD4F" w:rsidR="003A216A" w:rsidRPr="003A216A" w:rsidRDefault="003A216A" w:rsidP="003A216A">
      <w:r>
        <w:t xml:space="preserve">Scroll down to </w:t>
      </w:r>
      <w:r w:rsidR="004F238C">
        <w:t>explore</w:t>
      </w:r>
      <w:r>
        <w:t xml:space="preserve"> </w:t>
      </w:r>
      <w:r w:rsidR="004F238C">
        <w:t>these</w:t>
      </w:r>
      <w:r>
        <w:t xml:space="preserve"> stories. </w:t>
      </w:r>
    </w:p>
    <w:p w14:paraId="5BA8A4A1" w14:textId="558C8578" w:rsidR="006E650D" w:rsidRPr="003D6EFA" w:rsidRDefault="006E650D" w:rsidP="006E650D">
      <w:pPr>
        <w:pStyle w:val="Heading2"/>
        <w:rPr>
          <w:rFonts w:eastAsia="MS Gothic"/>
          <w:b/>
          <w:bCs/>
          <w:szCs w:val="32"/>
        </w:rPr>
      </w:pPr>
      <w:r>
        <w:t>“</w:t>
      </w:r>
      <w:r w:rsidR="003A216A">
        <w:t>Use the tool</w:t>
      </w:r>
      <w:r>
        <w:t>” tab</w:t>
      </w:r>
    </w:p>
    <w:p w14:paraId="2E655B7E" w14:textId="7CAEE0C6" w:rsidR="00A84440" w:rsidRDefault="006E650D" w:rsidP="00A84440">
      <w:r>
        <w:t xml:space="preserve">This tab allows users to explore Census data </w:t>
      </w:r>
      <w:r w:rsidR="00AF019D">
        <w:t>at the intersection of trees and people in</w:t>
      </w:r>
      <w:r>
        <w:t xml:space="preserve"> detail. </w:t>
      </w:r>
      <w:r w:rsidR="009A5341">
        <w:t>This page has three main components: 1) a place for users to customize the analyses, 2) a map of tree canopy prioritization and existing canopy cover, 3) a user-generated report.</w:t>
      </w:r>
    </w:p>
    <w:p w14:paraId="35E31E39" w14:textId="782C849D" w:rsidR="009A5341" w:rsidRPr="009A5341" w:rsidRDefault="009A5341" w:rsidP="00A84440">
      <w:pPr>
        <w:rPr>
          <w:b/>
          <w:bCs/>
        </w:rPr>
      </w:pPr>
      <w:r w:rsidRPr="009A5341">
        <w:rPr>
          <w:b/>
          <w:bCs/>
        </w:rPr>
        <w:t>**NOTE: You MUST select the NAME of a city or neighborhood from the dropdown to have the whole functionality of the tool**</w:t>
      </w:r>
    </w:p>
    <w:p w14:paraId="7BD33E90" w14:textId="5EE8649C" w:rsidR="009A5341" w:rsidRDefault="009A5341" w:rsidP="009A5341">
      <w:pPr>
        <w:jc w:val="center"/>
      </w:pPr>
      <w:r>
        <w:rPr>
          <w:noProof/>
        </w:rPr>
        <mc:AlternateContent>
          <mc:Choice Requires="wps">
            <w:drawing>
              <wp:anchor distT="0" distB="0" distL="114300" distR="114300" simplePos="0" relativeHeight="251777024" behindDoc="0" locked="0" layoutInCell="1" allowOverlap="1" wp14:anchorId="5F17F936" wp14:editId="4AE28668">
                <wp:simplePos x="0" y="0"/>
                <wp:positionH relativeFrom="column">
                  <wp:posOffset>3437173</wp:posOffset>
                </wp:positionH>
                <wp:positionV relativeFrom="paragraph">
                  <wp:posOffset>1401935</wp:posOffset>
                </wp:positionV>
                <wp:extent cx="1610995" cy="340386"/>
                <wp:effectExtent l="12700" t="12700" r="14605" b="15240"/>
                <wp:wrapNone/>
                <wp:docPr id="14" name="Rectangle 14"/>
                <wp:cNvGraphicFramePr/>
                <a:graphic xmlns:a="http://schemas.openxmlformats.org/drawingml/2006/main">
                  <a:graphicData uri="http://schemas.microsoft.com/office/word/2010/wordprocessingShape">
                    <wps:wsp>
                      <wps:cNvSpPr/>
                      <wps:spPr>
                        <a:xfrm>
                          <a:off x="0" y="0"/>
                          <a:ext cx="1610995" cy="34038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D228F57" w14:textId="7021A5D6" w:rsidR="009A5341" w:rsidRPr="009A5341" w:rsidRDefault="009A5341" w:rsidP="009A5341">
                            <w:pPr>
                              <w:jc w:val="center"/>
                              <w:rPr>
                                <w:color w:val="FFFFFF" w:themeColor="background1"/>
                              </w:rPr>
                            </w:pPr>
                            <w:r w:rsidRPr="009A5341">
                              <w:rPr>
                                <w:color w:val="FFFFFF" w:themeColor="background1"/>
                              </w:rPr>
                              <w:t>Ma</w:t>
                            </w:r>
                            <w:r>
                              <w:rPr>
                                <w:color w:val="FFFFFF" w:themeColor="background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7F936" id="Rectangle 14" o:spid="_x0000_s1031" style="position:absolute;left:0;text-align:left;margin-left:270.65pt;margin-top:110.4pt;width:126.85pt;height:26.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" fillcolor="black [3200]" strokecolor="black [1600]" strokeweight="2pt">
                <v:textbox>
                  <w:txbxContent>
                    <w:p w14:paraId="5D228F57" w14:textId="7021A5D6" w:rsidR="009A5341" w:rsidRPr="009A5341" w:rsidRDefault="009A5341" w:rsidP="009A5341">
                      <w:pPr>
                        <w:jc w:val="center"/>
                        <w:rPr>
                          <w:color w:val="FFFFFF" w:themeColor="background1"/>
                        </w:rPr>
                      </w:pPr>
                      <w:r w:rsidRPr="009A5341">
                        <w:rPr>
                          <w:color w:val="FFFFFF" w:themeColor="background1"/>
                        </w:rPr>
                        <w:t>Ma</w:t>
                      </w:r>
                      <w:r>
                        <w:rPr>
                          <w:color w:val="FFFFFF" w:themeColor="background1"/>
                        </w:rPr>
                        <w:t>p</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B586DE3" wp14:editId="426D3BA2">
                <wp:simplePos x="0" y="0"/>
                <wp:positionH relativeFrom="column">
                  <wp:posOffset>1298846</wp:posOffset>
                </wp:positionH>
                <wp:positionV relativeFrom="paragraph">
                  <wp:posOffset>2513977</wp:posOffset>
                </wp:positionV>
                <wp:extent cx="1209518" cy="376599"/>
                <wp:effectExtent l="12700" t="12700" r="10160" b="17145"/>
                <wp:wrapNone/>
                <wp:docPr id="17" name="Rectangle 17"/>
                <wp:cNvGraphicFramePr/>
                <a:graphic xmlns:a="http://schemas.openxmlformats.org/drawingml/2006/main">
                  <a:graphicData uri="http://schemas.microsoft.com/office/word/2010/wordprocessingShape">
                    <wps:wsp>
                      <wps:cNvSpPr/>
                      <wps:spPr>
                        <a:xfrm>
                          <a:off x="0" y="0"/>
                          <a:ext cx="1209518" cy="37659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5034B2E" w14:textId="0148CE9D" w:rsidR="009A5341" w:rsidRPr="009A5341" w:rsidRDefault="009A5341" w:rsidP="009A5341">
                            <w:pPr>
                              <w:jc w:val="center"/>
                              <w:rPr>
                                <w:color w:val="FFFFFF" w:themeColor="background1"/>
                              </w:rPr>
                            </w:pPr>
                            <w:r>
                              <w:rPr>
                                <w:color w:val="FFFFFF" w:themeColor="background1"/>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6DE3" id="Rectangle 17" o:spid="_x0000_s1032" style="position:absolute;left:0;text-align:left;margin-left:102.25pt;margin-top:197.95pt;width:95.25pt;height:29.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" fillcolor="black [3200]" strokecolor="black [1600]" strokeweight="2pt">
                <v:textbox>
                  <w:txbxContent>
                    <w:p w14:paraId="15034B2E" w14:textId="0148CE9D" w:rsidR="009A5341" w:rsidRPr="009A5341" w:rsidRDefault="009A5341" w:rsidP="009A5341">
                      <w:pPr>
                        <w:jc w:val="center"/>
                        <w:rPr>
                          <w:color w:val="FFFFFF" w:themeColor="background1"/>
                        </w:rPr>
                      </w:pPr>
                      <w:r>
                        <w:rPr>
                          <w:color w:val="FFFFFF" w:themeColor="background1"/>
                        </w:rPr>
                        <w:t>Report</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779F859B" wp14:editId="62127E0E">
                <wp:simplePos x="0" y="0"/>
                <wp:positionH relativeFrom="column">
                  <wp:posOffset>1236980</wp:posOffset>
                </wp:positionH>
                <wp:positionV relativeFrom="paragraph">
                  <wp:posOffset>813020</wp:posOffset>
                </wp:positionV>
                <wp:extent cx="1209518" cy="376599"/>
                <wp:effectExtent l="12700" t="12700" r="10160" b="17145"/>
                <wp:wrapNone/>
                <wp:docPr id="15" name="Rectangle 15"/>
                <wp:cNvGraphicFramePr/>
                <a:graphic xmlns:a="http://schemas.openxmlformats.org/drawingml/2006/main">
                  <a:graphicData uri="http://schemas.microsoft.com/office/word/2010/wordprocessingShape">
                    <wps:wsp>
                      <wps:cNvSpPr/>
                      <wps:spPr>
                        <a:xfrm>
                          <a:off x="0" y="0"/>
                          <a:ext cx="1209518" cy="376599"/>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4D57E41" w14:textId="0834B256" w:rsidR="009A5341" w:rsidRPr="009A5341" w:rsidRDefault="009A5341" w:rsidP="009A5341">
                            <w:pPr>
                              <w:jc w:val="center"/>
                              <w:rPr>
                                <w:color w:val="FFFFFF" w:themeColor="background1"/>
                              </w:rPr>
                            </w:pPr>
                            <w:r>
                              <w:rPr>
                                <w:color w:val="FFFFFF" w:themeColor="background1"/>
                              </w:rPr>
                              <w:t>Customizations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F859B" id="Rectangle 15" o:spid="_x0000_s1033" style="position:absolute;left:0;text-align:left;margin-left:97.4pt;margin-top:64pt;width:95.25pt;height:29.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" fillcolor="black [3200]" strokecolor="black [1600]" strokeweight="2pt">
                <v:textbox>
                  <w:txbxContent>
                    <w:p w14:paraId="44D57E41" w14:textId="0834B256" w:rsidR="009A5341" w:rsidRPr="009A5341" w:rsidRDefault="009A5341" w:rsidP="009A5341">
                      <w:pPr>
                        <w:jc w:val="center"/>
                        <w:rPr>
                          <w:color w:val="FFFFFF" w:themeColor="background1"/>
                        </w:rPr>
                      </w:pPr>
                      <w:r>
                        <w:rPr>
                          <w:color w:val="FFFFFF" w:themeColor="background1"/>
                        </w:rPr>
                        <w:t>Customizations</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3EDC3704" wp14:editId="47C3C363">
                <wp:simplePos x="0" y="0"/>
                <wp:positionH relativeFrom="column">
                  <wp:posOffset>1065165</wp:posOffset>
                </wp:positionH>
                <wp:positionV relativeFrom="paragraph">
                  <wp:posOffset>2156473</wp:posOffset>
                </wp:positionV>
                <wp:extent cx="1580515" cy="1122139"/>
                <wp:effectExtent l="12700" t="12700" r="6985" b="8255"/>
                <wp:wrapNone/>
                <wp:docPr id="13" name="Rectangle 13"/>
                <wp:cNvGraphicFramePr/>
                <a:graphic xmlns:a="http://schemas.openxmlformats.org/drawingml/2006/main">
                  <a:graphicData uri="http://schemas.microsoft.com/office/word/2010/wordprocessingShape">
                    <wps:wsp>
                      <wps:cNvSpPr/>
                      <wps:spPr>
                        <a:xfrm>
                          <a:off x="0" y="0"/>
                          <a:ext cx="1580515" cy="1122139"/>
                        </a:xfrm>
                        <a:prstGeom prst="rect">
                          <a:avLst/>
                        </a:prstGeom>
                        <a:solidFill>
                          <a:schemeClr val="dk1">
                            <a:alpha val="6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6D14D" id="Rectangle 13" o:spid="_x0000_s1026" style="position:absolute;margin-left:83.85pt;margin-top:169.8pt;width:124.45pt;height:88.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" fillcolor="black [3200]" strokecolor="black [1600]" strokeweight="2pt">
                <v:fill opacity="42662f"/>
              </v:rect>
            </w:pict>
          </mc:Fallback>
        </mc:AlternateContent>
      </w:r>
      <w:r>
        <w:rPr>
          <w:noProof/>
        </w:rPr>
        <mc:AlternateContent>
          <mc:Choice Requires="wps">
            <w:drawing>
              <wp:anchor distT="0" distB="0" distL="114300" distR="114300" simplePos="0" relativeHeight="251772928" behindDoc="0" locked="0" layoutInCell="1" allowOverlap="1" wp14:anchorId="01A5FFDE" wp14:editId="7EE28B42">
                <wp:simplePos x="0" y="0"/>
                <wp:positionH relativeFrom="column">
                  <wp:posOffset>1065165</wp:posOffset>
                </wp:positionH>
                <wp:positionV relativeFrom="paragraph">
                  <wp:posOffset>150250</wp:posOffset>
                </wp:positionV>
                <wp:extent cx="1535430" cy="1870421"/>
                <wp:effectExtent l="12700" t="12700" r="13970" b="9525"/>
                <wp:wrapNone/>
                <wp:docPr id="12" name="Rectangle 12"/>
                <wp:cNvGraphicFramePr/>
                <a:graphic xmlns:a="http://schemas.openxmlformats.org/drawingml/2006/main">
                  <a:graphicData uri="http://schemas.microsoft.com/office/word/2010/wordprocessingShape">
                    <wps:wsp>
                      <wps:cNvSpPr/>
                      <wps:spPr>
                        <a:xfrm>
                          <a:off x="0" y="0"/>
                          <a:ext cx="1535430" cy="1870421"/>
                        </a:xfrm>
                        <a:prstGeom prst="rect">
                          <a:avLst/>
                        </a:prstGeom>
                        <a:solidFill>
                          <a:schemeClr val="dk1">
                            <a:alpha val="6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9A0A5" id="Rectangle 12" o:spid="_x0000_s1026" style="position:absolute;margin-left:83.85pt;margin-top:11.85pt;width:120.9pt;height:147.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" fillcolor="black [3200]" strokecolor="black [1600]" strokeweight="2pt">
                <v:fill opacity="42662f"/>
              </v:rect>
            </w:pict>
          </mc:Fallback>
        </mc:AlternateContent>
      </w:r>
      <w:r>
        <w:rPr>
          <w:noProof/>
        </w:rPr>
        <mc:AlternateContent>
          <mc:Choice Requires="wps">
            <w:drawing>
              <wp:anchor distT="0" distB="0" distL="114300" distR="114300" simplePos="0" relativeHeight="251770880" behindDoc="0" locked="0" layoutInCell="1" allowOverlap="1" wp14:anchorId="0730BE4C" wp14:editId="67E24F9B">
                <wp:simplePos x="0" y="0"/>
                <wp:positionH relativeFrom="column">
                  <wp:posOffset>2912072</wp:posOffset>
                </wp:positionH>
                <wp:positionV relativeFrom="paragraph">
                  <wp:posOffset>150250</wp:posOffset>
                </wp:positionV>
                <wp:extent cx="2422682" cy="3032911"/>
                <wp:effectExtent l="12700" t="12700" r="15875" b="15240"/>
                <wp:wrapNone/>
                <wp:docPr id="8" name="Rectangle 8"/>
                <wp:cNvGraphicFramePr/>
                <a:graphic xmlns:a="http://schemas.openxmlformats.org/drawingml/2006/main">
                  <a:graphicData uri="http://schemas.microsoft.com/office/word/2010/wordprocessingShape">
                    <wps:wsp>
                      <wps:cNvSpPr/>
                      <wps:spPr>
                        <a:xfrm>
                          <a:off x="0" y="0"/>
                          <a:ext cx="2422682" cy="3032911"/>
                        </a:xfrm>
                        <a:prstGeom prst="rect">
                          <a:avLst/>
                        </a:prstGeom>
                        <a:solidFill>
                          <a:schemeClr val="dk1">
                            <a:alpha val="6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12B5B" id="Rectangle 8" o:spid="_x0000_s1026" style="position:absolute;margin-left:229.3pt;margin-top:11.85pt;width:190.75pt;height:238.8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" fillcolor="black [3200]" strokecolor="black [1600]" strokeweight="2pt">
                <v:fill opacity="42662f"/>
              </v:rect>
            </w:pict>
          </mc:Fallback>
        </mc:AlternateContent>
      </w:r>
      <w:r>
        <w:rPr>
          <w:noProof/>
        </w:rPr>
        <w:drawing>
          <wp:inline distT="0" distB="0" distL="0" distR="0" wp14:anchorId="54C0B6DB" wp14:editId="203BE068">
            <wp:extent cx="4427145" cy="3290493"/>
            <wp:effectExtent l="38100" t="38100" r="43815" b="37465"/>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2"/>
                    <a:stretch>
                      <a:fillRect/>
                    </a:stretch>
                  </pic:blipFill>
                  <pic:spPr>
                    <a:xfrm>
                      <a:off x="0" y="0"/>
                      <a:ext cx="4464132" cy="3317984"/>
                    </a:xfrm>
                    <a:prstGeom prst="rect">
                      <a:avLst/>
                    </a:prstGeom>
                    <a:ln w="38100">
                      <a:solidFill>
                        <a:schemeClr val="tx1"/>
                      </a:solidFill>
                    </a:ln>
                  </pic:spPr>
                </pic:pic>
              </a:graphicData>
            </a:graphic>
          </wp:inline>
        </w:drawing>
      </w:r>
    </w:p>
    <w:p w14:paraId="14688BF7" w14:textId="3320DDCA" w:rsidR="009A5341" w:rsidRDefault="009A5341" w:rsidP="009A5341">
      <w:pPr>
        <w:jc w:val="center"/>
      </w:pPr>
    </w:p>
    <w:p w14:paraId="0EE953C5" w14:textId="283F67B0" w:rsidR="009A5341" w:rsidRDefault="009A5341" w:rsidP="009A5341">
      <w:pPr>
        <w:jc w:val="center"/>
      </w:pPr>
    </w:p>
    <w:p w14:paraId="23798A7B" w14:textId="08C2455D" w:rsidR="009A5341" w:rsidRDefault="009A5341" w:rsidP="009A5341">
      <w:pPr>
        <w:jc w:val="center"/>
      </w:pPr>
    </w:p>
    <w:p w14:paraId="1FEBA880" w14:textId="2EABF451" w:rsidR="009A5341" w:rsidRDefault="009A5341" w:rsidP="009A5341">
      <w:pPr>
        <w:jc w:val="center"/>
      </w:pPr>
    </w:p>
    <w:p w14:paraId="15C89BA6" w14:textId="4C07E913" w:rsidR="009A5341" w:rsidRDefault="009A5341" w:rsidP="009A5341">
      <w:pPr>
        <w:jc w:val="center"/>
      </w:pPr>
    </w:p>
    <w:p w14:paraId="66855976" w14:textId="24C602B9" w:rsidR="009A5341" w:rsidRDefault="009A5341" w:rsidP="009A5341">
      <w:pPr>
        <w:jc w:val="center"/>
      </w:pPr>
    </w:p>
    <w:p w14:paraId="5B633A8A" w14:textId="08C996FA" w:rsidR="009A5341" w:rsidRDefault="009A5341" w:rsidP="009A5341">
      <w:pPr>
        <w:jc w:val="center"/>
      </w:pPr>
    </w:p>
    <w:p w14:paraId="38B1BC4D" w14:textId="6BCD8D19" w:rsidR="009A5341" w:rsidRDefault="009A5341" w:rsidP="009A5341">
      <w:r>
        <w:lastRenderedPageBreak/>
        <w:t xml:space="preserve">This is a bit about how you </w:t>
      </w:r>
      <w:proofErr w:type="gramStart"/>
      <w:r>
        <w:t>actually start</w:t>
      </w:r>
      <w:proofErr w:type="gramEnd"/>
      <w:r>
        <w:t xml:space="preserve"> using the tool. What to click on, etc. </w:t>
      </w:r>
    </w:p>
    <w:p w14:paraId="12B63D5B" w14:textId="77777777" w:rsidR="009A5341" w:rsidRDefault="009A5341" w:rsidP="009A5341">
      <w:pPr>
        <w:jc w:val="center"/>
      </w:pPr>
    </w:p>
    <w:p w14:paraId="3B997836" w14:textId="0923EF1A" w:rsidR="00AF019D" w:rsidRDefault="009A5341" w:rsidP="009A5341">
      <w:pPr>
        <w:jc w:val="center"/>
      </w:pPr>
      <w:r>
        <w:rPr>
          <w:noProof/>
        </w:rPr>
        <mc:AlternateContent>
          <mc:Choice Requires="wpg">
            <w:drawing>
              <wp:anchor distT="0" distB="0" distL="114300" distR="114300" simplePos="0" relativeHeight="251742208" behindDoc="0" locked="0" layoutInCell="1" allowOverlap="1" wp14:anchorId="09FE44A4" wp14:editId="20660960">
                <wp:simplePos x="0" y="0"/>
                <wp:positionH relativeFrom="column">
                  <wp:posOffset>-441356</wp:posOffset>
                </wp:positionH>
                <wp:positionV relativeFrom="paragraph">
                  <wp:posOffset>271604</wp:posOffset>
                </wp:positionV>
                <wp:extent cx="7045960" cy="3734435"/>
                <wp:effectExtent l="0" t="0" r="15240" b="37465"/>
                <wp:wrapNone/>
                <wp:docPr id="45" name="Group 45"/>
                <wp:cNvGraphicFramePr/>
                <a:graphic xmlns:a="http://schemas.openxmlformats.org/drawingml/2006/main">
                  <a:graphicData uri="http://schemas.microsoft.com/office/word/2010/wordprocessingGroup">
                    <wpg:wgp>
                      <wpg:cNvGrpSpPr/>
                      <wpg:grpSpPr>
                        <a:xfrm>
                          <a:off x="0" y="0"/>
                          <a:ext cx="7045960" cy="3734435"/>
                          <a:chOff x="-355748" y="99587"/>
                          <a:chExt cx="7046259" cy="3734543"/>
                        </a:xfrm>
                      </wpg:grpSpPr>
                      <wps:wsp>
                        <wps:cNvPr id="3" name="Text Box 3"/>
                        <wps:cNvSpPr txBox="1"/>
                        <wps:spPr>
                          <a:xfrm>
                            <a:off x="1167015" y="1276375"/>
                            <a:ext cx="1257650" cy="703480"/>
                          </a:xfrm>
                          <a:prstGeom prst="rect">
                            <a:avLst/>
                          </a:prstGeom>
                          <a:solidFill>
                            <a:schemeClr val="lt1"/>
                          </a:solidFill>
                          <a:ln w="6350">
                            <a:solidFill>
                              <a:schemeClr val="tx1"/>
                            </a:solidFill>
                          </a:ln>
                        </wps:spPr>
                        <wps:txbx>
                          <w:txbxContent>
                            <w:p w14:paraId="0283A75A" w14:textId="587F7BB6" w:rsidR="003A216A" w:rsidRPr="00EC4944" w:rsidRDefault="003A216A" w:rsidP="009A5341">
                              <w:pPr>
                                <w:pStyle w:val="Caption"/>
                                <w:jc w:val="center"/>
                              </w:pPr>
                              <w:r>
                                <w:t>Select a preset (or “custom”) to show a tree prioritization layer.</w:t>
                              </w:r>
                              <w:r w:rsidR="009A5341">
                                <w:t xml:space="preserve"> Click the question mark for more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 name="Straight Arrow Connector 19"/>
                        <wps:cNvCnPr>
                          <a:stCxn id="3" idx="3"/>
                        </wps:cNvCnPr>
                        <wps:spPr>
                          <a:xfrm flipV="1">
                            <a:off x="2424584" y="1276047"/>
                            <a:ext cx="135573" cy="35196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flipV="1">
                            <a:off x="838327" y="1349038"/>
                            <a:ext cx="419221" cy="9951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22"/>
                        <wps:cNvSpPr txBox="1"/>
                        <wps:spPr>
                          <a:xfrm>
                            <a:off x="1956629" y="3032995"/>
                            <a:ext cx="2024232" cy="714848"/>
                          </a:xfrm>
                          <a:prstGeom prst="rect">
                            <a:avLst/>
                          </a:prstGeom>
                          <a:solidFill>
                            <a:schemeClr val="lt1"/>
                          </a:solidFill>
                          <a:ln w="6350">
                            <a:solidFill>
                              <a:schemeClr val="tx1"/>
                            </a:solidFill>
                          </a:ln>
                        </wps:spPr>
                        <wps:txbx>
                          <w:txbxContent>
                            <w:p w14:paraId="04DD137E" w14:textId="3EC30202" w:rsidR="003A216A" w:rsidRPr="00EC4944" w:rsidRDefault="009A5341" w:rsidP="009A5341">
                              <w:pPr>
                                <w:pStyle w:val="Caption"/>
                              </w:pPr>
                              <w:r>
                                <w:t>Pick an area from the dropdown menu to generate a report. Picking an area will also make the map at right show the tree canopy within the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a:stCxn id="22" idx="1"/>
                        </wps:cNvCnPr>
                        <wps:spPr>
                          <a:xfrm flipH="1" flipV="1">
                            <a:off x="1257411" y="2896949"/>
                            <a:ext cx="699218" cy="49347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25"/>
                        <wps:cNvSpPr txBox="1"/>
                        <wps:spPr>
                          <a:xfrm>
                            <a:off x="-355748" y="99587"/>
                            <a:ext cx="805759" cy="633095"/>
                          </a:xfrm>
                          <a:prstGeom prst="rect">
                            <a:avLst/>
                          </a:prstGeom>
                          <a:solidFill>
                            <a:schemeClr val="lt1"/>
                          </a:solidFill>
                          <a:ln w="6350">
                            <a:solidFill>
                              <a:schemeClr val="tx1"/>
                            </a:solidFill>
                          </a:ln>
                        </wps:spPr>
                        <wps:txbx>
                          <w:txbxContent>
                            <w:p w14:paraId="481BAB3A" w14:textId="094E6910" w:rsidR="004F238C" w:rsidRPr="00EC4944" w:rsidRDefault="004F238C" w:rsidP="004F238C">
                              <w:pPr>
                                <w:pStyle w:val="Caption"/>
                              </w:pPr>
                              <w:r>
                                <w:t>Click for information about using this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Straight Arrow Connector 26"/>
                        <wps:cNvCnPr>
                          <a:stCxn id="25" idx="3"/>
                        </wps:cNvCnPr>
                        <wps:spPr>
                          <a:xfrm flipV="1">
                            <a:off x="449977" y="226337"/>
                            <a:ext cx="660936" cy="18979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Text Box 43"/>
                        <wps:cNvSpPr txBox="1"/>
                        <wps:spPr>
                          <a:xfrm>
                            <a:off x="5884752" y="2797520"/>
                            <a:ext cx="805759" cy="633095"/>
                          </a:xfrm>
                          <a:prstGeom prst="rect">
                            <a:avLst/>
                          </a:prstGeom>
                          <a:solidFill>
                            <a:schemeClr val="lt1"/>
                          </a:solidFill>
                          <a:ln w="6350">
                            <a:solidFill>
                              <a:schemeClr val="tx1"/>
                            </a:solidFill>
                          </a:ln>
                        </wps:spPr>
                        <wps:txbx>
                          <w:txbxContent>
                            <w:p w14:paraId="41DD2775" w14:textId="6D1A7DB8" w:rsidR="004F238C" w:rsidRPr="00EC4944" w:rsidRDefault="004F238C" w:rsidP="004F238C">
                              <w:pPr>
                                <w:pStyle w:val="Caption"/>
                              </w:pPr>
                              <w:r>
                                <w:t>Toggle map layers “on” or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a:stCxn id="43" idx="2"/>
                        </wps:cNvCnPr>
                        <wps:spPr>
                          <a:xfrm flipH="1">
                            <a:off x="6045935" y="3430357"/>
                            <a:ext cx="241674" cy="403773"/>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FE44A4" id="Group 45" o:spid="_x0000_s1034" style="position:absolute;left:0;text-align:left;margin-left:-34.75pt;margin-top:21.4pt;width:554.8pt;height:294.05pt;z-index:251742208;mso-width-relative:margin;mso-height-relative:margin" coordorigin="-3557,995" coordsize="70462,373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">
                <v:shapetype id="_x0000_t202" coordsize="21600,21600" o:spt="202" path="m,l,21600r21600,l21600,xe">
                  <v:stroke joinstyle="miter"/>
                  <v:path gradientshapeok="t" o:connecttype="rect"/>
                </v:shapetype>
                <v:shape id="Text Box 3" o:spid="_x0000_s1035" type="#_x0000_t202" style="position:absolute;left:11670;top:12763;width:12576;height:70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" fillcolor="white [3201]" strokecolor="black [3213]" strokeweight=".5pt">
                  <v:textbox inset="0,0,0,0">
                    <w:txbxContent>
                      <w:p w14:paraId="0283A75A" w14:textId="587F7BB6" w:rsidR="003A216A" w:rsidRPr="00EC4944" w:rsidRDefault="003A216A" w:rsidP="009A5341">
                        <w:pPr>
                          <w:pStyle w:val="Caption"/>
                          <w:jc w:val="center"/>
                        </w:pPr>
                        <w:r>
                          <w:t>Select a preset (or “custom”) to show a tree prioritization layer.</w:t>
                        </w:r>
                        <w:r w:rsidR="009A5341">
                          <w:t xml:space="preserve"> Click the question mark for more information.</w:t>
                        </w:r>
                      </w:p>
                    </w:txbxContent>
                  </v:textbox>
                </v:shape>
                <v:shapetype id="_x0000_t32" coordsize="21600,21600" o:spt="32" o:oned="t" path="m,l21600,21600e" filled="f">
                  <v:path arrowok="t" fillok="f" o:connecttype="none"/>
                  <o:lock v:ext="edit" shapetype="t"/>
                </v:shapetype>
                <v:shape id="Straight Arrow Connector 19" o:spid="_x0000_s1036" type="#_x0000_t32" style="position:absolute;left:24245;top:12760;width:1356;height:35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" strokecolor="black [3213]" strokeweight="3pt">
                  <v:stroke endarrow="block"/>
                </v:shape>
                <v:shape id="Straight Arrow Connector 20" o:spid="_x0000_s1037" type="#_x0000_t32" style="position:absolute;left:8383;top:13490;width:4192;height:9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" strokecolor="black [3213]" strokeweight="3pt">
                  <v:stroke endarrow="block"/>
                </v:shape>
                <v:shape id="Text Box 22" o:spid="_x0000_s1038" type="#_x0000_t202" style="position:absolute;left:19566;top:30329;width:20242;height:7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" fillcolor="white [3201]" strokecolor="black [3213]" strokeweight=".5pt">
                  <v:textbox>
                    <w:txbxContent>
                      <w:p w14:paraId="04DD137E" w14:textId="3EC30202" w:rsidR="003A216A" w:rsidRPr="00EC4944" w:rsidRDefault="009A5341" w:rsidP="009A5341">
                        <w:pPr>
                          <w:pStyle w:val="Caption"/>
                        </w:pPr>
                        <w:r>
                          <w:t>Pick an area from the dropdown menu to generate a report. Picking an area will also make the map at right show the tree canopy within the area.</w:t>
                        </w:r>
                      </w:p>
                    </w:txbxContent>
                  </v:textbox>
                </v:shape>
                <v:shape id="Straight Arrow Connector 24" o:spid="_x0000_s1039" type="#_x0000_t32" style="position:absolute;left:12574;top:28969;width:6992;height:493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" strokecolor="black [3213]" strokeweight="3pt">
                  <v:stroke endarrow="block"/>
                </v:shape>
                <v:shape id="Text Box 25" o:spid="_x0000_s1040" type="#_x0000_t202" style="position:absolute;left:-3557;top:995;width:8057;height:6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" fillcolor="white [3201]" strokecolor="black [3213]" strokeweight=".5pt">
                  <v:textbox>
                    <w:txbxContent>
                      <w:p w14:paraId="481BAB3A" w14:textId="094E6910" w:rsidR="004F238C" w:rsidRPr="00EC4944" w:rsidRDefault="004F238C" w:rsidP="004F238C">
                        <w:pPr>
                          <w:pStyle w:val="Caption"/>
                        </w:pPr>
                        <w:r>
                          <w:t>Click for information about using this tool.</w:t>
                        </w:r>
                      </w:p>
                    </w:txbxContent>
                  </v:textbox>
                </v:shape>
                <v:shape id="Straight Arrow Connector 26" o:spid="_x0000_s1041" type="#_x0000_t32" style="position:absolute;left:4499;top:2263;width:6610;height:189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" strokecolor="black [3213]" strokeweight="3pt">
                  <v:stroke endarrow="block"/>
                </v:shape>
                <v:shape id="Text Box 43" o:spid="_x0000_s1042" type="#_x0000_t202" style="position:absolute;left:58847;top:27975;width:8058;height:6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" fillcolor="white [3201]" strokecolor="black [3213]" strokeweight=".5pt">
                  <v:textbox>
                    <w:txbxContent>
                      <w:p w14:paraId="41DD2775" w14:textId="6D1A7DB8" w:rsidR="004F238C" w:rsidRPr="00EC4944" w:rsidRDefault="004F238C" w:rsidP="004F238C">
                        <w:pPr>
                          <w:pStyle w:val="Caption"/>
                        </w:pPr>
                        <w:r>
                          <w:t>Toggle map layers “on” or “off”.</w:t>
                        </w:r>
                      </w:p>
                    </w:txbxContent>
                  </v:textbox>
                </v:shape>
                <v:shape id="Straight Arrow Connector 44" o:spid="_x0000_s1043" type="#_x0000_t32" style="position:absolute;left:60459;top:34303;width:2417;height:40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" strokecolor="black [3213]" strokeweight="3pt">
                  <v:stroke endarrow="block"/>
                </v:shape>
              </v:group>
            </w:pict>
          </mc:Fallback>
        </mc:AlternateContent>
      </w:r>
      <w:r w:rsidRPr="002542F2">
        <w:rPr>
          <w:noProof/>
        </w:rPr>
        <mc:AlternateContent>
          <mc:Choice Requires="wps">
            <w:drawing>
              <wp:anchor distT="0" distB="0" distL="114300" distR="114300" simplePos="0" relativeHeight="251759616" behindDoc="0" locked="0" layoutInCell="1" allowOverlap="1" wp14:anchorId="42E11ED9" wp14:editId="373BDC42">
                <wp:simplePos x="0" y="0"/>
                <wp:positionH relativeFrom="column">
                  <wp:posOffset>2926533</wp:posOffset>
                </wp:positionH>
                <wp:positionV relativeFrom="paragraph">
                  <wp:posOffset>197107</wp:posOffset>
                </wp:positionV>
                <wp:extent cx="411052" cy="322159"/>
                <wp:effectExtent l="25400" t="25400" r="20955" b="33655"/>
                <wp:wrapNone/>
                <wp:docPr id="60" name="Straight Arrow Connector 60"/>
                <wp:cNvGraphicFramePr/>
                <a:graphic xmlns:a="http://schemas.openxmlformats.org/drawingml/2006/main">
                  <a:graphicData uri="http://schemas.microsoft.com/office/word/2010/wordprocessingShape">
                    <wps:wsp>
                      <wps:cNvCnPr/>
                      <wps:spPr>
                        <a:xfrm flipH="1" flipV="1">
                          <a:off x="0" y="0"/>
                          <a:ext cx="411052" cy="322159"/>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1B7D4" id="Straight Arrow Connector 60" o:spid="_x0000_s1026" type="#_x0000_t32" style="position:absolute;margin-left:230.45pt;margin-top:15.5pt;width:32.35pt;height:25.35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" strokecolor="black [3213]" strokeweight="3pt">
                <v:stroke endarrow="block"/>
              </v:shape>
            </w:pict>
          </mc:Fallback>
        </mc:AlternateContent>
      </w:r>
      <w:r w:rsidRPr="002542F2">
        <w:rPr>
          <w:noProof/>
        </w:rPr>
        <mc:AlternateContent>
          <mc:Choice Requires="wps">
            <w:drawing>
              <wp:anchor distT="0" distB="0" distL="114300" distR="114300" simplePos="0" relativeHeight="251758592" behindDoc="0" locked="0" layoutInCell="1" allowOverlap="1" wp14:anchorId="59937C8E" wp14:editId="429880AD">
                <wp:simplePos x="0" y="0"/>
                <wp:positionH relativeFrom="column">
                  <wp:posOffset>3279367</wp:posOffset>
                </wp:positionH>
                <wp:positionV relativeFrom="paragraph">
                  <wp:posOffset>194442</wp:posOffset>
                </wp:positionV>
                <wp:extent cx="1003300" cy="633095"/>
                <wp:effectExtent l="0" t="0" r="12700" b="14605"/>
                <wp:wrapNone/>
                <wp:docPr id="59" name="Text Box 59"/>
                <wp:cNvGraphicFramePr/>
                <a:graphic xmlns:a="http://schemas.openxmlformats.org/drawingml/2006/main">
                  <a:graphicData uri="http://schemas.microsoft.com/office/word/2010/wordprocessingShape">
                    <wps:wsp>
                      <wps:cNvSpPr txBox="1"/>
                      <wps:spPr>
                        <a:xfrm>
                          <a:off x="0" y="0"/>
                          <a:ext cx="1003300" cy="633095"/>
                        </a:xfrm>
                        <a:prstGeom prst="rect">
                          <a:avLst/>
                        </a:prstGeom>
                        <a:solidFill>
                          <a:schemeClr val="lt1"/>
                        </a:solidFill>
                        <a:ln w="6350">
                          <a:solidFill>
                            <a:schemeClr val="tx1"/>
                          </a:solidFill>
                        </a:ln>
                      </wps:spPr>
                      <wps:txbx>
                        <w:txbxContent>
                          <w:p w14:paraId="63E54875" w14:textId="235D8C52" w:rsidR="002542F2" w:rsidRPr="00EC4944" w:rsidRDefault="002542F2" w:rsidP="002542F2">
                            <w:pPr>
                              <w:pStyle w:val="Caption"/>
                            </w:pPr>
                            <w:r>
                              <w:t>Use the buttons or scroll to zoom in and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937C8E" id="Text Box 59" o:spid="_x0000_s1044" type="#_x0000_t202" style="position:absolute;left:0;text-align:left;margin-left:258.2pt;margin-top:15.3pt;width:79pt;height:49.8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" fillcolor="white [3201]" strokecolor="black [3213]" strokeweight=".5pt">
                <v:textbox>
                  <w:txbxContent>
                    <w:p w14:paraId="63E54875" w14:textId="235D8C52" w:rsidR="002542F2" w:rsidRPr="00EC4944" w:rsidRDefault="002542F2" w:rsidP="002542F2">
                      <w:pPr>
                        <w:pStyle w:val="Caption"/>
                      </w:pPr>
                      <w:r>
                        <w:t>Use the buttons or scroll to zoom in and out.</w:t>
                      </w:r>
                    </w:p>
                  </w:txbxContent>
                </v:textbox>
              </v:shape>
            </w:pict>
          </mc:Fallback>
        </mc:AlternateContent>
      </w:r>
      <w:r>
        <w:rPr>
          <w:noProof/>
        </w:rPr>
        <w:drawing>
          <wp:inline distT="0" distB="0" distL="0" distR="0" wp14:anchorId="010A2197" wp14:editId="148F3210">
            <wp:extent cx="5714622" cy="4244014"/>
            <wp:effectExtent l="38100" t="38100" r="38735" b="36195"/>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13"/>
                    <a:stretch>
                      <a:fillRect/>
                    </a:stretch>
                  </pic:blipFill>
                  <pic:spPr>
                    <a:xfrm>
                      <a:off x="0" y="0"/>
                      <a:ext cx="5739600" cy="4262564"/>
                    </a:xfrm>
                    <a:prstGeom prst="rect">
                      <a:avLst/>
                    </a:prstGeom>
                    <a:ln w="38100">
                      <a:solidFill>
                        <a:schemeClr val="tx1"/>
                      </a:solidFill>
                    </a:ln>
                  </pic:spPr>
                </pic:pic>
              </a:graphicData>
            </a:graphic>
          </wp:inline>
        </w:drawing>
      </w:r>
    </w:p>
    <w:p w14:paraId="6FEDD881" w14:textId="4E9417D3" w:rsidR="00AF019D" w:rsidRDefault="00AF019D" w:rsidP="00A84440"/>
    <w:p w14:paraId="0BD62B3C" w14:textId="4BE531FC" w:rsidR="00AF019D" w:rsidRDefault="00AF019D" w:rsidP="00A84440"/>
    <w:p w14:paraId="2CFBF82D" w14:textId="0E7D9DC1" w:rsidR="00AF019D" w:rsidRDefault="00AF019D" w:rsidP="00AF019D">
      <w:pPr>
        <w:jc w:val="center"/>
      </w:pPr>
    </w:p>
    <w:p w14:paraId="38B2FE7E" w14:textId="45D9EC2F" w:rsidR="00AF019D" w:rsidRDefault="00AF019D" w:rsidP="00A84440"/>
    <w:p w14:paraId="54469AB1" w14:textId="33A96D6A" w:rsidR="00AF019D" w:rsidRDefault="00AF019D" w:rsidP="00A84440"/>
    <w:p w14:paraId="05D751AE" w14:textId="30652F58" w:rsidR="00AF019D" w:rsidRDefault="00AF019D" w:rsidP="00A84440"/>
    <w:p w14:paraId="34D6001C" w14:textId="47AAF37D" w:rsidR="00AF019D" w:rsidRDefault="00AF019D" w:rsidP="00A84440"/>
    <w:p w14:paraId="044BE28C" w14:textId="6E3ECA0E" w:rsidR="009A5341" w:rsidRDefault="009A5341" w:rsidP="00A84440"/>
    <w:p w14:paraId="79DA79F0" w14:textId="4D84D9F5" w:rsidR="009A5341" w:rsidRDefault="009A5341" w:rsidP="00A84440"/>
    <w:p w14:paraId="7CAA69E3" w14:textId="30AD1A29" w:rsidR="009A5341" w:rsidRDefault="009A5341" w:rsidP="00A84440"/>
    <w:p w14:paraId="7BD1518F" w14:textId="22E39491" w:rsidR="009A5341" w:rsidRDefault="009A5341" w:rsidP="00A84440">
      <w:r>
        <w:lastRenderedPageBreak/>
        <w:t>This is old…..</w:t>
      </w:r>
    </w:p>
    <w:p w14:paraId="4358CA1E" w14:textId="77777777" w:rsidR="009A5341" w:rsidRDefault="009A5341" w:rsidP="00A84440"/>
    <w:p w14:paraId="009BA222" w14:textId="67564C66" w:rsidR="00AF019D" w:rsidRDefault="002542F2" w:rsidP="00A84440">
      <w:r>
        <w:rPr>
          <w:noProof/>
        </w:rPr>
        <mc:AlternateContent>
          <mc:Choice Requires="wpg">
            <w:drawing>
              <wp:anchor distT="0" distB="0" distL="114300" distR="114300" simplePos="0" relativeHeight="251756544" behindDoc="0" locked="0" layoutInCell="1" allowOverlap="1" wp14:anchorId="3F1C7ADF" wp14:editId="62829B31">
                <wp:simplePos x="0" y="0"/>
                <wp:positionH relativeFrom="column">
                  <wp:posOffset>2989461</wp:posOffset>
                </wp:positionH>
                <wp:positionV relativeFrom="paragraph">
                  <wp:posOffset>-534035</wp:posOffset>
                </wp:positionV>
                <wp:extent cx="3132500" cy="3485584"/>
                <wp:effectExtent l="0" t="0" r="17145" b="6985"/>
                <wp:wrapNone/>
                <wp:docPr id="58" name="Group 58"/>
                <wp:cNvGraphicFramePr/>
                <a:graphic xmlns:a="http://schemas.openxmlformats.org/drawingml/2006/main">
                  <a:graphicData uri="http://schemas.microsoft.com/office/word/2010/wordprocessingGroup">
                    <wpg:wgp>
                      <wpg:cNvGrpSpPr/>
                      <wpg:grpSpPr>
                        <a:xfrm>
                          <a:off x="0" y="0"/>
                          <a:ext cx="3132500" cy="3485584"/>
                          <a:chOff x="0" y="0"/>
                          <a:chExt cx="3132500" cy="3485584"/>
                        </a:xfrm>
                      </wpg:grpSpPr>
                      <wps:wsp>
                        <wps:cNvPr id="52" name="Straight Arrow Connector 52"/>
                        <wps:cNvCnPr/>
                        <wps:spPr>
                          <a:xfrm flipH="1">
                            <a:off x="1021282" y="519694"/>
                            <a:ext cx="624689" cy="28971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1647731" y="226336"/>
                            <a:ext cx="1059256" cy="443620"/>
                          </a:xfrm>
                          <a:prstGeom prst="rect">
                            <a:avLst/>
                          </a:prstGeom>
                          <a:solidFill>
                            <a:schemeClr val="lt1"/>
                          </a:solidFill>
                          <a:ln w="6350">
                            <a:solidFill>
                              <a:schemeClr val="tx1"/>
                            </a:solidFill>
                          </a:ln>
                        </wps:spPr>
                        <wps:txbx>
                          <w:txbxContent>
                            <w:p w14:paraId="2A4AA93C" w14:textId="779719FF" w:rsidR="00530AB1" w:rsidRPr="00EC4944" w:rsidRDefault="00530AB1" w:rsidP="00530AB1">
                              <w:pPr>
                                <w:pStyle w:val="Caption"/>
                              </w:pPr>
                              <w:r>
                                <w:t>More information about presets.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wps:spPr>
                          <a:xfrm flipH="1">
                            <a:off x="188363" y="447266"/>
                            <a:ext cx="200868" cy="2223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Text Box 55"/>
                        <wps:cNvSpPr txBox="1"/>
                        <wps:spPr>
                          <a:xfrm>
                            <a:off x="0" y="0"/>
                            <a:ext cx="1059256" cy="443620"/>
                          </a:xfrm>
                          <a:prstGeom prst="rect">
                            <a:avLst/>
                          </a:prstGeom>
                          <a:solidFill>
                            <a:schemeClr val="lt1"/>
                          </a:solidFill>
                          <a:ln w="6350">
                            <a:solidFill>
                              <a:schemeClr val="tx1"/>
                            </a:solidFill>
                          </a:ln>
                        </wps:spPr>
                        <wps:txbx>
                          <w:txbxContent>
                            <w:p w14:paraId="75685714" w14:textId="23295996" w:rsidR="00530AB1" w:rsidRPr="00EC4944" w:rsidRDefault="00530AB1" w:rsidP="00530AB1">
                              <w:pPr>
                                <w:pStyle w:val="Caption"/>
                              </w:pPr>
                              <w:r>
                                <w:t>Click to hide this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Arrow Connector 56"/>
                        <wps:cNvCnPr/>
                        <wps:spPr>
                          <a:xfrm flipH="1" flipV="1">
                            <a:off x="1240325" y="2967717"/>
                            <a:ext cx="541082" cy="30240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Text Box 57"/>
                        <wps:cNvSpPr txBox="1"/>
                        <wps:spPr>
                          <a:xfrm>
                            <a:off x="1702052" y="2616451"/>
                            <a:ext cx="1430448" cy="869133"/>
                          </a:xfrm>
                          <a:prstGeom prst="rect">
                            <a:avLst/>
                          </a:prstGeom>
                          <a:solidFill>
                            <a:schemeClr val="lt1"/>
                          </a:solidFill>
                          <a:ln w="6350">
                            <a:solidFill>
                              <a:schemeClr val="tx1"/>
                            </a:solidFill>
                          </a:ln>
                        </wps:spPr>
                        <wps:txbx>
                          <w:txbxContent>
                            <w:p w14:paraId="6199E1B6" w14:textId="319707BD" w:rsidR="002542F2" w:rsidRPr="00EC4944" w:rsidRDefault="002542F2" w:rsidP="002542F2">
                              <w:pPr>
                                <w:pStyle w:val="Caption"/>
                              </w:pPr>
                              <w:r>
                                <w:t>A checkmark indicates this variable is being used to calculate priority scores. Click the variable to turn on or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1C7ADF" id="Group 58" o:spid="_x0000_s1043" style="position:absolute;margin-left:235.4pt;margin-top:-42.05pt;width:246.65pt;height:274.45pt;z-index:251756544" coordsize="31325,348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">
                <v:shape id="Straight Arrow Connector 52" o:spid="_x0000_s1044" type="#_x0000_t32" style="position:absolute;left:10212;top:5196;width:6247;height:289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" strokecolor="black [3213]" strokeweight="3pt">
                  <v:stroke endarrow="block"/>
                </v:shape>
                <v:shape id="Text Box 53" o:spid="_x0000_s1045" type="#_x0000_t202" style="position:absolute;left:16477;top:2263;width:10592;height:4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" fillcolor="white [3201]" strokecolor="black [3213]" strokeweight=".5pt">
                  <v:textbox>
                    <w:txbxContent>
                      <w:p w14:paraId="2A4AA93C" w14:textId="779719FF" w:rsidR="00530AB1" w:rsidRPr="00EC4944" w:rsidRDefault="00530AB1" w:rsidP="00530AB1">
                        <w:pPr>
                          <w:pStyle w:val="Caption"/>
                        </w:pPr>
                        <w:r>
                          <w:t>More information about presets.</w:t>
                        </w:r>
                      </w:p>
                    </w:txbxContent>
                  </v:textbox>
                </v:shape>
                <v:shape id="Straight Arrow Connector 54" o:spid="_x0000_s1046" type="#_x0000_t32" style="position:absolute;left:1883;top:4472;width:2009;height:222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" strokecolor="black [3213]" strokeweight="3pt">
                  <v:stroke endarrow="block"/>
                </v:shape>
                <v:shape id="Text Box 55" o:spid="_x0000_s1047" type="#_x0000_t202" style="position:absolute;width:10592;height:4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" fillcolor="white [3201]" strokecolor="black [3213]" strokeweight=".5pt">
                  <v:textbox>
                    <w:txbxContent>
                      <w:p w14:paraId="75685714" w14:textId="23295996" w:rsidR="00530AB1" w:rsidRPr="00EC4944" w:rsidRDefault="00530AB1" w:rsidP="00530AB1">
                        <w:pPr>
                          <w:pStyle w:val="Caption"/>
                        </w:pPr>
                        <w:r>
                          <w:t>Click to hide this menu.</w:t>
                        </w:r>
                      </w:p>
                    </w:txbxContent>
                  </v:textbox>
                </v:shape>
                <v:shape id="Straight Arrow Connector 56" o:spid="_x0000_s1048" type="#_x0000_t32" style="position:absolute;left:12403;top:29677;width:5411;height:302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" strokecolor="black [3213]" strokeweight="3pt">
                  <v:stroke endarrow="block"/>
                </v:shape>
                <v:shape id="Text Box 57" o:spid="_x0000_s1049" type="#_x0000_t202" style="position:absolute;left:17020;top:26164;width:14305;height:86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" fillcolor="white [3201]" strokecolor="black [3213]" strokeweight=".5pt">
                  <v:textbox>
                    <w:txbxContent>
                      <w:p w14:paraId="6199E1B6" w14:textId="319707BD" w:rsidR="002542F2" w:rsidRPr="00EC4944" w:rsidRDefault="002542F2" w:rsidP="002542F2">
                        <w:pPr>
                          <w:pStyle w:val="Caption"/>
                        </w:pPr>
                        <w:r>
                          <w:t>A checkmark indicates this variable is being used to calculate priority scores. Click the variable to turn on or off.</w:t>
                        </w:r>
                      </w:p>
                    </w:txbxContent>
                  </v:textbox>
                </v:shape>
              </v:group>
            </w:pict>
          </mc:Fallback>
        </mc:AlternateContent>
      </w:r>
      <w:r>
        <w:rPr>
          <w:noProof/>
        </w:rPr>
        <w:drawing>
          <wp:anchor distT="0" distB="0" distL="114300" distR="114300" simplePos="0" relativeHeight="251745280" behindDoc="1" locked="0" layoutInCell="1" allowOverlap="1" wp14:anchorId="71A68205" wp14:editId="47888F67">
            <wp:simplePos x="0" y="0"/>
            <wp:positionH relativeFrom="column">
              <wp:posOffset>2746765</wp:posOffset>
            </wp:positionH>
            <wp:positionV relativeFrom="paragraph">
              <wp:posOffset>38235</wp:posOffset>
            </wp:positionV>
            <wp:extent cx="1625600" cy="2789555"/>
            <wp:effectExtent l="38100" t="38100" r="38100" b="42545"/>
            <wp:wrapTight wrapText="bothSides">
              <wp:wrapPolygon edited="1">
                <wp:start x="-506" y="-295"/>
                <wp:lineTo x="-506" y="21831"/>
                <wp:lineTo x="46599" y="23654"/>
                <wp:lineTo x="47922" y="-996"/>
                <wp:lineTo x="-506" y="-295"/>
              </wp:wrapPolygon>
            </wp:wrapTight>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4"/>
                    <a:stretch>
                      <a:fillRect/>
                    </a:stretch>
                  </pic:blipFill>
                  <pic:spPr>
                    <a:xfrm>
                      <a:off x="0" y="0"/>
                      <a:ext cx="1625600" cy="2789555"/>
                    </a:xfrm>
                    <a:prstGeom prst="rect">
                      <a:avLst/>
                    </a:prstGeom>
                    <a:ln w="38100">
                      <a:solidFill>
                        <a:schemeClr val="tx1"/>
                      </a:solidFill>
                    </a:ln>
                  </pic:spPr>
                </pic:pic>
              </a:graphicData>
            </a:graphic>
            <wp14:sizeRelH relativeFrom="page">
              <wp14:pctWidth>0</wp14:pctWidth>
            </wp14:sizeRelH>
            <wp14:sizeRelV relativeFrom="page">
              <wp14:pctHeight>0</wp14:pctHeight>
            </wp14:sizeRelV>
          </wp:anchor>
        </w:drawing>
      </w:r>
      <w:r w:rsidR="006E650D">
        <w:t>To customize the map</w:t>
      </w:r>
      <w:r w:rsidR="00AF019D">
        <w:t>, select a “preset”</w:t>
      </w:r>
      <w:r w:rsidR="006E650D">
        <w:t xml:space="preserve"> on the left of the screen</w:t>
      </w:r>
      <w:r w:rsidR="00AF019D">
        <w:t xml:space="preserve"> to create a tree canopy enhancement or maintenance priority layer. Selecting “custom” activates several </w:t>
      </w:r>
      <w:proofErr w:type="gramStart"/>
      <w:r w:rsidR="00AF019D">
        <w:t>drop down</w:t>
      </w:r>
      <w:proofErr w:type="gramEnd"/>
      <w:r w:rsidR="00AF019D">
        <w:t xml:space="preserve"> menus from which inputs can be selected. </w:t>
      </w:r>
      <w:r w:rsidR="00530AB1">
        <w:t>Click on a variable to turn in “on” or “off” – a “check mark” indicates that the input is being used to calculate priority scores.</w:t>
      </w:r>
    </w:p>
    <w:p w14:paraId="0F7B513A" w14:textId="6793F2DB" w:rsidR="00530AB1" w:rsidRDefault="00530AB1" w:rsidP="00A84440">
      <w:r>
        <w:t xml:space="preserve">Click the question mark for more information about the presets and priority scoring. </w:t>
      </w:r>
    </w:p>
    <w:p w14:paraId="7BED76D6" w14:textId="5FF4FA95" w:rsidR="002542F2" w:rsidRDefault="00530AB1" w:rsidP="00A84440">
      <w:r>
        <w:t xml:space="preserve">You can also drag this box around the </w:t>
      </w:r>
      <w:proofErr w:type="gramStart"/>
      <w:r>
        <w:t>map, or</w:t>
      </w:r>
      <w:proofErr w:type="gramEnd"/>
      <w:r>
        <w:t xml:space="preserve"> click on the “Customizations” box on the top to “hide” this menu.</w:t>
      </w:r>
    </w:p>
    <w:p w14:paraId="191655E2" w14:textId="76B3554A" w:rsidR="002542F2" w:rsidRDefault="002542F2" w:rsidP="00A84440"/>
    <w:p w14:paraId="1DE8C5F3" w14:textId="156978D3" w:rsidR="002542F2" w:rsidRDefault="002542F2" w:rsidP="00A84440"/>
    <w:p w14:paraId="516100E8" w14:textId="299EBD8A" w:rsidR="00AF019D" w:rsidRDefault="00AF019D" w:rsidP="00A84440"/>
    <w:p w14:paraId="1337AF1D" w14:textId="77777777" w:rsidR="009C0668" w:rsidRDefault="002542F2" w:rsidP="00A84440">
      <w:r w:rsidRPr="002542F2">
        <w:rPr>
          <w:noProof/>
        </w:rPr>
        <mc:AlternateContent>
          <mc:Choice Requires="wps">
            <w:drawing>
              <wp:anchor distT="0" distB="0" distL="114300" distR="114300" simplePos="0" relativeHeight="251769856" behindDoc="0" locked="0" layoutInCell="1" allowOverlap="1" wp14:anchorId="47E67AA6" wp14:editId="697B994B">
                <wp:simplePos x="0" y="0"/>
                <wp:positionH relativeFrom="column">
                  <wp:posOffset>2626008</wp:posOffset>
                </wp:positionH>
                <wp:positionV relativeFrom="paragraph">
                  <wp:posOffset>2458808</wp:posOffset>
                </wp:positionV>
                <wp:extent cx="581182" cy="108434"/>
                <wp:effectExtent l="25400" t="12700" r="15875" b="69850"/>
                <wp:wrapNone/>
                <wp:docPr id="65" name="Straight Arrow Connector 65"/>
                <wp:cNvGraphicFramePr/>
                <a:graphic xmlns:a="http://schemas.openxmlformats.org/drawingml/2006/main">
                  <a:graphicData uri="http://schemas.microsoft.com/office/word/2010/wordprocessingShape">
                    <wps:wsp>
                      <wps:cNvCnPr/>
                      <wps:spPr>
                        <a:xfrm flipH="1">
                          <a:off x="0" y="0"/>
                          <a:ext cx="581182" cy="10843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52529" id="Straight Arrow Connector 65" o:spid="_x0000_s1026" type="#_x0000_t32" style="position:absolute;margin-left:206.75pt;margin-top:193.6pt;width:45.75pt;height:8.5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" strokecolor="black [3213]" strokeweight="3pt">
                <v:stroke endarrow="block"/>
              </v:shape>
            </w:pict>
          </mc:Fallback>
        </mc:AlternateContent>
      </w:r>
      <w:r w:rsidRPr="002542F2">
        <w:rPr>
          <w:noProof/>
        </w:rPr>
        <mc:AlternateContent>
          <mc:Choice Requires="wps">
            <w:drawing>
              <wp:anchor distT="0" distB="0" distL="114300" distR="114300" simplePos="0" relativeHeight="251764736" behindDoc="0" locked="0" layoutInCell="1" allowOverlap="1" wp14:anchorId="595C0197" wp14:editId="56CAFFEE">
                <wp:simplePos x="0" y="0"/>
                <wp:positionH relativeFrom="column">
                  <wp:posOffset>3207190</wp:posOffset>
                </wp:positionH>
                <wp:positionV relativeFrom="paragraph">
                  <wp:posOffset>2042349</wp:posOffset>
                </wp:positionV>
                <wp:extent cx="1294646" cy="950613"/>
                <wp:effectExtent l="0" t="0" r="13970" b="14605"/>
                <wp:wrapNone/>
                <wp:docPr id="64" name="Text Box 64"/>
                <wp:cNvGraphicFramePr/>
                <a:graphic xmlns:a="http://schemas.openxmlformats.org/drawingml/2006/main">
                  <a:graphicData uri="http://schemas.microsoft.com/office/word/2010/wordprocessingShape">
                    <wps:wsp>
                      <wps:cNvSpPr txBox="1"/>
                      <wps:spPr>
                        <a:xfrm>
                          <a:off x="0" y="0"/>
                          <a:ext cx="1294646" cy="950613"/>
                        </a:xfrm>
                        <a:prstGeom prst="rect">
                          <a:avLst/>
                        </a:prstGeom>
                        <a:solidFill>
                          <a:schemeClr val="lt1"/>
                        </a:solidFill>
                        <a:ln w="6350">
                          <a:solidFill>
                            <a:schemeClr val="tx1"/>
                          </a:solidFill>
                        </a:ln>
                      </wps:spPr>
                      <wps:txbx>
                        <w:txbxContent>
                          <w:p w14:paraId="512AAD97" w14:textId="3C7A7837" w:rsidR="002542F2" w:rsidRPr="00EC4944" w:rsidRDefault="002542F2" w:rsidP="002542F2">
                            <w:pPr>
                              <w:pStyle w:val="Caption"/>
                            </w:pPr>
                            <w:r>
                              <w:t xml:space="preserve">Toggle layers on or off. Please note that “Priority score” MUST be “on” to get more information about any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C0197" id="Text Box 64" o:spid="_x0000_s1050" type="#_x0000_t202" style="position:absolute;margin-left:252.55pt;margin-top:160.8pt;width:101.95pt;height:74.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" fillcolor="white [3201]" strokecolor="black [3213]" strokeweight=".5pt">
                <v:textbox>
                  <w:txbxContent>
                    <w:p w14:paraId="512AAD97" w14:textId="3C7A7837" w:rsidR="002542F2" w:rsidRPr="00EC4944" w:rsidRDefault="002542F2" w:rsidP="002542F2">
                      <w:pPr>
                        <w:pStyle w:val="Caption"/>
                      </w:pPr>
                      <w:r>
                        <w:t xml:space="preserve">Toggle layers on or off. Please note that “Priority score” MUST be “on” to get more information about any area. </w:t>
                      </w:r>
                    </w:p>
                  </w:txbxContent>
                </v:textbox>
              </v:shape>
            </w:pict>
          </mc:Fallback>
        </mc:AlternateContent>
      </w:r>
      <w:r w:rsidRPr="002542F2">
        <w:rPr>
          <w:noProof/>
        </w:rPr>
        <mc:AlternateContent>
          <mc:Choice Requires="wps">
            <w:drawing>
              <wp:anchor distT="0" distB="0" distL="114300" distR="114300" simplePos="0" relativeHeight="251762688" behindDoc="0" locked="0" layoutInCell="1" allowOverlap="1" wp14:anchorId="229C3F08" wp14:editId="503E53CB">
                <wp:simplePos x="0" y="0"/>
                <wp:positionH relativeFrom="column">
                  <wp:posOffset>3207190</wp:posOffset>
                </wp:positionH>
                <wp:positionV relativeFrom="paragraph">
                  <wp:posOffset>32479</wp:posOffset>
                </wp:positionV>
                <wp:extent cx="1294646" cy="1557196"/>
                <wp:effectExtent l="0" t="0" r="13970" b="17780"/>
                <wp:wrapNone/>
                <wp:docPr id="63" name="Text Box 63"/>
                <wp:cNvGraphicFramePr/>
                <a:graphic xmlns:a="http://schemas.openxmlformats.org/drawingml/2006/main">
                  <a:graphicData uri="http://schemas.microsoft.com/office/word/2010/wordprocessingShape">
                    <wps:wsp>
                      <wps:cNvSpPr txBox="1"/>
                      <wps:spPr>
                        <a:xfrm>
                          <a:off x="0" y="0"/>
                          <a:ext cx="1294646" cy="1557196"/>
                        </a:xfrm>
                        <a:prstGeom prst="rect">
                          <a:avLst/>
                        </a:prstGeom>
                        <a:solidFill>
                          <a:schemeClr val="lt1"/>
                        </a:solidFill>
                        <a:ln w="6350">
                          <a:solidFill>
                            <a:schemeClr val="tx1"/>
                          </a:solidFill>
                        </a:ln>
                      </wps:spPr>
                      <wps:txbx>
                        <w:txbxContent>
                          <w:p w14:paraId="747A524E" w14:textId="6956F7AD" w:rsidR="002542F2" w:rsidRPr="00EC4944" w:rsidRDefault="002542F2" w:rsidP="002542F2">
                            <w:pPr>
                              <w:pStyle w:val="Caption"/>
                            </w:pPr>
                            <w:r>
                              <w:t>Click on an area in the map for more information. A popup tells you some information, and a layer showing the existing tree canopy is created (in green). The blue box shows the outline of the area which is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C3F08" id="Text Box 63" o:spid="_x0000_s1051" type="#_x0000_t202" style="position:absolute;margin-left:252.55pt;margin-top:2.55pt;width:101.95pt;height:122.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" fillcolor="white [3201]" strokecolor="black [3213]" strokeweight=".5pt">
                <v:textbox>
                  <w:txbxContent>
                    <w:p w14:paraId="747A524E" w14:textId="6956F7AD" w:rsidR="002542F2" w:rsidRPr="00EC4944" w:rsidRDefault="002542F2" w:rsidP="002542F2">
                      <w:pPr>
                        <w:pStyle w:val="Caption"/>
                      </w:pPr>
                      <w:r>
                        <w:t>Click on an area in the map for more information. A popup tells you some information, and a layer showing the existing tree canopy is created (in green). The blue box shows the outline of the area which is selected.</w:t>
                      </w:r>
                    </w:p>
                  </w:txbxContent>
                </v:textbox>
              </v:shape>
            </w:pict>
          </mc:Fallback>
        </mc:AlternateContent>
      </w:r>
      <w:r w:rsidRPr="002542F2">
        <w:rPr>
          <w:noProof/>
        </w:rPr>
        <mc:AlternateContent>
          <mc:Choice Requires="wps">
            <w:drawing>
              <wp:anchor distT="0" distB="0" distL="114300" distR="114300" simplePos="0" relativeHeight="251761664" behindDoc="0" locked="0" layoutInCell="1" allowOverlap="1" wp14:anchorId="2869F72F" wp14:editId="6E4F951E">
                <wp:simplePos x="0" y="0"/>
                <wp:positionH relativeFrom="column">
                  <wp:posOffset>1858224</wp:posOffset>
                </wp:positionH>
                <wp:positionV relativeFrom="paragraph">
                  <wp:posOffset>687824</wp:posOffset>
                </wp:positionV>
                <wp:extent cx="1428259" cy="385804"/>
                <wp:effectExtent l="25400" t="12700" r="19685" b="59055"/>
                <wp:wrapNone/>
                <wp:docPr id="62" name="Straight Arrow Connector 62"/>
                <wp:cNvGraphicFramePr/>
                <a:graphic xmlns:a="http://schemas.openxmlformats.org/drawingml/2006/main">
                  <a:graphicData uri="http://schemas.microsoft.com/office/word/2010/wordprocessingShape">
                    <wps:wsp>
                      <wps:cNvCnPr/>
                      <wps:spPr>
                        <a:xfrm flipH="1">
                          <a:off x="0" y="0"/>
                          <a:ext cx="1428259" cy="38580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F9D49" id="Straight Arrow Connector 62" o:spid="_x0000_s1026" type="#_x0000_t32" style="position:absolute;margin-left:146.3pt;margin-top:54.15pt;width:112.45pt;height:30.4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" strokecolor="black [3213]" strokeweight="3pt">
                <v:stroke endarrow="block"/>
              </v:shape>
            </w:pict>
          </mc:Fallback>
        </mc:AlternateContent>
      </w:r>
      <w:r>
        <w:rPr>
          <w:noProof/>
        </w:rPr>
        <w:drawing>
          <wp:anchor distT="0" distB="0" distL="114300" distR="114300" simplePos="0" relativeHeight="251767808" behindDoc="1" locked="0" layoutInCell="1" allowOverlap="1" wp14:anchorId="18C25925" wp14:editId="03302769">
            <wp:simplePos x="0" y="0"/>
            <wp:positionH relativeFrom="column">
              <wp:posOffset>40005</wp:posOffset>
            </wp:positionH>
            <wp:positionV relativeFrom="paragraph">
              <wp:posOffset>34290</wp:posOffset>
            </wp:positionV>
            <wp:extent cx="3009265" cy="3611245"/>
            <wp:effectExtent l="38100" t="38100" r="38735" b="33655"/>
            <wp:wrapTight wrapText="bothSides">
              <wp:wrapPolygon edited="1">
                <wp:start x="-273" y="-228"/>
                <wp:lineTo x="-273" y="21725"/>
                <wp:lineTo x="32998" y="22104"/>
                <wp:lineTo x="33388" y="-715"/>
                <wp:lineTo x="-273" y="-228"/>
              </wp:wrapPolygon>
            </wp:wrapTight>
            <wp:docPr id="61" name="Picture 61"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with low confidence"/>
                    <pic:cNvPicPr/>
                  </pic:nvPicPr>
                  <pic:blipFill>
                    <a:blip r:embed="rId15"/>
                    <a:stretch>
                      <a:fillRect/>
                    </a:stretch>
                  </pic:blipFill>
                  <pic:spPr>
                    <a:xfrm>
                      <a:off x="0" y="0"/>
                      <a:ext cx="3009265" cy="361124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t>Pan around the map and zoom in</w:t>
      </w:r>
      <w:r w:rsidR="009C0668">
        <w:t>. Click on any area to get more information about the selected geography. Clicking on an area also activates the tree layer, which shows where</w:t>
      </w:r>
      <w:r>
        <w:t xml:space="preserve"> </w:t>
      </w:r>
      <w:r w:rsidR="009C0668">
        <w:t xml:space="preserve">current tree canopy is. </w:t>
      </w:r>
    </w:p>
    <w:p w14:paraId="1EDF8C6F" w14:textId="6876D0E8" w:rsidR="00AF019D" w:rsidRDefault="009C0668" w:rsidP="00A84440">
      <w:r>
        <w:t>Toggle layers on and off using the layer menu and the bottom right of the screen.</w:t>
      </w:r>
      <w:r w:rsidR="002542F2">
        <w:t xml:space="preserve"> </w:t>
      </w:r>
    </w:p>
    <w:p w14:paraId="5EEEBB46" w14:textId="0FFEC842" w:rsidR="00AF019D" w:rsidRDefault="009C0668" w:rsidP="00A84440">
      <w:r>
        <w:t xml:space="preserve">If you wish to use a map in a report or for other purposes, we recommend taking a screenshot of your preferred view.  </w:t>
      </w:r>
    </w:p>
    <w:p w14:paraId="3BEC8958" w14:textId="69D158D8" w:rsidR="00AF019D" w:rsidRDefault="00AF019D" w:rsidP="00A84440"/>
    <w:p w14:paraId="37747A1F" w14:textId="39EC2F82" w:rsidR="00AF019D" w:rsidRDefault="00AF019D" w:rsidP="00A84440"/>
    <w:p w14:paraId="248FF947" w14:textId="194BE25F" w:rsidR="00A84440" w:rsidRPr="00CE4E2E" w:rsidRDefault="00CE4E2E" w:rsidP="00CE4E2E">
      <w:pPr>
        <w:pStyle w:val="Heading2"/>
        <w:rPr>
          <w:rFonts w:eastAsia="MS Gothic"/>
          <w:b/>
          <w:bCs/>
          <w:szCs w:val="32"/>
        </w:rPr>
      </w:pPr>
      <w:bookmarkStart w:id="1" w:name="_Toc66874021"/>
      <w:r>
        <w:t>“</w:t>
      </w:r>
      <w:bookmarkEnd w:id="1"/>
      <w:r w:rsidR="009C0668">
        <w:t>Methods</w:t>
      </w:r>
      <w:r>
        <w:t>” tab</w:t>
      </w:r>
    </w:p>
    <w:p w14:paraId="425AE140" w14:textId="1CC9DF91" w:rsidR="009C0668" w:rsidRDefault="007A5131" w:rsidP="00A84440">
      <w:r>
        <w:t>This tab provides</w:t>
      </w:r>
      <w:r w:rsidR="00A84440">
        <w:t xml:space="preserve"> information </w:t>
      </w:r>
      <w:r>
        <w:t>about how the data was collected and processed</w:t>
      </w:r>
      <w:r w:rsidR="00A84440">
        <w:t xml:space="preserve">. </w:t>
      </w:r>
    </w:p>
    <w:p w14:paraId="07927E0B" w14:textId="77777777" w:rsidR="009C0668" w:rsidRDefault="009C0668">
      <w:pPr>
        <w:spacing w:after="0"/>
      </w:pPr>
      <w:r>
        <w:br w:type="page"/>
      </w:r>
    </w:p>
    <w:p w14:paraId="7379A55D" w14:textId="77777777" w:rsidR="00A84440" w:rsidRDefault="00A84440" w:rsidP="00A84440"/>
    <w:p w14:paraId="0EC75A00" w14:textId="77777777" w:rsidR="00845822" w:rsidRPr="00643D0D" w:rsidRDefault="00845822" w:rsidP="00845822">
      <w:pPr>
        <w:spacing w:before="7680"/>
        <w:jc w:val="right"/>
      </w:pPr>
      <w:bookmarkStart w:id="2" w:name="_LastPageContents"/>
      <w:r>
        <w:rPr>
          <w:noProof/>
        </w:rPr>
        <w:drawing>
          <wp:anchor distT="0" distB="0" distL="114300" distR="115570" simplePos="0" relativeHeight="251659264" behindDoc="0" locked="0" layoutInCell="1" allowOverlap="1" wp14:anchorId="004E2F96" wp14:editId="77898382">
            <wp:simplePos x="0" y="0"/>
            <wp:positionH relativeFrom="page">
              <wp:posOffset>5326380</wp:posOffset>
            </wp:positionH>
            <wp:positionV relativeFrom="page">
              <wp:posOffset>3797300</wp:posOffset>
            </wp:positionV>
            <wp:extent cx="1858010" cy="1368425"/>
            <wp:effectExtent l="0" t="0" r="0" b="3175"/>
            <wp:wrapNone/>
            <wp:docPr id="9" name="Picture 12" descr="Metropoltian Council Logo " title="Metropoltian Council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title="Logo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8010" cy="1368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D0D">
        <w:softHyphen/>
        <w:t>390 Robert St</w:t>
      </w:r>
      <w:r>
        <w:t>reet</w:t>
      </w:r>
      <w:r w:rsidRPr="00643D0D">
        <w:t xml:space="preserve"> N</w:t>
      </w:r>
      <w:r>
        <w:t>orth</w:t>
      </w:r>
      <w:r>
        <w:br/>
        <w:t>Saint</w:t>
      </w:r>
      <w:r w:rsidRPr="00643D0D">
        <w:t xml:space="preserve"> Paul, MN 55101-1805</w:t>
      </w:r>
    </w:p>
    <w:p w14:paraId="10D465A1" w14:textId="77777777" w:rsidR="00845822" w:rsidRDefault="00845822" w:rsidP="00845822">
      <w:pPr>
        <w:jc w:val="right"/>
      </w:pPr>
      <w:r w:rsidRPr="00643D0D">
        <w:t>651</w:t>
      </w:r>
      <w:r>
        <w:t>.602.</w:t>
      </w:r>
      <w:r w:rsidRPr="00643D0D">
        <w:t>1000</w:t>
      </w:r>
      <w:r>
        <w:br/>
      </w:r>
      <w:r w:rsidRPr="00643D0D">
        <w:t>TTY</w:t>
      </w:r>
      <w:r>
        <w:t xml:space="preserve"> 651.291.</w:t>
      </w:r>
      <w:r w:rsidRPr="00643D0D">
        <w:t>0904</w:t>
      </w:r>
      <w:r>
        <w:br/>
      </w:r>
      <w:hyperlink r:id="rId17" w:history="1">
        <w:r w:rsidRPr="000F7677">
          <w:t>public.info@metc.state.mn.us</w:t>
        </w:r>
      </w:hyperlink>
      <w:r w:rsidRPr="000F7677">
        <w:br/>
      </w:r>
      <w:r w:rsidRPr="00643D0D">
        <w:t>metrocouncil.org</w:t>
      </w:r>
    </w:p>
    <w:p w14:paraId="3F4B8ABC" w14:textId="77777777" w:rsidR="00845822" w:rsidRPr="003F56DE" w:rsidRDefault="00845822" w:rsidP="00845822">
      <w:pPr>
        <w:jc w:val="right"/>
        <w:rPr>
          <w:color w:val="003F82"/>
        </w:rPr>
      </w:pPr>
      <w:r w:rsidRPr="003F56DE">
        <w:rPr>
          <w:color w:val="003F82"/>
        </w:rPr>
        <w:t>Follow us on:</w:t>
      </w:r>
      <w:r w:rsidRPr="003F56DE">
        <w:rPr>
          <w:color w:val="003F82"/>
        </w:rPr>
        <w:br/>
        <w:t>twitter.com/</w:t>
      </w:r>
      <w:proofErr w:type="spellStart"/>
      <w:r w:rsidRPr="003F56DE">
        <w:rPr>
          <w:color w:val="003F82"/>
        </w:rPr>
        <w:t>metcouncilnews</w:t>
      </w:r>
      <w:proofErr w:type="spellEnd"/>
      <w:r w:rsidRPr="003F56DE">
        <w:rPr>
          <w:color w:val="003F82"/>
        </w:rPr>
        <w:br/>
        <w:t>facebook.com/</w:t>
      </w:r>
      <w:proofErr w:type="spellStart"/>
      <w:r w:rsidRPr="003F56DE">
        <w:rPr>
          <w:color w:val="003F82"/>
        </w:rPr>
        <w:t>MetropolitanCouncil</w:t>
      </w:r>
      <w:proofErr w:type="spellEnd"/>
      <w:r w:rsidRPr="003F56DE">
        <w:rPr>
          <w:color w:val="003F82"/>
        </w:rPr>
        <w:br/>
        <w:t>youtube.com/</w:t>
      </w:r>
      <w:proofErr w:type="spellStart"/>
      <w:r w:rsidRPr="003F56DE">
        <w:rPr>
          <w:color w:val="003F82"/>
        </w:rPr>
        <w:t>MetropolitanCouncil</w:t>
      </w:r>
      <w:proofErr w:type="spellEnd"/>
    </w:p>
    <w:p w14:paraId="50161F72" w14:textId="77777777" w:rsidR="00162286" w:rsidRPr="00CF3C99" w:rsidRDefault="008F256F" w:rsidP="00B32133">
      <w:r>
        <w:rPr>
          <w:noProof/>
        </w:rPr>
        <mc:AlternateContent>
          <mc:Choice Requires="wps">
            <w:drawing>
              <wp:anchor distT="4294967294" distB="4294967294" distL="114300" distR="114300" simplePos="0" relativeHeight="251660288" behindDoc="0" locked="0" layoutInCell="1" allowOverlap="1" wp14:anchorId="340B5ACE" wp14:editId="71871C3E">
                <wp:simplePos x="0" y="0"/>
                <wp:positionH relativeFrom="page">
                  <wp:posOffset>5537200</wp:posOffset>
                </wp:positionH>
                <wp:positionV relativeFrom="page">
                  <wp:posOffset>5377815</wp:posOffset>
                </wp:positionV>
                <wp:extent cx="1536700" cy="0"/>
                <wp:effectExtent l="0" t="0" r="12700" b="25400"/>
                <wp:wrapNone/>
                <wp:docPr id="7" name="Straight Connector 13"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36700" cy="0"/>
                        </a:xfrm>
                        <a:prstGeom prst="line">
                          <a:avLst/>
                        </a:prstGeom>
                        <a:noFill/>
                        <a:ln w="3175" cap="flat" cmpd="sng" algn="ctr">
                          <a:solidFill>
                            <a:srgbClr val="1F497D">
                              <a:lumMod val="50000"/>
                              <a:lumOff val="50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315A6DA" id="Straight Connector 13" o:spid="_x0000_s1026" alt="Title: Horizontal Line" style="position:absolute;z-index:251660288;visibility:visible;mso-wrap-style:square;mso-width-percent:0;mso-height-percent:0;mso-wrap-distance-left:9pt;mso-wrap-distance-top:.mm;mso-wrap-distance-right:9pt;mso-wrap-distance-bottom:.mm;mso-position-horizontal:absolute;mso-position-horizontal-relative:page;mso-position-vertical:absolute;mso-position-vertical-relative:page;mso-width-percent:0;mso-height-percent:0;mso-width-relative:page;mso-height-relative:page" from="436pt,423.45pt" to="557pt,42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" strokecolor="#71a1dc" strokeweight=".25pt">
                <o:lock v:ext="edit" shapetype="f"/>
                <w10:wrap anchorx="page" anchory="page"/>
              </v:line>
            </w:pict>
          </mc:Fallback>
        </mc:AlternateContent>
      </w:r>
      <w:r>
        <w:rPr>
          <w:noProof/>
        </w:rPr>
        <w:drawing>
          <wp:anchor distT="0" distB="889" distL="114300" distR="114300" simplePos="0" relativeHeight="251658240" behindDoc="0" locked="0" layoutInCell="1" allowOverlap="1" wp14:anchorId="5C88F6F3" wp14:editId="675366D7">
            <wp:simplePos x="0" y="0"/>
            <wp:positionH relativeFrom="page">
              <wp:posOffset>75565</wp:posOffset>
            </wp:positionH>
            <wp:positionV relativeFrom="page">
              <wp:posOffset>7423785</wp:posOffset>
            </wp:positionV>
            <wp:extent cx="7772400" cy="1699641"/>
            <wp:effectExtent l="0" t="0" r="0" b="2540"/>
            <wp:wrapThrough wrapText="bothSides">
              <wp:wrapPolygon edited="0">
                <wp:start x="20965" y="4843"/>
                <wp:lineTo x="19835" y="5812"/>
                <wp:lineTo x="11082" y="10332"/>
                <wp:lineTo x="988" y="17112"/>
                <wp:lineTo x="282" y="18404"/>
                <wp:lineTo x="424" y="21309"/>
                <wp:lineTo x="21529" y="21309"/>
                <wp:lineTo x="21529" y="4843"/>
                <wp:lineTo x="20965" y="4843"/>
              </wp:wrapPolygon>
            </wp:wrapThrough>
            <wp:docPr id="1" name="Picture 64" descr="Blue Bar Art " title="Blue Bar 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title="Blue Bar Art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72400" cy="169964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
    </w:p>
    <w:sectPr w:rsidR="00162286" w:rsidRPr="00CF3C99" w:rsidSect="00817EA5">
      <w:headerReference w:type="even" r:id="rId19"/>
      <w:headerReference w:type="default" r:id="rId20"/>
      <w:footerReference w:type="even" r:id="rId21"/>
      <w:footerReference w:type="default" r:id="rId22"/>
      <w:headerReference w:type="first" r:id="rId23"/>
      <w:footerReference w:type="first" r:id="rId24"/>
      <w:pgSz w:w="12240" w:h="15840"/>
      <w:pgMar w:top="1440" w:right="1080" w:bottom="1440" w:left="1080" w:header="576" w:footer="576" w:gutter="0"/>
      <w:pgNumType w:start="1" w:chapStyle="1" w:chapSep="e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BB6CD6" w14:textId="77777777" w:rsidR="00915F84" w:rsidRDefault="00915F84" w:rsidP="008C4FA3">
      <w:r>
        <w:separator/>
      </w:r>
    </w:p>
    <w:p w14:paraId="044B3B84" w14:textId="77777777" w:rsidR="00915F84" w:rsidRDefault="00915F84"/>
  </w:endnote>
  <w:endnote w:type="continuationSeparator" w:id="0">
    <w:p w14:paraId="376788A6" w14:textId="77777777" w:rsidR="00915F84" w:rsidRDefault="00915F84" w:rsidP="008C4FA3">
      <w:r>
        <w:continuationSeparator/>
      </w:r>
    </w:p>
    <w:p w14:paraId="19F22957" w14:textId="77777777" w:rsidR="00915F84" w:rsidRDefault="00915F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Lucida Grande">
    <w:altName w:val="﷽﷽﷽﷽﷽﷽﷽﷽"/>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1D1DE" w14:textId="77777777" w:rsidR="00212022" w:rsidRDefault="002120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397A2" w14:textId="77777777" w:rsidR="00212022" w:rsidRDefault="002120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E0DA1" w14:textId="77777777" w:rsidR="00212022" w:rsidRDefault="002120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BF5B1F" w14:textId="77777777" w:rsidR="00915F84" w:rsidRDefault="00915F84" w:rsidP="008C4FA3">
      <w:r>
        <w:separator/>
      </w:r>
    </w:p>
    <w:p w14:paraId="5E177E11" w14:textId="77777777" w:rsidR="00915F84" w:rsidRDefault="00915F84"/>
  </w:footnote>
  <w:footnote w:type="continuationSeparator" w:id="0">
    <w:p w14:paraId="72C5CCAF" w14:textId="77777777" w:rsidR="00915F84" w:rsidRDefault="00915F84" w:rsidP="008C4FA3">
      <w:r>
        <w:continuationSeparator/>
      </w:r>
    </w:p>
    <w:p w14:paraId="294A46B8" w14:textId="77777777" w:rsidR="00915F84" w:rsidRDefault="00915F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0241D" w14:textId="77777777" w:rsidR="00212022" w:rsidRDefault="00212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2413D" w14:textId="77777777" w:rsidR="00212022" w:rsidRDefault="00212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7B172" w14:textId="77777777" w:rsidR="00212022" w:rsidRDefault="002120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F71202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7A6207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8084DF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FDE304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E83CD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5E2429E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AA8B96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6890D3B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A31CD4A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684355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D2E2DE"/>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4265F99"/>
    <w:multiLevelType w:val="hybridMultilevel"/>
    <w:tmpl w:val="5C627622"/>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2" w15:restartNumberingAfterBreak="0">
    <w:nsid w:val="0A924178"/>
    <w:multiLevelType w:val="hybridMultilevel"/>
    <w:tmpl w:val="B18252FE"/>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3" w15:restartNumberingAfterBreak="0">
    <w:nsid w:val="1073452A"/>
    <w:multiLevelType w:val="hybridMultilevel"/>
    <w:tmpl w:val="9AC87D96"/>
    <w:lvl w:ilvl="0" w:tplc="4740D670">
      <w:start w:val="1"/>
      <w:numFmt w:val="bullet"/>
      <w:pStyle w:val="Lis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4" w15:restartNumberingAfterBreak="0">
    <w:nsid w:val="12E345D9"/>
    <w:multiLevelType w:val="hybridMultilevel"/>
    <w:tmpl w:val="9EF0E7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94523E"/>
    <w:multiLevelType w:val="hybridMultilevel"/>
    <w:tmpl w:val="DB887DD4"/>
    <w:lvl w:ilvl="0" w:tplc="0409000F">
      <w:start w:val="1"/>
      <w:numFmt w:val="decimal"/>
      <w:lvlText w:val="%1."/>
      <w:lvlJc w:val="left"/>
      <w:pPr>
        <w:ind w:left="720" w:hanging="360"/>
      </w:pPr>
      <w:rPr>
        <w:rFonts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6" w15:restartNumberingAfterBreak="0">
    <w:nsid w:val="20910A71"/>
    <w:multiLevelType w:val="hybridMultilevel"/>
    <w:tmpl w:val="6EBEF3F4"/>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7" w15:restartNumberingAfterBreak="0">
    <w:nsid w:val="35617B32"/>
    <w:multiLevelType w:val="hybridMultilevel"/>
    <w:tmpl w:val="E7148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B4897"/>
    <w:multiLevelType w:val="hybridMultilevel"/>
    <w:tmpl w:val="1B38B19A"/>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9" w15:restartNumberingAfterBreak="0">
    <w:nsid w:val="480C2D24"/>
    <w:multiLevelType w:val="hybridMultilevel"/>
    <w:tmpl w:val="FCDC1AA0"/>
    <w:lvl w:ilvl="0" w:tplc="47AE4C24">
      <w:start w:val="1"/>
      <w:numFmt w:val="decimal"/>
      <w:pStyle w:val="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6B2E2D"/>
    <w:multiLevelType w:val="hybridMultilevel"/>
    <w:tmpl w:val="3DBCB3DC"/>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1" w15:restartNumberingAfterBreak="0">
    <w:nsid w:val="4F9248C6"/>
    <w:multiLevelType w:val="hybridMultilevel"/>
    <w:tmpl w:val="EC3A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4654CC"/>
    <w:multiLevelType w:val="hybridMultilevel"/>
    <w:tmpl w:val="C4381AAC"/>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3" w15:restartNumberingAfterBreak="0">
    <w:nsid w:val="504B05A7"/>
    <w:multiLevelType w:val="hybridMultilevel"/>
    <w:tmpl w:val="7298A92E"/>
    <w:lvl w:ilvl="0" w:tplc="E09673F6">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4" w15:restartNumberingAfterBreak="0">
    <w:nsid w:val="514F1895"/>
    <w:multiLevelType w:val="hybridMultilevel"/>
    <w:tmpl w:val="7376058A"/>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5" w15:restartNumberingAfterBreak="0">
    <w:nsid w:val="518C2888"/>
    <w:multiLevelType w:val="hybridMultilevel"/>
    <w:tmpl w:val="3D5C7504"/>
    <w:lvl w:ilvl="0" w:tplc="EF8ED3FA">
      <w:start w:val="1"/>
      <w:numFmt w:val="bullet"/>
      <w:lvlText w:val=""/>
      <w:lvlJc w:val="left"/>
      <w:pPr>
        <w:ind w:left="720" w:hanging="360"/>
      </w:pPr>
      <w:rPr>
        <w:rFonts w:ascii="Symbol" w:hAnsi="Symbol" w:hint="default"/>
        <w:color w:val="003F82"/>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6" w15:restartNumberingAfterBreak="0">
    <w:nsid w:val="5F5623D8"/>
    <w:multiLevelType w:val="hybridMultilevel"/>
    <w:tmpl w:val="B8728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7" w15:restartNumberingAfterBreak="0">
    <w:nsid w:val="65967B91"/>
    <w:multiLevelType w:val="hybridMultilevel"/>
    <w:tmpl w:val="9B7ED396"/>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8" w15:restartNumberingAfterBreak="0">
    <w:nsid w:val="6A311FAC"/>
    <w:multiLevelType w:val="multilevel"/>
    <w:tmpl w:val="DE701C64"/>
    <w:lvl w:ilvl="0">
      <w:start w:val="1"/>
      <w:numFmt w:val="bullet"/>
      <w:lvlText w:val=""/>
      <w:lvlJc w:val="left"/>
      <w:pPr>
        <w:ind w:left="360" w:hanging="360"/>
      </w:pPr>
      <w:rPr>
        <w:rFonts w:ascii="Symbol" w:hAnsi="Symbol" w:hint="default"/>
        <w:color w:val="505150"/>
        <w:sz w:val="20"/>
        <w:szCs w:val="20"/>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800"/>
        </w:tabs>
        <w:ind w:left="1800" w:hanging="360"/>
      </w:pPr>
      <w:rPr>
        <w:rFonts w:ascii="Wingdings" w:hAnsi="Wingdings" w:hint="default"/>
      </w:rPr>
    </w:lvl>
    <w:lvl w:ilvl="5">
      <w:start w:val="1"/>
      <w:numFmt w:val="none"/>
      <w:lvlText w:val=""/>
      <w:lvlJc w:val="left"/>
      <w:pPr>
        <w:tabs>
          <w:tab w:val="num" w:pos="2160"/>
        </w:tabs>
        <w:ind w:left="2160" w:hanging="360"/>
      </w:pPr>
      <w:rPr>
        <w:rFonts w:hint="default"/>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9" w15:restartNumberingAfterBreak="0">
    <w:nsid w:val="70E30F6E"/>
    <w:multiLevelType w:val="hybridMultilevel"/>
    <w:tmpl w:val="D4C2A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E24E05"/>
    <w:multiLevelType w:val="hybridMultilevel"/>
    <w:tmpl w:val="D9FE7ECC"/>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num w:numId="1">
    <w:abstractNumId w:val="21"/>
  </w:num>
  <w:num w:numId="2">
    <w:abstractNumId w:val="14"/>
  </w:num>
  <w:num w:numId="3">
    <w:abstractNumId w:val="26"/>
  </w:num>
  <w:num w:numId="4">
    <w:abstractNumId w:val="25"/>
  </w:num>
  <w:num w:numId="5">
    <w:abstractNumId w:val="16"/>
  </w:num>
  <w:num w:numId="6">
    <w:abstractNumId w:val="11"/>
  </w:num>
  <w:num w:numId="7">
    <w:abstractNumId w:val="30"/>
  </w:num>
  <w:num w:numId="8">
    <w:abstractNumId w:val="18"/>
  </w:num>
  <w:num w:numId="9">
    <w:abstractNumId w:val="20"/>
  </w:num>
  <w:num w:numId="10">
    <w:abstractNumId w:val="15"/>
  </w:num>
  <w:num w:numId="11">
    <w:abstractNumId w:val="12"/>
  </w:num>
  <w:num w:numId="12">
    <w:abstractNumId w:val="22"/>
  </w:num>
  <w:num w:numId="13">
    <w:abstractNumId w:val="24"/>
  </w:num>
  <w:num w:numId="14">
    <w:abstractNumId w:val="27"/>
  </w:num>
  <w:num w:numId="15">
    <w:abstractNumId w:val="23"/>
  </w:num>
  <w:num w:numId="16">
    <w:abstractNumId w:val="10"/>
  </w:num>
  <w:num w:numId="17">
    <w:abstractNumId w:val="13"/>
  </w:num>
  <w:num w:numId="18">
    <w:abstractNumId w:val="13"/>
  </w:num>
  <w:num w:numId="19">
    <w:abstractNumId w:val="13"/>
  </w:num>
  <w:num w:numId="20">
    <w:abstractNumId w:val="28"/>
  </w:num>
  <w:num w:numId="21">
    <w:abstractNumId w:val="0"/>
  </w:num>
  <w:num w:numId="22">
    <w:abstractNumId w:val="0"/>
  </w:num>
  <w:num w:numId="23">
    <w:abstractNumId w:val="28"/>
  </w:num>
  <w:num w:numId="24">
    <w:abstractNumId w:val="8"/>
  </w:num>
  <w:num w:numId="25">
    <w:abstractNumId w:val="7"/>
  </w:num>
  <w:num w:numId="26">
    <w:abstractNumId w:val="6"/>
  </w:num>
  <w:num w:numId="27">
    <w:abstractNumId w:val="5"/>
  </w:num>
  <w:num w:numId="28">
    <w:abstractNumId w:val="9"/>
  </w:num>
  <w:num w:numId="29">
    <w:abstractNumId w:val="4"/>
  </w:num>
  <w:num w:numId="30">
    <w:abstractNumId w:val="3"/>
  </w:num>
  <w:num w:numId="31">
    <w:abstractNumId w:val="2"/>
  </w:num>
  <w:num w:numId="32">
    <w:abstractNumId w:val="1"/>
  </w:num>
  <w:num w:numId="33">
    <w:abstractNumId w:val="29"/>
  </w:num>
  <w:num w:numId="34">
    <w:abstractNumId w:val="19"/>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1"/>
  <w:activeWritingStyle w:appName="MSWord" w:lang="en-US" w:vendorID="64" w:dllVersion="0" w:nlCheck="1" w:checkStyle="0"/>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PubVPasteboard_" w:val="9"/>
    <w:docVar w:name="ShowStaticGuides" w:val="1"/>
  </w:docVars>
  <w:rsids>
    <w:rsidRoot w:val="00FC54FE"/>
    <w:rsid w:val="00000775"/>
    <w:rsid w:val="00033A63"/>
    <w:rsid w:val="000363E0"/>
    <w:rsid w:val="00044DEF"/>
    <w:rsid w:val="00067DBB"/>
    <w:rsid w:val="000931F9"/>
    <w:rsid w:val="00095811"/>
    <w:rsid w:val="000973B5"/>
    <w:rsid w:val="000A2AB6"/>
    <w:rsid w:val="000A4F1C"/>
    <w:rsid w:val="000B01A8"/>
    <w:rsid w:val="000B263F"/>
    <w:rsid w:val="000C5C7F"/>
    <w:rsid w:val="000C66CE"/>
    <w:rsid w:val="000C728B"/>
    <w:rsid w:val="000D2DDA"/>
    <w:rsid w:val="000D4F6F"/>
    <w:rsid w:val="000F4C1A"/>
    <w:rsid w:val="000F7677"/>
    <w:rsid w:val="00121844"/>
    <w:rsid w:val="00123DF3"/>
    <w:rsid w:val="00124A37"/>
    <w:rsid w:val="00130080"/>
    <w:rsid w:val="001556E0"/>
    <w:rsid w:val="00162286"/>
    <w:rsid w:val="001A1B2E"/>
    <w:rsid w:val="001B0158"/>
    <w:rsid w:val="001C3CA4"/>
    <w:rsid w:val="001C4292"/>
    <w:rsid w:val="001D0005"/>
    <w:rsid w:val="001D02CE"/>
    <w:rsid w:val="001D1845"/>
    <w:rsid w:val="001E4D8B"/>
    <w:rsid w:val="001E4ED9"/>
    <w:rsid w:val="001E5871"/>
    <w:rsid w:val="001F10A3"/>
    <w:rsid w:val="001F18D6"/>
    <w:rsid w:val="001F50D6"/>
    <w:rsid w:val="00212022"/>
    <w:rsid w:val="00215B8D"/>
    <w:rsid w:val="0022004A"/>
    <w:rsid w:val="00221442"/>
    <w:rsid w:val="00226C98"/>
    <w:rsid w:val="002375F0"/>
    <w:rsid w:val="00253FEB"/>
    <w:rsid w:val="002542F2"/>
    <w:rsid w:val="0027553B"/>
    <w:rsid w:val="0028086A"/>
    <w:rsid w:val="002972C0"/>
    <w:rsid w:val="002A4020"/>
    <w:rsid w:val="002F2EAD"/>
    <w:rsid w:val="002F3F00"/>
    <w:rsid w:val="002F4519"/>
    <w:rsid w:val="003007CF"/>
    <w:rsid w:val="00322CFA"/>
    <w:rsid w:val="00322F97"/>
    <w:rsid w:val="003500B7"/>
    <w:rsid w:val="00352223"/>
    <w:rsid w:val="0036754E"/>
    <w:rsid w:val="00377E74"/>
    <w:rsid w:val="003A08FC"/>
    <w:rsid w:val="003A216A"/>
    <w:rsid w:val="003A32E1"/>
    <w:rsid w:val="003A56E9"/>
    <w:rsid w:val="003D6EFA"/>
    <w:rsid w:val="003D7442"/>
    <w:rsid w:val="003F56DE"/>
    <w:rsid w:val="004064B6"/>
    <w:rsid w:val="004069E9"/>
    <w:rsid w:val="0041614B"/>
    <w:rsid w:val="004217DA"/>
    <w:rsid w:val="004325D3"/>
    <w:rsid w:val="004337FB"/>
    <w:rsid w:val="004353D9"/>
    <w:rsid w:val="00461B6A"/>
    <w:rsid w:val="00462AA7"/>
    <w:rsid w:val="00477BE4"/>
    <w:rsid w:val="004908E8"/>
    <w:rsid w:val="00490D6C"/>
    <w:rsid w:val="004C1678"/>
    <w:rsid w:val="004C2081"/>
    <w:rsid w:val="004D37EB"/>
    <w:rsid w:val="004F238C"/>
    <w:rsid w:val="00501C82"/>
    <w:rsid w:val="005026DB"/>
    <w:rsid w:val="00511248"/>
    <w:rsid w:val="00516F64"/>
    <w:rsid w:val="005217AF"/>
    <w:rsid w:val="005303EC"/>
    <w:rsid w:val="00530AB1"/>
    <w:rsid w:val="00540F06"/>
    <w:rsid w:val="00546038"/>
    <w:rsid w:val="0056248D"/>
    <w:rsid w:val="0056551F"/>
    <w:rsid w:val="00571C84"/>
    <w:rsid w:val="00590913"/>
    <w:rsid w:val="0059703B"/>
    <w:rsid w:val="00597225"/>
    <w:rsid w:val="005B120F"/>
    <w:rsid w:val="005B51A0"/>
    <w:rsid w:val="005C0BE9"/>
    <w:rsid w:val="005C0CB3"/>
    <w:rsid w:val="005C2109"/>
    <w:rsid w:val="005C7A91"/>
    <w:rsid w:val="005D143E"/>
    <w:rsid w:val="005D4123"/>
    <w:rsid w:val="005E72E5"/>
    <w:rsid w:val="005F5D10"/>
    <w:rsid w:val="006003FD"/>
    <w:rsid w:val="00602365"/>
    <w:rsid w:val="00604DA8"/>
    <w:rsid w:val="0060703C"/>
    <w:rsid w:val="00613B45"/>
    <w:rsid w:val="006351F2"/>
    <w:rsid w:val="0063524D"/>
    <w:rsid w:val="006459AD"/>
    <w:rsid w:val="00652A73"/>
    <w:rsid w:val="00663F63"/>
    <w:rsid w:val="006676B1"/>
    <w:rsid w:val="00675351"/>
    <w:rsid w:val="00682FB0"/>
    <w:rsid w:val="00683605"/>
    <w:rsid w:val="00692376"/>
    <w:rsid w:val="006A49CF"/>
    <w:rsid w:val="006B258E"/>
    <w:rsid w:val="006C29CA"/>
    <w:rsid w:val="006C2F7E"/>
    <w:rsid w:val="006D1879"/>
    <w:rsid w:val="006E650D"/>
    <w:rsid w:val="0070353A"/>
    <w:rsid w:val="0070704F"/>
    <w:rsid w:val="00711226"/>
    <w:rsid w:val="00735236"/>
    <w:rsid w:val="00740D8E"/>
    <w:rsid w:val="00743E5F"/>
    <w:rsid w:val="00745C93"/>
    <w:rsid w:val="00754109"/>
    <w:rsid w:val="007651E6"/>
    <w:rsid w:val="007737C3"/>
    <w:rsid w:val="00785C9E"/>
    <w:rsid w:val="007930F6"/>
    <w:rsid w:val="007A2B0F"/>
    <w:rsid w:val="007A5131"/>
    <w:rsid w:val="007C5E12"/>
    <w:rsid w:val="007C7DE7"/>
    <w:rsid w:val="007E2F5F"/>
    <w:rsid w:val="007E6D1A"/>
    <w:rsid w:val="007E7D2E"/>
    <w:rsid w:val="007F0A8F"/>
    <w:rsid w:val="007F436A"/>
    <w:rsid w:val="007F4EEC"/>
    <w:rsid w:val="007F5106"/>
    <w:rsid w:val="007F7BFA"/>
    <w:rsid w:val="00810035"/>
    <w:rsid w:val="00816E08"/>
    <w:rsid w:val="00817EA5"/>
    <w:rsid w:val="00821EE1"/>
    <w:rsid w:val="0082253B"/>
    <w:rsid w:val="00822E65"/>
    <w:rsid w:val="00825F98"/>
    <w:rsid w:val="00836025"/>
    <w:rsid w:val="0083677B"/>
    <w:rsid w:val="008409C8"/>
    <w:rsid w:val="00845822"/>
    <w:rsid w:val="00847C70"/>
    <w:rsid w:val="00860266"/>
    <w:rsid w:val="0088128E"/>
    <w:rsid w:val="00890137"/>
    <w:rsid w:val="008A0D22"/>
    <w:rsid w:val="008A2774"/>
    <w:rsid w:val="008C3458"/>
    <w:rsid w:val="008C4755"/>
    <w:rsid w:val="008C4FA3"/>
    <w:rsid w:val="008D22FD"/>
    <w:rsid w:val="008D7D05"/>
    <w:rsid w:val="008F0351"/>
    <w:rsid w:val="008F256F"/>
    <w:rsid w:val="00902BA7"/>
    <w:rsid w:val="00910BBE"/>
    <w:rsid w:val="00915F84"/>
    <w:rsid w:val="00925874"/>
    <w:rsid w:val="00925C89"/>
    <w:rsid w:val="00941478"/>
    <w:rsid w:val="00973EB9"/>
    <w:rsid w:val="00981601"/>
    <w:rsid w:val="0098231D"/>
    <w:rsid w:val="00996502"/>
    <w:rsid w:val="009A5341"/>
    <w:rsid w:val="009B2F9C"/>
    <w:rsid w:val="009C0490"/>
    <w:rsid w:val="009C0668"/>
    <w:rsid w:val="009C37A3"/>
    <w:rsid w:val="009C73C4"/>
    <w:rsid w:val="009D253E"/>
    <w:rsid w:val="009E3697"/>
    <w:rsid w:val="009F4A9E"/>
    <w:rsid w:val="00A17D4B"/>
    <w:rsid w:val="00A251B1"/>
    <w:rsid w:val="00A3036F"/>
    <w:rsid w:val="00A35A18"/>
    <w:rsid w:val="00A46A8A"/>
    <w:rsid w:val="00A52ABC"/>
    <w:rsid w:val="00A53BE4"/>
    <w:rsid w:val="00A614BB"/>
    <w:rsid w:val="00A63BB6"/>
    <w:rsid w:val="00A64D73"/>
    <w:rsid w:val="00A74EE6"/>
    <w:rsid w:val="00A84440"/>
    <w:rsid w:val="00A8657D"/>
    <w:rsid w:val="00A86A77"/>
    <w:rsid w:val="00A86E19"/>
    <w:rsid w:val="00A91ECD"/>
    <w:rsid w:val="00A92A74"/>
    <w:rsid w:val="00AA0DC0"/>
    <w:rsid w:val="00AA2B25"/>
    <w:rsid w:val="00AA70E0"/>
    <w:rsid w:val="00AB42ED"/>
    <w:rsid w:val="00AB546D"/>
    <w:rsid w:val="00AB5E72"/>
    <w:rsid w:val="00AC03F2"/>
    <w:rsid w:val="00AD1FE9"/>
    <w:rsid w:val="00AE1894"/>
    <w:rsid w:val="00AE71A9"/>
    <w:rsid w:val="00AF019D"/>
    <w:rsid w:val="00AF3DE5"/>
    <w:rsid w:val="00AF7BAB"/>
    <w:rsid w:val="00B1359F"/>
    <w:rsid w:val="00B2337C"/>
    <w:rsid w:val="00B32133"/>
    <w:rsid w:val="00B3384E"/>
    <w:rsid w:val="00B50B82"/>
    <w:rsid w:val="00B54B4D"/>
    <w:rsid w:val="00B55C3F"/>
    <w:rsid w:val="00B571BE"/>
    <w:rsid w:val="00B7047D"/>
    <w:rsid w:val="00B7568D"/>
    <w:rsid w:val="00B80232"/>
    <w:rsid w:val="00B86033"/>
    <w:rsid w:val="00B86E78"/>
    <w:rsid w:val="00B9369A"/>
    <w:rsid w:val="00BA000E"/>
    <w:rsid w:val="00BC532A"/>
    <w:rsid w:val="00BE2076"/>
    <w:rsid w:val="00BE79F4"/>
    <w:rsid w:val="00C13F97"/>
    <w:rsid w:val="00C16926"/>
    <w:rsid w:val="00C224C0"/>
    <w:rsid w:val="00C30C3D"/>
    <w:rsid w:val="00C3252B"/>
    <w:rsid w:val="00C36B9E"/>
    <w:rsid w:val="00C41D2A"/>
    <w:rsid w:val="00C73D5D"/>
    <w:rsid w:val="00C85D16"/>
    <w:rsid w:val="00C914BA"/>
    <w:rsid w:val="00C95456"/>
    <w:rsid w:val="00CB428C"/>
    <w:rsid w:val="00CB5780"/>
    <w:rsid w:val="00CC3E88"/>
    <w:rsid w:val="00CE4AC9"/>
    <w:rsid w:val="00CE4E2E"/>
    <w:rsid w:val="00CF1677"/>
    <w:rsid w:val="00CF3C99"/>
    <w:rsid w:val="00D00D74"/>
    <w:rsid w:val="00D01552"/>
    <w:rsid w:val="00D20730"/>
    <w:rsid w:val="00D20B56"/>
    <w:rsid w:val="00D2207A"/>
    <w:rsid w:val="00D32905"/>
    <w:rsid w:val="00D412AE"/>
    <w:rsid w:val="00D5278D"/>
    <w:rsid w:val="00D53019"/>
    <w:rsid w:val="00D55C82"/>
    <w:rsid w:val="00D60A6A"/>
    <w:rsid w:val="00D75D7C"/>
    <w:rsid w:val="00D84948"/>
    <w:rsid w:val="00D90527"/>
    <w:rsid w:val="00DC2EF1"/>
    <w:rsid w:val="00DC3578"/>
    <w:rsid w:val="00DC48C0"/>
    <w:rsid w:val="00DC600F"/>
    <w:rsid w:val="00DF29D9"/>
    <w:rsid w:val="00E0128D"/>
    <w:rsid w:val="00E017FC"/>
    <w:rsid w:val="00E0319B"/>
    <w:rsid w:val="00E05BFC"/>
    <w:rsid w:val="00E11F95"/>
    <w:rsid w:val="00E13AB8"/>
    <w:rsid w:val="00E5264D"/>
    <w:rsid w:val="00E575B5"/>
    <w:rsid w:val="00E62373"/>
    <w:rsid w:val="00E6285F"/>
    <w:rsid w:val="00E67A14"/>
    <w:rsid w:val="00E714D3"/>
    <w:rsid w:val="00E73B94"/>
    <w:rsid w:val="00E94146"/>
    <w:rsid w:val="00E94D69"/>
    <w:rsid w:val="00EA2A13"/>
    <w:rsid w:val="00EA37ED"/>
    <w:rsid w:val="00EB314A"/>
    <w:rsid w:val="00EB77C2"/>
    <w:rsid w:val="00EE74E7"/>
    <w:rsid w:val="00EF32F0"/>
    <w:rsid w:val="00F00DB1"/>
    <w:rsid w:val="00F16E9F"/>
    <w:rsid w:val="00F201E6"/>
    <w:rsid w:val="00F24B67"/>
    <w:rsid w:val="00F36C32"/>
    <w:rsid w:val="00F36ECA"/>
    <w:rsid w:val="00F4185C"/>
    <w:rsid w:val="00F439A3"/>
    <w:rsid w:val="00F549E3"/>
    <w:rsid w:val="00F54B99"/>
    <w:rsid w:val="00F574CF"/>
    <w:rsid w:val="00F67A73"/>
    <w:rsid w:val="00F714E1"/>
    <w:rsid w:val="00F757CF"/>
    <w:rsid w:val="00F82DF9"/>
    <w:rsid w:val="00F9478B"/>
    <w:rsid w:val="00F9690C"/>
    <w:rsid w:val="00FC2EF1"/>
    <w:rsid w:val="00FC4671"/>
    <w:rsid w:val="00FC54FE"/>
    <w:rsid w:val="00FE11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338EF0"/>
  <w15:docId w15:val="{4E284E0E-B3A1-4390-880B-E7632CFF7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lsdException w:name="Intense Reference" w:uiPriority="68"/>
    <w:lsdException w:name="Book Title" w:uiPriority="69" w:qFormat="1"/>
    <w:lsdException w:name="Bibliography" w:uiPriority="70"/>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Copy"/>
    <w:qFormat/>
    <w:rsid w:val="0070353A"/>
    <w:pPr>
      <w:spacing w:after="240"/>
    </w:pPr>
    <w:rPr>
      <w:rFonts w:ascii="Arial" w:hAnsi="Arial"/>
      <w:color w:val="505150"/>
      <w:sz w:val="22"/>
      <w:szCs w:val="22"/>
    </w:rPr>
  </w:style>
  <w:style w:type="paragraph" w:styleId="Heading1">
    <w:name w:val="heading 1"/>
    <w:aliases w:val="Heading1"/>
    <w:next w:val="Normal"/>
    <w:link w:val="Heading1Char"/>
    <w:qFormat/>
    <w:rsid w:val="005D4123"/>
    <w:pPr>
      <w:keepNext/>
      <w:spacing w:before="240"/>
      <w:outlineLvl w:val="0"/>
    </w:pPr>
    <w:rPr>
      <w:rFonts w:ascii="Arial" w:eastAsia="MS Gothic" w:hAnsi="Arial" w:cs="Arial"/>
      <w:b/>
      <w:bCs/>
      <w:color w:val="005DAA"/>
      <w:kern w:val="32"/>
      <w:sz w:val="28"/>
      <w:szCs w:val="32"/>
    </w:rPr>
  </w:style>
  <w:style w:type="paragraph" w:styleId="Heading2">
    <w:name w:val="heading 2"/>
    <w:aliases w:val="Heading2"/>
    <w:basedOn w:val="Heading1"/>
    <w:next w:val="Normal"/>
    <w:link w:val="Heading2Char"/>
    <w:qFormat/>
    <w:rsid w:val="005D4123"/>
    <w:pPr>
      <w:spacing w:before="120"/>
      <w:outlineLvl w:val="1"/>
    </w:pPr>
    <w:rPr>
      <w:rFonts w:eastAsia="MS PGothic"/>
      <w:b w:val="0"/>
      <w:bCs w:val="0"/>
      <w:i/>
      <w:iCs/>
      <w:szCs w:val="28"/>
    </w:rPr>
  </w:style>
  <w:style w:type="paragraph" w:styleId="Heading3">
    <w:name w:val="heading 3"/>
    <w:basedOn w:val="Heading2"/>
    <w:next w:val="Normal"/>
    <w:link w:val="Heading3Char"/>
    <w:qFormat/>
    <w:rsid w:val="005D4123"/>
    <w:pPr>
      <w:outlineLvl w:val="2"/>
    </w:pPr>
    <w:rPr>
      <w:b/>
      <w:bCs/>
      <w:i w:val="0"/>
      <w:sz w:val="24"/>
      <w:szCs w:val="26"/>
    </w:rPr>
  </w:style>
  <w:style w:type="paragraph" w:styleId="Heading4">
    <w:name w:val="heading 4"/>
    <w:basedOn w:val="Heading3"/>
    <w:next w:val="Normal"/>
    <w:link w:val="Heading4Char"/>
    <w:qFormat/>
    <w:rsid w:val="005D4123"/>
    <w:pPr>
      <w:outlineLvl w:val="3"/>
    </w:pPr>
    <w:rPr>
      <w:b w:val="0"/>
      <w:bCs w:val="0"/>
      <w:i/>
      <w:szCs w:val="28"/>
    </w:rPr>
  </w:style>
  <w:style w:type="paragraph" w:styleId="Heading5">
    <w:name w:val="heading 5"/>
    <w:basedOn w:val="Heading4"/>
    <w:next w:val="Normal"/>
    <w:link w:val="Heading5Char"/>
    <w:qFormat/>
    <w:rsid w:val="005D4123"/>
    <w:pPr>
      <w:outlineLvl w:val="4"/>
    </w:pPr>
    <w:rPr>
      <w:b/>
      <w:bCs/>
      <w:i w:val="0"/>
      <w:iCs w:val="0"/>
      <w:color w:val="505150"/>
      <w:szCs w:val="26"/>
      <w:u w:val="single"/>
    </w:rPr>
  </w:style>
  <w:style w:type="paragraph" w:styleId="Heading6">
    <w:name w:val="heading 6"/>
    <w:basedOn w:val="Heading5"/>
    <w:next w:val="Normal"/>
    <w:link w:val="Heading6Char"/>
    <w:qFormat/>
    <w:rsid w:val="00A86A77"/>
    <w:pPr>
      <w:outlineLvl w:val="5"/>
    </w:pPr>
    <w:rPr>
      <w:b w:val="0"/>
      <w:bCs w:val="0"/>
      <w:i/>
    </w:rPr>
  </w:style>
  <w:style w:type="paragraph" w:styleId="Heading7">
    <w:name w:val="heading 7"/>
    <w:basedOn w:val="Heading6"/>
    <w:next w:val="Normal"/>
    <w:link w:val="Heading7Char"/>
    <w:qFormat/>
    <w:rsid w:val="00A86A77"/>
    <w:pPr>
      <w:outlineLvl w:val="6"/>
    </w:pPr>
    <w:rPr>
      <w:rFonts w:eastAsia="Times New Roman"/>
      <w:sz w:val="20"/>
      <w:szCs w:val="24"/>
      <w:u w:val="none"/>
    </w:rPr>
  </w:style>
  <w:style w:type="paragraph" w:styleId="Heading8">
    <w:name w:val="heading 8"/>
    <w:basedOn w:val="Heading7"/>
    <w:next w:val="Normal"/>
    <w:link w:val="Heading8Char"/>
    <w:qFormat/>
    <w:rsid w:val="00A86A77"/>
    <w:pPr>
      <w:outlineLvl w:val="7"/>
    </w:pPr>
    <w:rPr>
      <w:b/>
      <w:i w:val="0"/>
      <w:iCs/>
    </w:rPr>
  </w:style>
  <w:style w:type="paragraph" w:styleId="Heading9">
    <w:name w:val="heading 9"/>
    <w:basedOn w:val="Heading8"/>
    <w:next w:val="Normal"/>
    <w:link w:val="Heading9Char"/>
    <w:qFormat/>
    <w:rsid w:val="00A86A77"/>
    <w:pPr>
      <w:outlineLvl w:val="8"/>
    </w:pPr>
    <w:rPr>
      <w:b w:val="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1 Char"/>
    <w:link w:val="Heading1"/>
    <w:rsid w:val="005D4123"/>
    <w:rPr>
      <w:rFonts w:ascii="Arial" w:eastAsia="MS Gothic" w:hAnsi="Arial" w:cs="Arial"/>
      <w:b/>
      <w:bCs/>
      <w:color w:val="005DAA"/>
      <w:kern w:val="32"/>
      <w:sz w:val="28"/>
      <w:szCs w:val="32"/>
    </w:rPr>
  </w:style>
  <w:style w:type="character" w:customStyle="1" w:styleId="Heading2Char">
    <w:name w:val="Heading 2 Char"/>
    <w:aliases w:val="Heading2 Char"/>
    <w:link w:val="Heading2"/>
    <w:rsid w:val="005D4123"/>
    <w:rPr>
      <w:rFonts w:ascii="Arial" w:eastAsia="MS PGothic" w:hAnsi="Arial" w:cs="Arial"/>
      <w:i/>
      <w:iCs/>
      <w:color w:val="005DAA"/>
      <w:kern w:val="32"/>
      <w:sz w:val="28"/>
      <w:szCs w:val="28"/>
    </w:rPr>
  </w:style>
  <w:style w:type="character" w:customStyle="1" w:styleId="Heading3Char">
    <w:name w:val="Heading 3 Char"/>
    <w:link w:val="Heading3"/>
    <w:rsid w:val="005D4123"/>
    <w:rPr>
      <w:rFonts w:ascii="Arial" w:eastAsia="MS PGothic" w:hAnsi="Arial" w:cs="Arial"/>
      <w:b/>
      <w:bCs/>
      <w:iCs/>
      <w:color w:val="005DAA"/>
      <w:kern w:val="32"/>
      <w:sz w:val="24"/>
      <w:szCs w:val="26"/>
    </w:rPr>
  </w:style>
  <w:style w:type="character" w:customStyle="1" w:styleId="Heading4Char">
    <w:name w:val="Heading 4 Char"/>
    <w:link w:val="Heading4"/>
    <w:rsid w:val="005D4123"/>
    <w:rPr>
      <w:rFonts w:ascii="Arial" w:eastAsia="MS PGothic" w:hAnsi="Arial" w:cs="Arial"/>
      <w:i/>
      <w:iCs/>
      <w:color w:val="005DAA"/>
      <w:kern w:val="32"/>
      <w:sz w:val="24"/>
      <w:szCs w:val="28"/>
    </w:rPr>
  </w:style>
  <w:style w:type="character" w:customStyle="1" w:styleId="Heading5Char">
    <w:name w:val="Heading 5 Char"/>
    <w:link w:val="Heading5"/>
    <w:rsid w:val="005D4123"/>
    <w:rPr>
      <w:rFonts w:ascii="Arial" w:eastAsia="MS PGothic" w:hAnsi="Arial" w:cs="Arial"/>
      <w:b/>
      <w:bCs/>
      <w:color w:val="505150"/>
      <w:kern w:val="32"/>
      <w:sz w:val="24"/>
      <w:szCs w:val="26"/>
      <w:u w:val="single"/>
    </w:rPr>
  </w:style>
  <w:style w:type="character" w:customStyle="1" w:styleId="Heading6Char">
    <w:name w:val="Heading 6 Char"/>
    <w:link w:val="Heading6"/>
    <w:rsid w:val="007F5106"/>
    <w:rPr>
      <w:rFonts w:ascii="Arial" w:eastAsia="MS PGothic" w:hAnsi="Arial" w:cs="Arial"/>
      <w:i/>
      <w:color w:val="505150"/>
      <w:kern w:val="32"/>
      <w:szCs w:val="26"/>
      <w:u w:val="single"/>
    </w:rPr>
  </w:style>
  <w:style w:type="character" w:customStyle="1" w:styleId="Heading7Char">
    <w:name w:val="Heading 7 Char"/>
    <w:link w:val="Heading7"/>
    <w:rsid w:val="00A86A77"/>
    <w:rPr>
      <w:rFonts w:ascii="Arial" w:hAnsi="Arial" w:cs="Arial"/>
      <w:i/>
      <w:color w:val="505150"/>
      <w:kern w:val="32"/>
      <w:sz w:val="20"/>
    </w:rPr>
  </w:style>
  <w:style w:type="character" w:customStyle="1" w:styleId="Heading8Char">
    <w:name w:val="Heading 8 Char"/>
    <w:link w:val="Heading8"/>
    <w:rsid w:val="00A86A77"/>
    <w:rPr>
      <w:rFonts w:ascii="Arial" w:hAnsi="Arial" w:cs="Arial"/>
      <w:b/>
      <w:iCs/>
      <w:color w:val="505150"/>
      <w:kern w:val="32"/>
      <w:sz w:val="20"/>
    </w:rPr>
  </w:style>
  <w:style w:type="character" w:customStyle="1" w:styleId="Heading9Char">
    <w:name w:val="Heading 9 Char"/>
    <w:link w:val="Heading9"/>
    <w:rsid w:val="00A86A77"/>
    <w:rPr>
      <w:rFonts w:ascii="Arial" w:hAnsi="Arial" w:cs="Arial"/>
      <w:iCs/>
      <w:color w:val="505150"/>
      <w:kern w:val="32"/>
      <w:sz w:val="20"/>
      <w:u w:val="single"/>
    </w:rPr>
  </w:style>
  <w:style w:type="paragraph" w:styleId="BalloonText">
    <w:name w:val="Balloon Text"/>
    <w:basedOn w:val="Normal"/>
    <w:link w:val="BalloonTextChar"/>
    <w:uiPriority w:val="99"/>
    <w:semiHidden/>
    <w:unhideWhenUsed/>
    <w:rsid w:val="00D55C82"/>
    <w:rPr>
      <w:rFonts w:ascii="Lucida Grande" w:hAnsi="Lucida Grande" w:cs="Lucida Grande"/>
      <w:sz w:val="18"/>
      <w:szCs w:val="18"/>
    </w:rPr>
  </w:style>
  <w:style w:type="character" w:customStyle="1" w:styleId="BalloonTextChar">
    <w:name w:val="Balloon Text Char"/>
    <w:link w:val="BalloonText"/>
    <w:uiPriority w:val="99"/>
    <w:semiHidden/>
    <w:rsid w:val="00D55C82"/>
    <w:rPr>
      <w:rFonts w:ascii="Lucida Grande" w:hAnsi="Lucida Grande" w:cs="Lucida Grande"/>
      <w:sz w:val="18"/>
      <w:szCs w:val="18"/>
    </w:rPr>
  </w:style>
  <w:style w:type="paragraph" w:styleId="DocumentMap">
    <w:name w:val="Document Map"/>
    <w:basedOn w:val="Normal"/>
    <w:link w:val="DocumentMapChar"/>
    <w:uiPriority w:val="99"/>
    <w:semiHidden/>
    <w:unhideWhenUsed/>
    <w:rsid w:val="000C5C7F"/>
    <w:rPr>
      <w:rFonts w:ascii="Lucida Grande" w:hAnsi="Lucida Grande" w:cs="Lucida Grande"/>
    </w:rPr>
  </w:style>
  <w:style w:type="character" w:customStyle="1" w:styleId="DocumentMapChar">
    <w:name w:val="Document Map Char"/>
    <w:link w:val="DocumentMap"/>
    <w:uiPriority w:val="99"/>
    <w:semiHidden/>
    <w:rsid w:val="000C5C7F"/>
    <w:rPr>
      <w:rFonts w:ascii="Lucida Grande" w:hAnsi="Lucida Grande" w:cs="Lucida Grande"/>
    </w:rPr>
  </w:style>
  <w:style w:type="paragraph" w:styleId="TOCHeading">
    <w:name w:val="TOC Heading"/>
    <w:basedOn w:val="Heading1"/>
    <w:next w:val="Normal"/>
    <w:uiPriority w:val="39"/>
    <w:unhideWhenUsed/>
    <w:qFormat/>
    <w:rsid w:val="005B51A0"/>
    <w:pPr>
      <w:keepLines/>
      <w:spacing w:line="276" w:lineRule="auto"/>
      <w:outlineLvl w:val="9"/>
    </w:pPr>
    <w:rPr>
      <w:rFonts w:cs="Times New Roman"/>
      <w:kern w:val="0"/>
      <w:szCs w:val="28"/>
    </w:rPr>
  </w:style>
  <w:style w:type="paragraph" w:customStyle="1" w:styleId="ListNumbered">
    <w:name w:val="List Numbered"/>
    <w:qFormat/>
    <w:rsid w:val="0070353A"/>
    <w:pPr>
      <w:numPr>
        <w:numId w:val="34"/>
      </w:numPr>
      <w:spacing w:after="60"/>
    </w:pPr>
    <w:rPr>
      <w:rFonts w:ascii="Arial" w:hAnsi="Arial"/>
      <w:color w:val="505150"/>
      <w:sz w:val="22"/>
      <w:szCs w:val="22"/>
    </w:rPr>
  </w:style>
  <w:style w:type="paragraph" w:styleId="Footer">
    <w:name w:val="footer"/>
    <w:basedOn w:val="Normal"/>
    <w:link w:val="FooterChar"/>
    <w:uiPriority w:val="99"/>
    <w:unhideWhenUsed/>
    <w:rsid w:val="000973B5"/>
    <w:pPr>
      <w:tabs>
        <w:tab w:val="center" w:pos="4320"/>
        <w:tab w:val="right" w:pos="8640"/>
      </w:tabs>
      <w:spacing w:after="0"/>
    </w:pPr>
    <w:rPr>
      <w:sz w:val="16"/>
    </w:rPr>
  </w:style>
  <w:style w:type="character" w:customStyle="1" w:styleId="FooterChar">
    <w:name w:val="Footer Char"/>
    <w:link w:val="Footer"/>
    <w:uiPriority w:val="99"/>
    <w:rsid w:val="000973B5"/>
    <w:rPr>
      <w:rFonts w:ascii="Arial" w:hAnsi="Arial"/>
      <w:color w:val="505150"/>
      <w:sz w:val="16"/>
      <w:szCs w:val="22"/>
    </w:rPr>
  </w:style>
  <w:style w:type="character" w:styleId="PageNumber">
    <w:name w:val="page number"/>
    <w:uiPriority w:val="99"/>
    <w:semiHidden/>
    <w:unhideWhenUsed/>
    <w:rsid w:val="007C5E12"/>
  </w:style>
  <w:style w:type="paragraph" w:styleId="Title">
    <w:name w:val="Title"/>
    <w:aliases w:val="Title no spacing"/>
    <w:basedOn w:val="Normal"/>
    <w:link w:val="TitleChar"/>
    <w:qFormat/>
    <w:rsid w:val="001E4ED9"/>
    <w:pPr>
      <w:outlineLvl w:val="0"/>
    </w:pPr>
    <w:rPr>
      <w:rFonts w:cs="Arial"/>
      <w:b/>
      <w:bCs/>
      <w:caps/>
      <w:color w:val="005DAA"/>
      <w:kern w:val="28"/>
      <w:sz w:val="44"/>
      <w:szCs w:val="32"/>
    </w:rPr>
  </w:style>
  <w:style w:type="character" w:customStyle="1" w:styleId="TitleChar">
    <w:name w:val="Title Char"/>
    <w:aliases w:val="Title no spacing Char"/>
    <w:link w:val="Title"/>
    <w:rsid w:val="001E4ED9"/>
    <w:rPr>
      <w:rFonts w:ascii="Arial" w:hAnsi="Arial" w:cs="Arial"/>
      <w:b/>
      <w:bCs/>
      <w:caps/>
      <w:color w:val="005DAA"/>
      <w:kern w:val="28"/>
      <w:sz w:val="44"/>
      <w:szCs w:val="32"/>
    </w:rPr>
  </w:style>
  <w:style w:type="paragraph" w:styleId="Subtitle">
    <w:name w:val="Subtitle"/>
    <w:aliases w:val="Quote Blue"/>
    <w:next w:val="Normal"/>
    <w:link w:val="SubtitleChar"/>
    <w:qFormat/>
    <w:rsid w:val="0070353A"/>
    <w:pPr>
      <w:numPr>
        <w:ilvl w:val="1"/>
      </w:numPr>
      <w:spacing w:before="240" w:after="240"/>
      <w:ind w:left="720"/>
    </w:pPr>
    <w:rPr>
      <w:rFonts w:ascii="Arial" w:eastAsia="MS PGothic" w:hAnsi="Arial"/>
      <w:i/>
      <w:iCs/>
      <w:color w:val="0054A4"/>
      <w:sz w:val="22"/>
      <w:szCs w:val="24"/>
    </w:rPr>
  </w:style>
  <w:style w:type="character" w:customStyle="1" w:styleId="SubtitleChar">
    <w:name w:val="Subtitle Char"/>
    <w:aliases w:val="Quote Blue Char"/>
    <w:link w:val="Subtitle"/>
    <w:rsid w:val="0070353A"/>
    <w:rPr>
      <w:rFonts w:ascii="Arial" w:eastAsia="MS PGothic" w:hAnsi="Arial"/>
      <w:i/>
      <w:iCs/>
      <w:color w:val="0054A4"/>
      <w:sz w:val="22"/>
      <w:szCs w:val="24"/>
    </w:rPr>
  </w:style>
  <w:style w:type="character" w:styleId="Emphasis">
    <w:name w:val="Emphasis"/>
    <w:qFormat/>
    <w:rsid w:val="00A86A77"/>
    <w:rPr>
      <w:rFonts w:ascii="Arial" w:hAnsi="Arial"/>
      <w:b w:val="0"/>
      <w:i/>
      <w:iCs/>
      <w:color w:val="505150"/>
      <w:sz w:val="22"/>
    </w:rPr>
  </w:style>
  <w:style w:type="character" w:customStyle="1" w:styleId="BlueEmphasisItalic">
    <w:name w:val="Blue Emphasis Italic"/>
    <w:uiPriority w:val="21"/>
    <w:qFormat/>
    <w:rsid w:val="00A86A77"/>
    <w:rPr>
      <w:rFonts w:ascii="Arial" w:hAnsi="Arial"/>
      <w:b/>
      <w:bCs/>
      <w:i/>
      <w:iCs/>
      <w:color w:val="005DAA"/>
      <w:sz w:val="22"/>
    </w:rPr>
  </w:style>
  <w:style w:type="character" w:customStyle="1" w:styleId="RedEmphasis">
    <w:name w:val="Red Emphasis"/>
    <w:uiPriority w:val="31"/>
    <w:qFormat/>
    <w:rsid w:val="005B51A0"/>
    <w:rPr>
      <w:rFonts w:ascii="Arial" w:hAnsi="Arial"/>
      <w:color w:val="CF1C20"/>
      <w:sz w:val="22"/>
      <w:u w:val="none"/>
    </w:rPr>
  </w:style>
  <w:style w:type="character" w:customStyle="1" w:styleId="BoldREDUnderline">
    <w:name w:val="Bold RED Underline"/>
    <w:uiPriority w:val="32"/>
    <w:qFormat/>
    <w:rsid w:val="00F54B99"/>
    <w:rPr>
      <w:rFonts w:ascii="Arial" w:hAnsi="Arial"/>
      <w:b/>
      <w:bCs/>
      <w:caps/>
      <w:color w:val="CF1C20"/>
      <w:spacing w:val="5"/>
      <w:sz w:val="22"/>
      <w:u w:val="single"/>
    </w:rPr>
  </w:style>
  <w:style w:type="character" w:customStyle="1" w:styleId="BookTitleBlue">
    <w:name w:val="Book Title Blue"/>
    <w:uiPriority w:val="33"/>
    <w:qFormat/>
    <w:rsid w:val="00F67A73"/>
    <w:rPr>
      <w:rFonts w:ascii="Arial" w:hAnsi="Arial"/>
      <w:b/>
      <w:bCs/>
      <w:smallCaps/>
      <w:color w:val="005DAA"/>
      <w:spacing w:val="5"/>
      <w:sz w:val="24"/>
    </w:rPr>
  </w:style>
  <w:style w:type="paragraph" w:customStyle="1" w:styleId="List-">
    <w:name w:val="List -"/>
    <w:basedOn w:val="Normal"/>
    <w:next w:val="List"/>
    <w:rsid w:val="0070353A"/>
    <w:pPr>
      <w:numPr>
        <w:numId w:val="19"/>
      </w:numPr>
      <w:spacing w:after="60"/>
    </w:pPr>
  </w:style>
  <w:style w:type="paragraph" w:styleId="List">
    <w:name w:val="List"/>
    <w:basedOn w:val="Normal"/>
    <w:uiPriority w:val="99"/>
    <w:semiHidden/>
    <w:unhideWhenUsed/>
    <w:rsid w:val="00910BBE"/>
    <w:pPr>
      <w:ind w:left="360" w:hanging="360"/>
    </w:pPr>
  </w:style>
  <w:style w:type="character" w:styleId="Hyperlink">
    <w:name w:val="Hyperlink"/>
    <w:uiPriority w:val="99"/>
    <w:unhideWhenUsed/>
    <w:rsid w:val="0070353A"/>
    <w:rPr>
      <w:i/>
      <w:color w:val="005DAA"/>
      <w:u w:val="single"/>
    </w:rPr>
  </w:style>
  <w:style w:type="character" w:styleId="FollowedHyperlink">
    <w:name w:val="FollowedHyperlink"/>
    <w:uiPriority w:val="99"/>
    <w:semiHidden/>
    <w:unhideWhenUsed/>
    <w:rsid w:val="0041614B"/>
    <w:rPr>
      <w:color w:val="99CC00"/>
      <w:u w:val="single"/>
    </w:rPr>
  </w:style>
  <w:style w:type="paragraph" w:customStyle="1" w:styleId="StrongWithSpacing">
    <w:name w:val="Strong With Spacing"/>
    <w:basedOn w:val="Normal"/>
    <w:qFormat/>
    <w:rsid w:val="005B51A0"/>
    <w:pPr>
      <w:spacing w:line="360" w:lineRule="auto"/>
    </w:pPr>
    <w:rPr>
      <w:b/>
    </w:rPr>
  </w:style>
  <w:style w:type="paragraph" w:styleId="HTMLAddress">
    <w:name w:val="HTML Address"/>
    <w:basedOn w:val="Normal"/>
    <w:link w:val="HTMLAddressChar"/>
    <w:uiPriority w:val="99"/>
    <w:semiHidden/>
    <w:unhideWhenUsed/>
    <w:rsid w:val="00123DF3"/>
    <w:rPr>
      <w:i/>
      <w:iCs/>
    </w:rPr>
  </w:style>
  <w:style w:type="character" w:customStyle="1" w:styleId="HTMLAddressChar">
    <w:name w:val="HTML Address Char"/>
    <w:link w:val="HTMLAddress"/>
    <w:uiPriority w:val="99"/>
    <w:semiHidden/>
    <w:rsid w:val="00123DF3"/>
    <w:rPr>
      <w:rFonts w:ascii="Arial" w:hAnsi="Arial"/>
      <w:i/>
      <w:iCs/>
      <w:color w:val="505150"/>
      <w:sz w:val="22"/>
      <w:szCs w:val="24"/>
    </w:rPr>
  </w:style>
  <w:style w:type="paragraph" w:styleId="TOC1">
    <w:name w:val="toc 1"/>
    <w:next w:val="Normal"/>
    <w:uiPriority w:val="39"/>
    <w:unhideWhenUsed/>
    <w:qFormat/>
    <w:rsid w:val="00F67A73"/>
    <w:rPr>
      <w:rFonts w:ascii="Arial" w:hAnsi="Arial"/>
      <w:color w:val="505150"/>
      <w:sz w:val="22"/>
      <w:szCs w:val="22"/>
    </w:rPr>
  </w:style>
  <w:style w:type="paragraph" w:styleId="TOC2">
    <w:name w:val="toc 2"/>
    <w:next w:val="Normal"/>
    <w:autoRedefine/>
    <w:uiPriority w:val="39"/>
    <w:unhideWhenUsed/>
    <w:rsid w:val="00F67A73"/>
    <w:pPr>
      <w:ind w:left="220"/>
    </w:pPr>
    <w:rPr>
      <w:rFonts w:ascii="Arial" w:hAnsi="Arial"/>
      <w:color w:val="505150"/>
      <w:sz w:val="22"/>
      <w:szCs w:val="22"/>
    </w:rPr>
  </w:style>
  <w:style w:type="paragraph" w:styleId="TOC3">
    <w:name w:val="toc 3"/>
    <w:next w:val="Normal"/>
    <w:uiPriority w:val="39"/>
    <w:unhideWhenUsed/>
    <w:qFormat/>
    <w:rsid w:val="00F67A73"/>
    <w:pPr>
      <w:ind w:left="440"/>
    </w:pPr>
    <w:rPr>
      <w:rFonts w:ascii="Arial" w:hAnsi="Arial"/>
      <w:color w:val="505150"/>
      <w:sz w:val="22"/>
      <w:szCs w:val="22"/>
    </w:rPr>
  </w:style>
  <w:style w:type="paragraph" w:styleId="TOC4">
    <w:name w:val="toc 4"/>
    <w:next w:val="Normal"/>
    <w:autoRedefine/>
    <w:uiPriority w:val="39"/>
    <w:unhideWhenUsed/>
    <w:qFormat/>
    <w:rsid w:val="00F54B99"/>
    <w:pPr>
      <w:ind w:left="660"/>
    </w:pPr>
    <w:rPr>
      <w:rFonts w:ascii="Arial" w:hAnsi="Arial"/>
      <w:color w:val="505150"/>
      <w:sz w:val="22"/>
      <w:szCs w:val="22"/>
    </w:rPr>
  </w:style>
  <w:style w:type="paragraph" w:styleId="TOC5">
    <w:name w:val="toc 5"/>
    <w:next w:val="Normal"/>
    <w:autoRedefine/>
    <w:uiPriority w:val="39"/>
    <w:unhideWhenUsed/>
    <w:qFormat/>
    <w:rsid w:val="00F54B99"/>
    <w:pPr>
      <w:ind w:left="880"/>
    </w:pPr>
    <w:rPr>
      <w:rFonts w:ascii="Arial" w:hAnsi="Arial"/>
      <w:color w:val="505150"/>
      <w:sz w:val="22"/>
      <w:szCs w:val="22"/>
    </w:rPr>
  </w:style>
  <w:style w:type="paragraph" w:styleId="TOC6">
    <w:name w:val="toc 6"/>
    <w:next w:val="Normal"/>
    <w:uiPriority w:val="39"/>
    <w:unhideWhenUsed/>
    <w:qFormat/>
    <w:rsid w:val="00F54B99"/>
    <w:pPr>
      <w:ind w:left="1100"/>
    </w:pPr>
    <w:rPr>
      <w:rFonts w:ascii="Arial" w:hAnsi="Arial"/>
      <w:color w:val="505150"/>
      <w:sz w:val="22"/>
      <w:szCs w:val="22"/>
    </w:rPr>
  </w:style>
  <w:style w:type="paragraph" w:styleId="TOC7">
    <w:name w:val="toc 7"/>
    <w:next w:val="Normal"/>
    <w:uiPriority w:val="39"/>
    <w:unhideWhenUsed/>
    <w:qFormat/>
    <w:rsid w:val="00F54B99"/>
    <w:pPr>
      <w:ind w:left="1320"/>
    </w:pPr>
    <w:rPr>
      <w:rFonts w:ascii="Arial" w:hAnsi="Arial"/>
      <w:color w:val="505150"/>
      <w:sz w:val="22"/>
      <w:szCs w:val="22"/>
    </w:rPr>
  </w:style>
  <w:style w:type="paragraph" w:styleId="TOC8">
    <w:name w:val="toc 8"/>
    <w:next w:val="Normal"/>
    <w:autoRedefine/>
    <w:uiPriority w:val="39"/>
    <w:unhideWhenUsed/>
    <w:qFormat/>
    <w:rsid w:val="00F54B99"/>
    <w:pPr>
      <w:ind w:left="1540"/>
    </w:pPr>
    <w:rPr>
      <w:rFonts w:ascii="Arial" w:hAnsi="Arial"/>
      <w:color w:val="505150"/>
      <w:sz w:val="22"/>
      <w:szCs w:val="22"/>
    </w:rPr>
  </w:style>
  <w:style w:type="paragraph" w:styleId="TOC9">
    <w:name w:val="toc 9"/>
    <w:next w:val="Normal"/>
    <w:autoRedefine/>
    <w:uiPriority w:val="39"/>
    <w:unhideWhenUsed/>
    <w:qFormat/>
    <w:rsid w:val="00F54B99"/>
    <w:pPr>
      <w:ind w:left="1760"/>
    </w:pPr>
    <w:rPr>
      <w:rFonts w:ascii="Arial" w:hAnsi="Arial"/>
      <w:color w:val="505150"/>
      <w:sz w:val="22"/>
      <w:szCs w:val="22"/>
    </w:rPr>
  </w:style>
  <w:style w:type="paragraph" w:styleId="ListBullet">
    <w:name w:val="List Bullet"/>
    <w:basedOn w:val="Normal"/>
    <w:uiPriority w:val="99"/>
    <w:unhideWhenUsed/>
    <w:rsid w:val="0070353A"/>
    <w:pPr>
      <w:numPr>
        <w:numId w:val="16"/>
      </w:numPr>
      <w:spacing w:after="60"/>
      <w:ind w:left="720"/>
    </w:pPr>
  </w:style>
  <w:style w:type="character" w:customStyle="1" w:styleId="StrongBlue">
    <w:name w:val="Strong Blue"/>
    <w:qFormat/>
    <w:rsid w:val="005B51A0"/>
    <w:rPr>
      <w:rFonts w:ascii="Arial" w:hAnsi="Arial"/>
      <w:b/>
      <w:bCs/>
      <w:i w:val="0"/>
      <w:color w:val="005DAA"/>
      <w:sz w:val="22"/>
    </w:rPr>
  </w:style>
  <w:style w:type="paragraph" w:styleId="Caption">
    <w:name w:val="caption"/>
    <w:basedOn w:val="Normal"/>
    <w:next w:val="Normal"/>
    <w:link w:val="CaptionChar"/>
    <w:qFormat/>
    <w:rsid w:val="00A86A77"/>
    <w:pPr>
      <w:spacing w:before="120" w:after="120"/>
    </w:pPr>
    <w:rPr>
      <w:b/>
      <w:bCs/>
      <w:sz w:val="16"/>
      <w:szCs w:val="24"/>
    </w:rPr>
  </w:style>
  <w:style w:type="character" w:customStyle="1" w:styleId="CaptionChar">
    <w:name w:val="Caption Char"/>
    <w:link w:val="Caption"/>
    <w:rsid w:val="00A86A77"/>
    <w:rPr>
      <w:rFonts w:ascii="Arial" w:hAnsi="Arial"/>
      <w:b/>
      <w:bCs/>
      <w:color w:val="505150"/>
      <w:sz w:val="16"/>
    </w:rPr>
  </w:style>
  <w:style w:type="paragraph" w:styleId="Header">
    <w:name w:val="header"/>
    <w:basedOn w:val="Normal"/>
    <w:link w:val="HeaderChar"/>
    <w:uiPriority w:val="99"/>
    <w:unhideWhenUsed/>
    <w:rsid w:val="000973B5"/>
    <w:pPr>
      <w:tabs>
        <w:tab w:val="center" w:pos="4680"/>
        <w:tab w:val="right" w:pos="9360"/>
      </w:tabs>
      <w:spacing w:after="0"/>
    </w:pPr>
  </w:style>
  <w:style w:type="character" w:customStyle="1" w:styleId="HeaderChar">
    <w:name w:val="Header Char"/>
    <w:link w:val="Header"/>
    <w:uiPriority w:val="99"/>
    <w:rsid w:val="000973B5"/>
    <w:rPr>
      <w:rFonts w:ascii="Arial" w:hAnsi="Arial"/>
      <w:color w:val="505150"/>
      <w:sz w:val="22"/>
      <w:szCs w:val="22"/>
    </w:rPr>
  </w:style>
  <w:style w:type="paragraph" w:customStyle="1" w:styleId="DocumentTitle">
    <w:name w:val="Document Title"/>
    <w:basedOn w:val="Normal"/>
    <w:qFormat/>
    <w:rsid w:val="000973B5"/>
    <w:pPr>
      <w:spacing w:after="0"/>
      <w:jc w:val="right"/>
    </w:pPr>
    <w:rPr>
      <w:b/>
      <w:color w:val="005DAA"/>
      <w:sz w:val="28"/>
    </w:rPr>
  </w:style>
  <w:style w:type="paragraph" w:customStyle="1" w:styleId="DocumentDate">
    <w:name w:val="Document Date"/>
    <w:basedOn w:val="Normal"/>
    <w:qFormat/>
    <w:rsid w:val="000973B5"/>
    <w:pPr>
      <w:spacing w:after="0"/>
      <w:jc w:val="right"/>
    </w:pPr>
    <w:rPr>
      <w:sz w:val="18"/>
    </w:rPr>
  </w:style>
  <w:style w:type="paragraph" w:customStyle="1" w:styleId="BlueAllCaps">
    <w:name w:val="Blue All Caps"/>
    <w:basedOn w:val="Normal"/>
    <w:qFormat/>
    <w:rsid w:val="000973B5"/>
    <w:pPr>
      <w:spacing w:after="0"/>
    </w:pPr>
    <w:rPr>
      <w:rFonts w:cs="Arial"/>
      <w:color w:val="005DAA"/>
      <w:sz w:val="16"/>
      <w:szCs w:val="16"/>
    </w:rPr>
  </w:style>
  <w:style w:type="paragraph" w:customStyle="1" w:styleId="DateBlueLarge">
    <w:name w:val="Date Blue Large"/>
    <w:basedOn w:val="Normal"/>
    <w:qFormat/>
    <w:rsid w:val="00162286"/>
    <w:rPr>
      <w:rFonts w:cs="Arial"/>
      <w:color w:val="002B5C"/>
      <w:sz w:val="32"/>
      <w:szCs w:val="32"/>
    </w:rPr>
  </w:style>
  <w:style w:type="paragraph" w:customStyle="1" w:styleId="CDTITLE">
    <w:name w:val="CD TITLE"/>
    <w:qFormat/>
    <w:rsid w:val="00981601"/>
    <w:pPr>
      <w:jc w:val="right"/>
    </w:pPr>
    <w:rPr>
      <w:rFonts w:ascii="Arial" w:hAnsi="Arial"/>
      <w:b/>
      <w:bCs/>
      <w:caps/>
      <w:color w:val="5F8A25"/>
      <w:sz w:val="52"/>
      <w:szCs w:val="44"/>
    </w:rPr>
  </w:style>
  <w:style w:type="paragraph" w:customStyle="1" w:styleId="RATITLE">
    <w:name w:val="RA TITLE"/>
    <w:basedOn w:val="CDTITLE"/>
    <w:qFormat/>
    <w:rsid w:val="00D53019"/>
    <w:rPr>
      <w:color w:val="003F82"/>
    </w:rPr>
  </w:style>
  <w:style w:type="paragraph" w:customStyle="1" w:styleId="ESTTITLE">
    <w:name w:val="ES TTITLE"/>
    <w:basedOn w:val="CDTITLE"/>
    <w:qFormat/>
    <w:rsid w:val="00B7568D"/>
    <w:rPr>
      <w:color w:val="007EA6"/>
    </w:rPr>
  </w:style>
  <w:style w:type="paragraph" w:customStyle="1" w:styleId="MTSTITLE">
    <w:name w:val="MTS TITLE"/>
    <w:basedOn w:val="CDTITLE"/>
    <w:qFormat/>
    <w:rsid w:val="007E7D2E"/>
    <w:rPr>
      <w:color w:val="BA1C20"/>
    </w:rPr>
  </w:style>
  <w:style w:type="character" w:styleId="Strong">
    <w:name w:val="Strong"/>
    <w:uiPriority w:val="22"/>
    <w:qFormat/>
    <w:rsid w:val="00981601"/>
    <w:rPr>
      <w:b/>
      <w:bCs/>
    </w:rPr>
  </w:style>
  <w:style w:type="character" w:styleId="BookTitle">
    <w:name w:val="Book Title"/>
    <w:uiPriority w:val="69"/>
    <w:qFormat/>
    <w:rsid w:val="00981601"/>
    <w:rPr>
      <w:b/>
      <w:bCs/>
      <w:smallCaps/>
      <w:spacing w:val="5"/>
    </w:rPr>
  </w:style>
  <w:style w:type="paragraph" w:styleId="Quote">
    <w:name w:val="Quote"/>
    <w:basedOn w:val="Normal"/>
    <w:next w:val="Normal"/>
    <w:link w:val="QuoteChar"/>
    <w:uiPriority w:val="73"/>
    <w:qFormat/>
    <w:rsid w:val="00E94146"/>
    <w:rPr>
      <w:i/>
      <w:iCs/>
      <w:color w:val="000000"/>
    </w:rPr>
  </w:style>
  <w:style w:type="character" w:customStyle="1" w:styleId="QuoteChar">
    <w:name w:val="Quote Char"/>
    <w:link w:val="Quote"/>
    <w:uiPriority w:val="73"/>
    <w:rsid w:val="00E94146"/>
    <w:rPr>
      <w:rFonts w:ascii="Arial" w:hAnsi="Arial"/>
      <w:i/>
      <w:iCs/>
      <w:color w:val="000000"/>
      <w:sz w:val="22"/>
      <w:szCs w:val="22"/>
    </w:rPr>
  </w:style>
  <w:style w:type="paragraph" w:styleId="ListParagraph">
    <w:name w:val="List Paragraph"/>
    <w:basedOn w:val="Normal"/>
    <w:uiPriority w:val="72"/>
    <w:qFormat/>
    <w:rsid w:val="00E94146"/>
    <w:pPr>
      <w:ind w:left="720"/>
      <w:contextualSpacing/>
    </w:pPr>
  </w:style>
  <w:style w:type="paragraph" w:styleId="Index1">
    <w:name w:val="index 1"/>
    <w:basedOn w:val="Normal"/>
    <w:next w:val="Normal"/>
    <w:autoRedefine/>
    <w:uiPriority w:val="99"/>
    <w:unhideWhenUsed/>
    <w:rsid w:val="00AE71A9"/>
    <w:pPr>
      <w:ind w:left="220" w:hanging="220"/>
    </w:pPr>
  </w:style>
  <w:style w:type="paragraph" w:styleId="Index2">
    <w:name w:val="index 2"/>
    <w:basedOn w:val="Normal"/>
    <w:next w:val="Normal"/>
    <w:autoRedefine/>
    <w:uiPriority w:val="99"/>
    <w:unhideWhenUsed/>
    <w:rsid w:val="00AE71A9"/>
    <w:pPr>
      <w:ind w:left="440" w:hanging="220"/>
    </w:pPr>
  </w:style>
  <w:style w:type="paragraph" w:styleId="Index3">
    <w:name w:val="index 3"/>
    <w:basedOn w:val="Normal"/>
    <w:next w:val="Normal"/>
    <w:autoRedefine/>
    <w:uiPriority w:val="99"/>
    <w:unhideWhenUsed/>
    <w:rsid w:val="00AE71A9"/>
    <w:pPr>
      <w:ind w:left="660" w:hanging="220"/>
    </w:pPr>
  </w:style>
  <w:style w:type="paragraph" w:styleId="Index4">
    <w:name w:val="index 4"/>
    <w:basedOn w:val="Normal"/>
    <w:next w:val="Normal"/>
    <w:autoRedefine/>
    <w:uiPriority w:val="99"/>
    <w:unhideWhenUsed/>
    <w:rsid w:val="00AE71A9"/>
    <w:pPr>
      <w:ind w:left="880" w:hanging="220"/>
    </w:pPr>
  </w:style>
  <w:style w:type="paragraph" w:styleId="Index5">
    <w:name w:val="index 5"/>
    <w:basedOn w:val="Normal"/>
    <w:next w:val="Normal"/>
    <w:autoRedefine/>
    <w:uiPriority w:val="99"/>
    <w:unhideWhenUsed/>
    <w:rsid w:val="00AE71A9"/>
    <w:pPr>
      <w:ind w:left="1100" w:hanging="220"/>
    </w:pPr>
  </w:style>
  <w:style w:type="paragraph" w:styleId="Index6">
    <w:name w:val="index 6"/>
    <w:basedOn w:val="Normal"/>
    <w:next w:val="Normal"/>
    <w:autoRedefine/>
    <w:uiPriority w:val="99"/>
    <w:unhideWhenUsed/>
    <w:rsid w:val="00AE71A9"/>
    <w:pPr>
      <w:ind w:left="1320" w:hanging="220"/>
    </w:pPr>
  </w:style>
  <w:style w:type="paragraph" w:styleId="Index7">
    <w:name w:val="index 7"/>
    <w:basedOn w:val="Normal"/>
    <w:next w:val="Normal"/>
    <w:autoRedefine/>
    <w:uiPriority w:val="99"/>
    <w:unhideWhenUsed/>
    <w:rsid w:val="00AE71A9"/>
    <w:pPr>
      <w:ind w:left="1540" w:hanging="220"/>
    </w:pPr>
  </w:style>
  <w:style w:type="paragraph" w:styleId="Index8">
    <w:name w:val="index 8"/>
    <w:basedOn w:val="Normal"/>
    <w:next w:val="Normal"/>
    <w:autoRedefine/>
    <w:uiPriority w:val="99"/>
    <w:unhideWhenUsed/>
    <w:rsid w:val="00AE71A9"/>
    <w:pPr>
      <w:ind w:left="1760" w:hanging="220"/>
    </w:pPr>
  </w:style>
  <w:style w:type="paragraph" w:styleId="Index9">
    <w:name w:val="index 9"/>
    <w:basedOn w:val="Normal"/>
    <w:next w:val="Normal"/>
    <w:autoRedefine/>
    <w:uiPriority w:val="99"/>
    <w:unhideWhenUsed/>
    <w:rsid w:val="00AE71A9"/>
    <w:pPr>
      <w:ind w:left="1980" w:hanging="220"/>
    </w:pPr>
  </w:style>
  <w:style w:type="paragraph" w:styleId="IndexHeading">
    <w:name w:val="index heading"/>
    <w:basedOn w:val="Normal"/>
    <w:next w:val="Index1"/>
    <w:uiPriority w:val="99"/>
    <w:unhideWhenUsed/>
    <w:rsid w:val="00AE71A9"/>
  </w:style>
  <w:style w:type="character" w:customStyle="1" w:styleId="title2ndline">
    <w:name w:val="title 2nd line"/>
    <w:basedOn w:val="Strong"/>
    <w:uiPriority w:val="1"/>
    <w:qFormat/>
    <w:rsid w:val="0060703C"/>
    <w:rPr>
      <w:rFonts w:ascii="Arial" w:hAnsi="Arial"/>
      <w:b/>
      <w:bCs/>
      <w:i/>
      <w:sz w:val="24"/>
    </w:rPr>
  </w:style>
  <w:style w:type="paragraph" w:styleId="NoSpacing">
    <w:name w:val="No Spacing"/>
    <w:uiPriority w:val="1"/>
    <w:qFormat/>
    <w:rsid w:val="003A08FC"/>
    <w:rPr>
      <w:rFonts w:ascii="Arial" w:hAnsi="Arial"/>
      <w:color w:val="505150"/>
      <w:sz w:val="22"/>
      <w:szCs w:val="22"/>
    </w:rPr>
  </w:style>
  <w:style w:type="table" w:styleId="TableGrid">
    <w:name w:val="Table Grid"/>
    <w:basedOn w:val="TableNormal"/>
    <w:uiPriority w:val="59"/>
    <w:rsid w:val="005C7A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023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706427">
      <w:bodyDiv w:val="1"/>
      <w:marLeft w:val="0"/>
      <w:marRight w:val="0"/>
      <w:marTop w:val="0"/>
      <w:marBottom w:val="0"/>
      <w:divBdr>
        <w:top w:val="none" w:sz="0" w:space="0" w:color="auto"/>
        <w:left w:val="none" w:sz="0" w:space="0" w:color="auto"/>
        <w:bottom w:val="none" w:sz="0" w:space="0" w:color="auto"/>
        <w:right w:val="none" w:sz="0" w:space="0" w:color="auto"/>
      </w:divBdr>
    </w:div>
    <w:div w:id="47070712">
      <w:bodyDiv w:val="1"/>
      <w:marLeft w:val="0"/>
      <w:marRight w:val="0"/>
      <w:marTop w:val="0"/>
      <w:marBottom w:val="0"/>
      <w:divBdr>
        <w:top w:val="none" w:sz="0" w:space="0" w:color="auto"/>
        <w:left w:val="none" w:sz="0" w:space="0" w:color="auto"/>
        <w:bottom w:val="none" w:sz="0" w:space="0" w:color="auto"/>
        <w:right w:val="none" w:sz="0" w:space="0" w:color="auto"/>
      </w:divBdr>
    </w:div>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497422948">
      <w:bodyDiv w:val="1"/>
      <w:marLeft w:val="0"/>
      <w:marRight w:val="0"/>
      <w:marTop w:val="0"/>
      <w:marBottom w:val="0"/>
      <w:divBdr>
        <w:top w:val="none" w:sz="0" w:space="0" w:color="auto"/>
        <w:left w:val="none" w:sz="0" w:space="0" w:color="auto"/>
        <w:bottom w:val="none" w:sz="0" w:space="0" w:color="auto"/>
        <w:right w:val="none" w:sz="0" w:space="0" w:color="auto"/>
      </w:divBdr>
    </w:div>
    <w:div w:id="781538305">
      <w:bodyDiv w:val="1"/>
      <w:marLeft w:val="0"/>
      <w:marRight w:val="0"/>
      <w:marTop w:val="0"/>
      <w:marBottom w:val="0"/>
      <w:divBdr>
        <w:top w:val="none" w:sz="0" w:space="0" w:color="auto"/>
        <w:left w:val="none" w:sz="0" w:space="0" w:color="auto"/>
        <w:bottom w:val="none" w:sz="0" w:space="0" w:color="auto"/>
        <w:right w:val="none" w:sz="0" w:space="0" w:color="auto"/>
      </w:divBdr>
    </w:div>
    <w:div w:id="977228499">
      <w:bodyDiv w:val="1"/>
      <w:marLeft w:val="0"/>
      <w:marRight w:val="0"/>
      <w:marTop w:val="0"/>
      <w:marBottom w:val="0"/>
      <w:divBdr>
        <w:top w:val="none" w:sz="0" w:space="0" w:color="auto"/>
        <w:left w:val="none" w:sz="0" w:space="0" w:color="auto"/>
        <w:bottom w:val="none" w:sz="0" w:space="0" w:color="auto"/>
        <w:right w:val="none" w:sz="0" w:space="0" w:color="auto"/>
      </w:divBdr>
    </w:div>
    <w:div w:id="1051072108">
      <w:bodyDiv w:val="1"/>
      <w:marLeft w:val="0"/>
      <w:marRight w:val="0"/>
      <w:marTop w:val="0"/>
      <w:marBottom w:val="0"/>
      <w:divBdr>
        <w:top w:val="none" w:sz="0" w:space="0" w:color="auto"/>
        <w:left w:val="none" w:sz="0" w:space="0" w:color="auto"/>
        <w:bottom w:val="none" w:sz="0" w:space="0" w:color="auto"/>
        <w:right w:val="none" w:sz="0" w:space="0" w:color="auto"/>
      </w:divBdr>
    </w:div>
    <w:div w:id="1560051314">
      <w:bodyDiv w:val="1"/>
      <w:marLeft w:val="0"/>
      <w:marRight w:val="0"/>
      <w:marTop w:val="0"/>
      <w:marBottom w:val="0"/>
      <w:divBdr>
        <w:top w:val="none" w:sz="0" w:space="0" w:color="auto"/>
        <w:left w:val="none" w:sz="0" w:space="0" w:color="auto"/>
        <w:bottom w:val="none" w:sz="0" w:space="0" w:color="auto"/>
        <w:right w:val="none" w:sz="0" w:space="0" w:color="auto"/>
      </w:divBdr>
    </w:div>
    <w:div w:id="1687905419">
      <w:bodyDiv w:val="1"/>
      <w:marLeft w:val="0"/>
      <w:marRight w:val="0"/>
      <w:marTop w:val="0"/>
      <w:marBottom w:val="0"/>
      <w:divBdr>
        <w:top w:val="none" w:sz="0" w:space="0" w:color="auto"/>
        <w:left w:val="none" w:sz="0" w:space="0" w:color="auto"/>
        <w:bottom w:val="none" w:sz="0" w:space="0" w:color="auto"/>
        <w:right w:val="none" w:sz="0" w:space="0" w:color="auto"/>
      </w:divBdr>
    </w:div>
    <w:div w:id="1801875749">
      <w:bodyDiv w:val="1"/>
      <w:marLeft w:val="0"/>
      <w:marRight w:val="0"/>
      <w:marTop w:val="0"/>
      <w:marBottom w:val="0"/>
      <w:divBdr>
        <w:top w:val="none" w:sz="0" w:space="0" w:color="auto"/>
        <w:left w:val="none" w:sz="0" w:space="0" w:color="auto"/>
        <w:bottom w:val="none" w:sz="0" w:space="0" w:color="auto"/>
        <w:right w:val="none" w:sz="0" w:space="0" w:color="auto"/>
      </w:divBdr>
    </w:div>
    <w:div w:id="1849446536">
      <w:bodyDiv w:val="1"/>
      <w:marLeft w:val="0"/>
      <w:marRight w:val="0"/>
      <w:marTop w:val="0"/>
      <w:marBottom w:val="0"/>
      <w:divBdr>
        <w:top w:val="none" w:sz="0" w:space="0" w:color="auto"/>
        <w:left w:val="none" w:sz="0" w:space="0" w:color="auto"/>
        <w:bottom w:val="none" w:sz="0" w:space="0" w:color="auto"/>
        <w:right w:val="none" w:sz="0" w:space="0" w:color="auto"/>
      </w:divBdr>
    </w:div>
    <w:div w:id="1855461377">
      <w:bodyDiv w:val="1"/>
      <w:marLeft w:val="0"/>
      <w:marRight w:val="0"/>
      <w:marTop w:val="0"/>
      <w:marBottom w:val="0"/>
      <w:divBdr>
        <w:top w:val="none" w:sz="0" w:space="0" w:color="auto"/>
        <w:left w:val="none" w:sz="0" w:space="0" w:color="auto"/>
        <w:bottom w:val="none" w:sz="0" w:space="0" w:color="auto"/>
        <w:right w:val="none" w:sz="0" w:space="0" w:color="auto"/>
      </w:divBdr>
    </w:div>
    <w:div w:id="1869952011">
      <w:bodyDiv w:val="1"/>
      <w:marLeft w:val="0"/>
      <w:marRight w:val="0"/>
      <w:marTop w:val="0"/>
      <w:marBottom w:val="0"/>
      <w:divBdr>
        <w:top w:val="none" w:sz="0" w:space="0" w:color="auto"/>
        <w:left w:val="none" w:sz="0" w:space="0" w:color="auto"/>
        <w:bottom w:val="none" w:sz="0" w:space="0" w:color="auto"/>
        <w:right w:val="none" w:sz="0" w:space="0" w:color="auto"/>
      </w:divBdr>
    </w:div>
    <w:div w:id="18839018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public.info@metc.state.mn.u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Z:\Applic\Office03\TEMPLATE\Council\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1174C3F4-725C-4128-B987-2892F5838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Z:\Applic\Office03\TEMPLATE\Council\Report Template.dotx</Template>
  <TotalTime>8</TotalTime>
  <Pages>8</Pages>
  <Words>783</Words>
  <Characters>4467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METROPOLITAN COUNCIL</Company>
  <LinksUpToDate>false</LinksUpToDate>
  <CharactersWithSpaces>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Ryba-Tures, Krysten</dc:creator>
  <cp:lastModifiedBy>Esch, Ellen</cp:lastModifiedBy>
  <cp:revision>2</cp:revision>
  <cp:lastPrinted>2021-08-18T20:48:00Z</cp:lastPrinted>
  <dcterms:created xsi:type="dcterms:W3CDTF">2021-10-01T06:39:00Z</dcterms:created>
  <dcterms:modified xsi:type="dcterms:W3CDTF">2021-10-01T06:39:00Z</dcterms:modified>
</cp:coreProperties>
</file>